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tblLook w:val="04A0" w:firstRow="1" w:lastRow="0" w:firstColumn="1" w:lastColumn="0" w:noHBand="0" w:noVBand="1"/>
      </w:tblPr>
      <w:tblGrid>
        <w:gridCol w:w="7342"/>
        <w:gridCol w:w="7343"/>
      </w:tblGrid>
      <w:tr w:rsidR="00074DB9" w:rsidTr="002B1363">
        <w:tc>
          <w:tcPr>
            <w:tcW w:w="2500" w:type="pct"/>
          </w:tcPr>
          <w:p w:rsidR="0049775B" w:rsidRDefault="001A2DA4" w:rsidP="0049775B">
            <w:pPr>
              <w:rPr>
                <w:rStyle w:val="TitleChar"/>
              </w:rPr>
            </w:pPr>
            <w:bookmarkStart w:id="0" w:name="_Hlk483996457"/>
            <w:bookmarkEnd w:id="0"/>
            <w:r>
              <w:rPr>
                <w:noProof/>
                <w:lang w:val="en-GB" w:eastAsia="en-GB"/>
              </w:rPr>
              <w:drawing>
                <wp:inline distT="0" distB="0" distL="0" distR="0">
                  <wp:extent cx="1800225" cy="419100"/>
                  <wp:effectExtent l="0" t="0" r="9525" b="0"/>
                  <wp:docPr id="2" name="Bilde 2" descr="LILLEBAKK 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 descr="LILLEBAKK cmyk"/>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1800225" cy="419100"/>
                          </a:xfrm>
                          <a:prstGeom prst="rect">
                            <a:avLst/>
                          </a:prstGeom>
                          <a:noFill/>
                          <a:ln>
                            <a:noFill/>
                          </a:ln>
                        </pic:spPr>
                      </pic:pic>
                    </a:graphicData>
                  </a:graphic>
                </wp:inline>
              </w:drawing>
            </w:r>
          </w:p>
        </w:tc>
        <w:tc>
          <w:tcPr>
            <w:tcW w:w="2500" w:type="pct"/>
          </w:tcPr>
          <w:p w:rsidR="0049775B" w:rsidRDefault="0049775B" w:rsidP="0060637F">
            <w:pPr>
              <w:jc w:val="right"/>
              <w:rPr>
                <w:rStyle w:val="TitleChar"/>
              </w:rPr>
            </w:pPr>
          </w:p>
        </w:tc>
      </w:tr>
    </w:tbl>
    <w:p w:rsidR="009831FF" w:rsidRPr="004052C4" w:rsidRDefault="009831FF" w:rsidP="004052C4">
      <w:pPr>
        <w:pStyle w:val="Subtitle"/>
        <w:jc w:val="right"/>
      </w:pPr>
      <w:bookmarkStart w:id="1" w:name="_Toc367190025"/>
      <w:bookmarkStart w:id="2" w:name="_Toc369871098"/>
      <w:bookmarkStart w:id="3" w:name="_Toc377050693"/>
      <w:bookmarkStart w:id="4" w:name="_Toc483993046"/>
      <w:r w:rsidRPr="00A65D23">
        <w:rPr>
          <w:color w:val="000000" w:themeColor="text1"/>
        </w:rPr>
        <w:t>D</w:t>
      </w:r>
      <w:bookmarkEnd w:id="1"/>
      <w:bookmarkEnd w:id="2"/>
      <w:bookmarkEnd w:id="3"/>
      <w:r w:rsidR="003B2EA1" w:rsidRPr="00A65D23">
        <w:rPr>
          <w:color w:val="000000" w:themeColor="text1"/>
        </w:rPr>
        <w:t>atasheet</w:t>
      </w:r>
      <w:bookmarkEnd w:id="4"/>
    </w:p>
    <w:p w:rsidR="007B637C" w:rsidRDefault="00A22B16" w:rsidP="00201658">
      <w:pPr>
        <w:pStyle w:val="Subtitle2"/>
      </w:pPr>
      <w:bookmarkStart w:id="5" w:name="_Toc483993047"/>
      <w:r>
        <w:t xml:space="preserve">Project NAME: </w:t>
      </w:r>
      <w:fldSimple w:instr=" TITLE  LE_NB_IOT_CONTROLLER \* Upper  \* MERGEFORMAT ">
        <w:r w:rsidR="00C36DE7">
          <w:rPr>
            <w:caps w:val="0"/>
          </w:rPr>
          <w:t>LE_NB_IOT_CONTROLLER</w:t>
        </w:r>
        <w:bookmarkEnd w:id="5"/>
      </w:fldSimple>
    </w:p>
    <w:p w:rsidR="0088191F" w:rsidRDefault="00A22B16" w:rsidP="00445803">
      <w:pPr>
        <w:pStyle w:val="Subtitle3"/>
      </w:pPr>
      <w:bookmarkStart w:id="6" w:name="_Toc369871100"/>
      <w:bookmarkStart w:id="7" w:name="_Toc377050695"/>
      <w:bookmarkStart w:id="8" w:name="_Toc483993048"/>
      <w:r>
        <w:t xml:space="preserve">Customer: </w:t>
      </w:r>
      <w:bookmarkEnd w:id="6"/>
      <w:bookmarkEnd w:id="7"/>
      <w:r w:rsidR="00CB1B4B">
        <w:fldChar w:fldCharType="begin"/>
      </w:r>
      <w:r w:rsidR="00CB1B4B">
        <w:instrText xml:space="preserve"> SUBJECT  "KJELLER VINDTEKNIKK" \* Upper  \* MERGEFORMAT </w:instrText>
      </w:r>
      <w:r w:rsidR="00CB1B4B">
        <w:fldChar w:fldCharType="separate"/>
      </w:r>
      <w:r w:rsidR="00CB1B4B">
        <w:rPr>
          <w:caps w:val="0"/>
        </w:rPr>
        <w:t>KJELLER VINDTEKNIKK</w:t>
      </w:r>
      <w:bookmarkEnd w:id="8"/>
      <w:r w:rsidR="00CB1B4B">
        <w:fldChar w:fldCharType="end"/>
      </w:r>
    </w:p>
    <w:p w:rsidR="009D5AD9" w:rsidRPr="0060637F" w:rsidRDefault="009D5AD9" w:rsidP="0060637F">
      <w:pPr>
        <w:pStyle w:val="TOCHeading"/>
        <w:rPr>
          <w:rStyle w:val="Strong"/>
        </w:rPr>
      </w:pPr>
      <w:bookmarkStart w:id="9" w:name="_Toc369871101"/>
      <w:bookmarkStart w:id="10" w:name="_Toc377050697"/>
      <w:bookmarkStart w:id="11" w:name="_Toc433864743"/>
      <w:r w:rsidRPr="0060637F">
        <w:rPr>
          <w:rStyle w:val="IntenseReference"/>
        </w:rPr>
        <w:t>Features</w:t>
      </w:r>
      <w:bookmarkEnd w:id="9"/>
      <w:bookmarkEnd w:id="10"/>
      <w:bookmarkEnd w:id="11"/>
    </w:p>
    <w:p w:rsidR="001805B1" w:rsidRPr="00CD312C" w:rsidRDefault="00B217D7" w:rsidP="002E057B">
      <w:pPr>
        <w:numPr>
          <w:ilvl w:val="0"/>
          <w:numId w:val="8"/>
        </w:numPr>
        <w:rPr>
          <w:rFonts w:cs="Arial"/>
        </w:rPr>
      </w:pPr>
      <w:r>
        <w:rPr>
          <w:rFonts w:cs="Arial"/>
        </w:rPr>
        <w:t>…</w:t>
      </w:r>
    </w:p>
    <w:p w:rsidR="002E057B" w:rsidRDefault="00B217D7" w:rsidP="002E057B">
      <w:pPr>
        <w:numPr>
          <w:ilvl w:val="0"/>
          <w:numId w:val="8"/>
        </w:numPr>
        <w:rPr>
          <w:rFonts w:cs="Arial"/>
        </w:rPr>
      </w:pPr>
      <w:r>
        <w:rPr>
          <w:rFonts w:cs="Arial"/>
        </w:rPr>
        <w:t>…</w:t>
      </w:r>
    </w:p>
    <w:p w:rsidR="00B217D7" w:rsidRDefault="00B217D7" w:rsidP="002E057B">
      <w:pPr>
        <w:numPr>
          <w:ilvl w:val="0"/>
          <w:numId w:val="8"/>
        </w:numPr>
        <w:rPr>
          <w:rFonts w:cs="Arial"/>
        </w:rPr>
      </w:pPr>
      <w:r>
        <w:rPr>
          <w:rFonts w:cs="Arial"/>
        </w:rPr>
        <w:t>…</w:t>
      </w:r>
    </w:p>
    <w:p w:rsidR="00DE4B14" w:rsidRDefault="00DE4B14" w:rsidP="002E057B">
      <w:pPr>
        <w:numPr>
          <w:ilvl w:val="0"/>
          <w:numId w:val="8"/>
        </w:numPr>
        <w:rPr>
          <w:rFonts w:cs="Arial"/>
        </w:rPr>
      </w:pPr>
      <w:r>
        <w:rPr>
          <w:rFonts w:cs="Arial"/>
        </w:rPr>
        <w:t>…</w:t>
      </w:r>
    </w:p>
    <w:p w:rsidR="00DE4B14" w:rsidRDefault="00DE4B14" w:rsidP="002E057B">
      <w:pPr>
        <w:numPr>
          <w:ilvl w:val="0"/>
          <w:numId w:val="8"/>
        </w:numPr>
        <w:rPr>
          <w:rFonts w:cs="Arial"/>
        </w:rPr>
      </w:pPr>
      <w:r>
        <w:rPr>
          <w:rFonts w:cs="Arial"/>
        </w:rPr>
        <w:t>…</w:t>
      </w:r>
    </w:p>
    <w:p w:rsidR="00DE4B14" w:rsidRDefault="00480BD1" w:rsidP="002E057B">
      <w:pPr>
        <w:numPr>
          <w:ilvl w:val="0"/>
          <w:numId w:val="8"/>
        </w:numPr>
        <w:rPr>
          <w:rFonts w:cs="Arial"/>
        </w:rPr>
      </w:pPr>
      <w:r>
        <w:rPr>
          <w:rFonts w:cs="Arial"/>
        </w:rPr>
        <w:t>…</w:t>
      </w:r>
    </w:p>
    <w:bookmarkStart w:id="12" w:name="_Toc433864745" w:displacedByCustomXml="next"/>
    <w:sdt>
      <w:sdtPr>
        <w:rPr>
          <w:rFonts w:ascii="Arial" w:eastAsia="Times New Roman" w:hAnsi="Arial" w:cs="Times New Roman"/>
          <w:color w:val="auto"/>
          <w:sz w:val="24"/>
          <w:szCs w:val="24"/>
        </w:rPr>
        <w:id w:val="678620229"/>
        <w:docPartObj>
          <w:docPartGallery w:val="Table of Contents"/>
          <w:docPartUnique/>
        </w:docPartObj>
      </w:sdtPr>
      <w:sdtEndPr>
        <w:rPr>
          <w:b/>
          <w:bCs/>
          <w:noProof/>
        </w:rPr>
      </w:sdtEndPr>
      <w:sdtContent>
        <w:p w:rsidR="00CE511B" w:rsidRDefault="00CE511B">
          <w:pPr>
            <w:pStyle w:val="TOCHeading"/>
          </w:pPr>
          <w:r>
            <w:t>Contents</w:t>
          </w:r>
        </w:p>
        <w:p w:rsidR="00C51E3E" w:rsidRDefault="00CE511B">
          <w:pPr>
            <w:pStyle w:val="TOC2"/>
            <w:tabs>
              <w:tab w:val="right" w:leader="dot" w:pos="14675"/>
            </w:tabs>
            <w:rPr>
              <w:rFonts w:asciiTheme="minorHAnsi" w:eastAsiaTheme="minorEastAsia" w:hAnsiTheme="minorHAnsi" w:cstheme="minorBidi"/>
              <w:smallCaps w:val="0"/>
              <w:noProof/>
              <w:sz w:val="22"/>
              <w:szCs w:val="22"/>
              <w:lang w:val="en-GB" w:eastAsia="en-GB"/>
            </w:rPr>
          </w:pPr>
          <w:r>
            <w:fldChar w:fldCharType="begin"/>
          </w:r>
          <w:r>
            <w:instrText xml:space="preserve"> TOC \o "1-3" \h \z \u </w:instrText>
          </w:r>
          <w:r>
            <w:fldChar w:fldCharType="separate"/>
          </w:r>
          <w:hyperlink w:anchor="_Toc483993046" w:history="1">
            <w:r w:rsidR="00C51E3E" w:rsidRPr="00572348">
              <w:rPr>
                <w:rStyle w:val="Hyperlink"/>
                <w:noProof/>
              </w:rPr>
              <w:t>Datasheet</w:t>
            </w:r>
            <w:r w:rsidR="00C51E3E">
              <w:rPr>
                <w:noProof/>
                <w:webHidden/>
              </w:rPr>
              <w:tab/>
            </w:r>
            <w:r w:rsidR="00C51E3E">
              <w:rPr>
                <w:noProof/>
                <w:webHidden/>
              </w:rPr>
              <w:fldChar w:fldCharType="begin"/>
            </w:r>
            <w:r w:rsidR="00C51E3E">
              <w:rPr>
                <w:noProof/>
                <w:webHidden/>
              </w:rPr>
              <w:instrText xml:space="preserve"> PAGEREF _Toc483993046 \h </w:instrText>
            </w:r>
            <w:r w:rsidR="00C51E3E">
              <w:rPr>
                <w:noProof/>
                <w:webHidden/>
              </w:rPr>
            </w:r>
            <w:r w:rsidR="00C51E3E">
              <w:rPr>
                <w:noProof/>
                <w:webHidden/>
              </w:rPr>
              <w:fldChar w:fldCharType="separate"/>
            </w:r>
            <w:r w:rsidR="00E10D6C">
              <w:rPr>
                <w:noProof/>
                <w:webHidden/>
              </w:rPr>
              <w:t>1</w:t>
            </w:r>
            <w:r w:rsidR="00C51E3E">
              <w:rPr>
                <w:noProof/>
                <w:webHidden/>
              </w:rPr>
              <w:fldChar w:fldCharType="end"/>
            </w:r>
          </w:hyperlink>
        </w:p>
        <w:p w:rsidR="00C51E3E" w:rsidRDefault="00C72F4D">
          <w:pPr>
            <w:pStyle w:val="TOC2"/>
            <w:tabs>
              <w:tab w:val="right" w:leader="dot" w:pos="14675"/>
            </w:tabs>
            <w:rPr>
              <w:rFonts w:asciiTheme="minorHAnsi" w:eastAsiaTheme="minorEastAsia" w:hAnsiTheme="minorHAnsi" w:cstheme="minorBidi"/>
              <w:smallCaps w:val="0"/>
              <w:noProof/>
              <w:sz w:val="22"/>
              <w:szCs w:val="22"/>
              <w:lang w:val="en-GB" w:eastAsia="en-GB"/>
            </w:rPr>
          </w:pPr>
          <w:hyperlink w:anchor="_Toc483993047" w:history="1">
            <w:r w:rsidR="00C51E3E" w:rsidRPr="00572348">
              <w:rPr>
                <w:rStyle w:val="Hyperlink"/>
                <w:noProof/>
              </w:rPr>
              <w:t>Project NAME: LE_NB_IOT_CONTROLLER</w:t>
            </w:r>
            <w:r w:rsidR="00C51E3E">
              <w:rPr>
                <w:noProof/>
                <w:webHidden/>
              </w:rPr>
              <w:tab/>
            </w:r>
            <w:r w:rsidR="00C51E3E">
              <w:rPr>
                <w:noProof/>
                <w:webHidden/>
              </w:rPr>
              <w:fldChar w:fldCharType="begin"/>
            </w:r>
            <w:r w:rsidR="00C51E3E">
              <w:rPr>
                <w:noProof/>
                <w:webHidden/>
              </w:rPr>
              <w:instrText xml:space="preserve"> PAGEREF _Toc483993047 \h </w:instrText>
            </w:r>
            <w:r w:rsidR="00C51E3E">
              <w:rPr>
                <w:noProof/>
                <w:webHidden/>
              </w:rPr>
            </w:r>
            <w:r w:rsidR="00C51E3E">
              <w:rPr>
                <w:noProof/>
                <w:webHidden/>
              </w:rPr>
              <w:fldChar w:fldCharType="separate"/>
            </w:r>
            <w:r w:rsidR="00E10D6C">
              <w:rPr>
                <w:noProof/>
                <w:webHidden/>
              </w:rPr>
              <w:t>1</w:t>
            </w:r>
            <w:r w:rsidR="00C51E3E">
              <w:rPr>
                <w:noProof/>
                <w:webHidden/>
              </w:rPr>
              <w:fldChar w:fldCharType="end"/>
            </w:r>
          </w:hyperlink>
        </w:p>
        <w:p w:rsidR="00C51E3E" w:rsidRDefault="00C72F4D">
          <w:pPr>
            <w:pStyle w:val="TOC2"/>
            <w:tabs>
              <w:tab w:val="right" w:leader="dot" w:pos="14675"/>
            </w:tabs>
            <w:rPr>
              <w:rFonts w:asciiTheme="minorHAnsi" w:eastAsiaTheme="minorEastAsia" w:hAnsiTheme="minorHAnsi" w:cstheme="minorBidi"/>
              <w:smallCaps w:val="0"/>
              <w:noProof/>
              <w:sz w:val="22"/>
              <w:szCs w:val="22"/>
              <w:lang w:val="en-GB" w:eastAsia="en-GB"/>
            </w:rPr>
          </w:pPr>
          <w:hyperlink w:anchor="_Toc483993048" w:history="1">
            <w:r w:rsidR="00C51E3E" w:rsidRPr="00572348">
              <w:rPr>
                <w:rStyle w:val="Hyperlink"/>
                <w:noProof/>
              </w:rPr>
              <w:t>Customer: KJELLER VINDTEKNIKK</w:t>
            </w:r>
            <w:r w:rsidR="00C51E3E">
              <w:rPr>
                <w:noProof/>
                <w:webHidden/>
              </w:rPr>
              <w:tab/>
            </w:r>
            <w:r w:rsidR="00C51E3E">
              <w:rPr>
                <w:noProof/>
                <w:webHidden/>
              </w:rPr>
              <w:fldChar w:fldCharType="begin"/>
            </w:r>
            <w:r w:rsidR="00C51E3E">
              <w:rPr>
                <w:noProof/>
                <w:webHidden/>
              </w:rPr>
              <w:instrText xml:space="preserve"> PAGEREF _Toc483993048 \h </w:instrText>
            </w:r>
            <w:r w:rsidR="00C51E3E">
              <w:rPr>
                <w:noProof/>
                <w:webHidden/>
              </w:rPr>
            </w:r>
            <w:r w:rsidR="00C51E3E">
              <w:rPr>
                <w:noProof/>
                <w:webHidden/>
              </w:rPr>
              <w:fldChar w:fldCharType="separate"/>
            </w:r>
            <w:r w:rsidR="00E10D6C">
              <w:rPr>
                <w:noProof/>
                <w:webHidden/>
              </w:rPr>
              <w:t>1</w:t>
            </w:r>
            <w:r w:rsidR="00C51E3E">
              <w:rPr>
                <w:noProof/>
                <w:webHidden/>
              </w:rPr>
              <w:fldChar w:fldCharType="end"/>
            </w:r>
          </w:hyperlink>
        </w:p>
        <w:p w:rsidR="00C51E3E" w:rsidRDefault="00C72F4D">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49" w:history="1">
            <w:r w:rsidR="00C51E3E" w:rsidRPr="00572348">
              <w:rPr>
                <w:rStyle w:val="Hyperlink"/>
                <w:noProof/>
              </w:rPr>
              <w:t>1.</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Module Interface</w:t>
            </w:r>
            <w:r w:rsidR="00C51E3E">
              <w:rPr>
                <w:noProof/>
                <w:webHidden/>
              </w:rPr>
              <w:tab/>
            </w:r>
            <w:r w:rsidR="00C51E3E">
              <w:rPr>
                <w:noProof/>
                <w:webHidden/>
              </w:rPr>
              <w:fldChar w:fldCharType="begin"/>
            </w:r>
            <w:r w:rsidR="00C51E3E">
              <w:rPr>
                <w:noProof/>
                <w:webHidden/>
              </w:rPr>
              <w:instrText xml:space="preserve"> PAGEREF _Toc483993049 \h </w:instrText>
            </w:r>
            <w:r w:rsidR="00C51E3E">
              <w:rPr>
                <w:noProof/>
                <w:webHidden/>
              </w:rPr>
            </w:r>
            <w:r w:rsidR="00C51E3E">
              <w:rPr>
                <w:noProof/>
                <w:webHidden/>
              </w:rPr>
              <w:fldChar w:fldCharType="separate"/>
            </w:r>
            <w:r w:rsidR="00E10D6C">
              <w:rPr>
                <w:noProof/>
                <w:webHidden/>
              </w:rPr>
              <w:t>2</w:t>
            </w:r>
            <w:r w:rsidR="00C51E3E">
              <w:rPr>
                <w:noProof/>
                <w:webHidden/>
              </w:rPr>
              <w:fldChar w:fldCharType="end"/>
            </w:r>
          </w:hyperlink>
        </w:p>
        <w:p w:rsidR="00C51E3E" w:rsidRDefault="00C72F4D">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0" w:history="1">
            <w:r w:rsidR="00C51E3E" w:rsidRPr="00572348">
              <w:rPr>
                <w:rStyle w:val="Hyperlink"/>
                <w:noProof/>
              </w:rPr>
              <w:t>2.</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Electrical Characteristics</w:t>
            </w:r>
            <w:r w:rsidR="00C51E3E">
              <w:rPr>
                <w:noProof/>
                <w:webHidden/>
              </w:rPr>
              <w:tab/>
            </w:r>
            <w:r w:rsidR="00C51E3E">
              <w:rPr>
                <w:noProof/>
                <w:webHidden/>
              </w:rPr>
              <w:fldChar w:fldCharType="begin"/>
            </w:r>
            <w:r w:rsidR="00C51E3E">
              <w:rPr>
                <w:noProof/>
                <w:webHidden/>
              </w:rPr>
              <w:instrText xml:space="preserve"> PAGEREF _Toc483993050 \h </w:instrText>
            </w:r>
            <w:r w:rsidR="00C51E3E">
              <w:rPr>
                <w:noProof/>
                <w:webHidden/>
              </w:rPr>
            </w:r>
            <w:r w:rsidR="00C51E3E">
              <w:rPr>
                <w:noProof/>
                <w:webHidden/>
              </w:rPr>
              <w:fldChar w:fldCharType="separate"/>
            </w:r>
            <w:r w:rsidR="00E10D6C">
              <w:rPr>
                <w:noProof/>
                <w:webHidden/>
              </w:rPr>
              <w:t>3</w:t>
            </w:r>
            <w:r w:rsidR="00C51E3E">
              <w:rPr>
                <w:noProof/>
                <w:webHidden/>
              </w:rPr>
              <w:fldChar w:fldCharType="end"/>
            </w:r>
          </w:hyperlink>
        </w:p>
        <w:p w:rsidR="00C51E3E" w:rsidRDefault="00C72F4D">
          <w:pPr>
            <w:pStyle w:val="TOC3"/>
            <w:tabs>
              <w:tab w:val="left" w:pos="1440"/>
              <w:tab w:val="right" w:leader="dot" w:pos="14675"/>
            </w:tabs>
            <w:rPr>
              <w:rFonts w:asciiTheme="minorHAnsi" w:eastAsiaTheme="minorEastAsia" w:hAnsiTheme="minorHAnsi" w:cstheme="minorBidi"/>
              <w:i w:val="0"/>
              <w:iCs w:val="0"/>
              <w:noProof/>
              <w:sz w:val="22"/>
              <w:szCs w:val="22"/>
              <w:lang w:val="en-GB" w:eastAsia="en-GB"/>
            </w:rPr>
          </w:pPr>
          <w:hyperlink w:anchor="_Toc483993051" w:history="1">
            <w:r w:rsidR="00C51E3E" w:rsidRPr="00572348">
              <w:rPr>
                <w:rStyle w:val="Hyperlink"/>
                <w:noProof/>
              </w:rPr>
              <w:t>2.1.1.</w:t>
            </w:r>
            <w:r w:rsidR="00C51E3E">
              <w:rPr>
                <w:rFonts w:asciiTheme="minorHAnsi" w:eastAsiaTheme="minorEastAsia" w:hAnsiTheme="minorHAnsi" w:cstheme="minorBidi"/>
                <w:i w:val="0"/>
                <w:iCs w:val="0"/>
                <w:noProof/>
                <w:sz w:val="22"/>
                <w:szCs w:val="22"/>
                <w:lang w:val="en-GB" w:eastAsia="en-GB"/>
              </w:rPr>
              <w:tab/>
            </w:r>
            <w:r w:rsidR="00C51E3E" w:rsidRPr="00572348">
              <w:rPr>
                <w:rStyle w:val="Hyperlink"/>
                <w:noProof/>
              </w:rPr>
              <w:t>Measurement resolution in current system</w:t>
            </w:r>
            <w:r w:rsidR="00C51E3E">
              <w:rPr>
                <w:noProof/>
                <w:webHidden/>
              </w:rPr>
              <w:tab/>
            </w:r>
            <w:r w:rsidR="00C51E3E">
              <w:rPr>
                <w:noProof/>
                <w:webHidden/>
              </w:rPr>
              <w:fldChar w:fldCharType="begin"/>
            </w:r>
            <w:r w:rsidR="00C51E3E">
              <w:rPr>
                <w:noProof/>
                <w:webHidden/>
              </w:rPr>
              <w:instrText xml:space="preserve"> PAGEREF _Toc483993051 \h </w:instrText>
            </w:r>
            <w:r w:rsidR="00C51E3E">
              <w:rPr>
                <w:noProof/>
                <w:webHidden/>
              </w:rPr>
            </w:r>
            <w:r w:rsidR="00C51E3E">
              <w:rPr>
                <w:noProof/>
                <w:webHidden/>
              </w:rPr>
              <w:fldChar w:fldCharType="separate"/>
            </w:r>
            <w:r w:rsidR="00E10D6C">
              <w:rPr>
                <w:noProof/>
                <w:webHidden/>
              </w:rPr>
              <w:t>4</w:t>
            </w:r>
            <w:r w:rsidR="00C51E3E">
              <w:rPr>
                <w:noProof/>
                <w:webHidden/>
              </w:rPr>
              <w:fldChar w:fldCharType="end"/>
            </w:r>
          </w:hyperlink>
        </w:p>
        <w:p w:rsidR="00C51E3E" w:rsidRDefault="00C72F4D">
          <w:pPr>
            <w:pStyle w:val="TOC3"/>
            <w:tabs>
              <w:tab w:val="left" w:pos="1440"/>
              <w:tab w:val="right" w:leader="dot" w:pos="14675"/>
            </w:tabs>
            <w:rPr>
              <w:rFonts w:asciiTheme="minorHAnsi" w:eastAsiaTheme="minorEastAsia" w:hAnsiTheme="minorHAnsi" w:cstheme="minorBidi"/>
              <w:i w:val="0"/>
              <w:iCs w:val="0"/>
              <w:noProof/>
              <w:sz w:val="22"/>
              <w:szCs w:val="22"/>
              <w:lang w:val="en-GB" w:eastAsia="en-GB"/>
            </w:rPr>
          </w:pPr>
          <w:hyperlink w:anchor="_Toc483993052" w:history="1">
            <w:r w:rsidR="00C51E3E" w:rsidRPr="00572348">
              <w:rPr>
                <w:rStyle w:val="Hyperlink"/>
                <w:noProof/>
              </w:rPr>
              <w:t>2.1.2.</w:t>
            </w:r>
            <w:r w:rsidR="00C51E3E">
              <w:rPr>
                <w:rFonts w:asciiTheme="minorHAnsi" w:eastAsiaTheme="minorEastAsia" w:hAnsiTheme="minorHAnsi" w:cstheme="minorBidi"/>
                <w:i w:val="0"/>
                <w:iCs w:val="0"/>
                <w:noProof/>
                <w:sz w:val="22"/>
                <w:szCs w:val="22"/>
                <w:lang w:val="en-GB" w:eastAsia="en-GB"/>
              </w:rPr>
              <w:tab/>
            </w:r>
            <w:r w:rsidR="00C51E3E" w:rsidRPr="00572348">
              <w:rPr>
                <w:rStyle w:val="Hyperlink"/>
                <w:noProof/>
              </w:rPr>
              <w:t>Measurement resolution in the new system</w:t>
            </w:r>
            <w:r w:rsidR="00C51E3E">
              <w:rPr>
                <w:noProof/>
                <w:webHidden/>
              </w:rPr>
              <w:tab/>
            </w:r>
            <w:r w:rsidR="00C51E3E">
              <w:rPr>
                <w:noProof/>
                <w:webHidden/>
              </w:rPr>
              <w:fldChar w:fldCharType="begin"/>
            </w:r>
            <w:r w:rsidR="00C51E3E">
              <w:rPr>
                <w:noProof/>
                <w:webHidden/>
              </w:rPr>
              <w:instrText xml:space="preserve"> PAGEREF _Toc483993052 \h </w:instrText>
            </w:r>
            <w:r w:rsidR="00C51E3E">
              <w:rPr>
                <w:noProof/>
                <w:webHidden/>
              </w:rPr>
            </w:r>
            <w:r w:rsidR="00C51E3E">
              <w:rPr>
                <w:noProof/>
                <w:webHidden/>
              </w:rPr>
              <w:fldChar w:fldCharType="separate"/>
            </w:r>
            <w:r w:rsidR="00E10D6C">
              <w:rPr>
                <w:noProof/>
                <w:webHidden/>
              </w:rPr>
              <w:t>4</w:t>
            </w:r>
            <w:r w:rsidR="00C51E3E">
              <w:rPr>
                <w:noProof/>
                <w:webHidden/>
              </w:rPr>
              <w:fldChar w:fldCharType="end"/>
            </w:r>
          </w:hyperlink>
        </w:p>
        <w:p w:rsidR="00C51E3E" w:rsidRDefault="00C72F4D">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3" w:history="1">
            <w:r w:rsidR="00C51E3E" w:rsidRPr="00572348">
              <w:rPr>
                <w:rStyle w:val="Hyperlink"/>
                <w:noProof/>
              </w:rPr>
              <w:t>3.</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Data format and storage capacity</w:t>
            </w:r>
            <w:r w:rsidR="00C51E3E">
              <w:rPr>
                <w:noProof/>
                <w:webHidden/>
              </w:rPr>
              <w:tab/>
            </w:r>
            <w:r w:rsidR="00C51E3E">
              <w:rPr>
                <w:noProof/>
                <w:webHidden/>
              </w:rPr>
              <w:fldChar w:fldCharType="begin"/>
            </w:r>
            <w:r w:rsidR="00C51E3E">
              <w:rPr>
                <w:noProof/>
                <w:webHidden/>
              </w:rPr>
              <w:instrText xml:space="preserve"> PAGEREF _Toc483993053 \h </w:instrText>
            </w:r>
            <w:r w:rsidR="00C51E3E">
              <w:rPr>
                <w:noProof/>
                <w:webHidden/>
              </w:rPr>
            </w:r>
            <w:r w:rsidR="00C51E3E">
              <w:rPr>
                <w:noProof/>
                <w:webHidden/>
              </w:rPr>
              <w:fldChar w:fldCharType="separate"/>
            </w:r>
            <w:r w:rsidR="00E10D6C">
              <w:rPr>
                <w:noProof/>
                <w:webHidden/>
              </w:rPr>
              <w:t>5</w:t>
            </w:r>
            <w:r w:rsidR="00C51E3E">
              <w:rPr>
                <w:noProof/>
                <w:webHidden/>
              </w:rPr>
              <w:fldChar w:fldCharType="end"/>
            </w:r>
          </w:hyperlink>
        </w:p>
        <w:p w:rsidR="00C51E3E" w:rsidRDefault="00C72F4D">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4" w:history="1">
            <w:r w:rsidR="00C51E3E" w:rsidRPr="00572348">
              <w:rPr>
                <w:rStyle w:val="Hyperlink"/>
                <w:noProof/>
              </w:rPr>
              <w:t>4.</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Cost</w:t>
            </w:r>
            <w:r w:rsidR="00C51E3E">
              <w:rPr>
                <w:noProof/>
                <w:webHidden/>
              </w:rPr>
              <w:tab/>
            </w:r>
            <w:r w:rsidR="00C51E3E">
              <w:rPr>
                <w:noProof/>
                <w:webHidden/>
              </w:rPr>
              <w:fldChar w:fldCharType="begin"/>
            </w:r>
            <w:r w:rsidR="00C51E3E">
              <w:rPr>
                <w:noProof/>
                <w:webHidden/>
              </w:rPr>
              <w:instrText xml:space="preserve"> PAGEREF _Toc483993054 \h </w:instrText>
            </w:r>
            <w:r w:rsidR="00C51E3E">
              <w:rPr>
                <w:noProof/>
                <w:webHidden/>
              </w:rPr>
            </w:r>
            <w:r w:rsidR="00C51E3E">
              <w:rPr>
                <w:noProof/>
                <w:webHidden/>
              </w:rPr>
              <w:fldChar w:fldCharType="separate"/>
            </w:r>
            <w:r w:rsidR="00E10D6C">
              <w:rPr>
                <w:noProof/>
                <w:webHidden/>
              </w:rPr>
              <w:t>6</w:t>
            </w:r>
            <w:r w:rsidR="00C51E3E">
              <w:rPr>
                <w:noProof/>
                <w:webHidden/>
              </w:rPr>
              <w:fldChar w:fldCharType="end"/>
            </w:r>
          </w:hyperlink>
        </w:p>
        <w:p w:rsidR="00C51E3E" w:rsidRDefault="00C72F4D">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5" w:history="1">
            <w:r w:rsidR="00C51E3E" w:rsidRPr="00572348">
              <w:rPr>
                <w:rStyle w:val="Hyperlink"/>
                <w:noProof/>
              </w:rPr>
              <w:t>5.</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Deliverables</w:t>
            </w:r>
            <w:r w:rsidR="00C51E3E">
              <w:rPr>
                <w:noProof/>
                <w:webHidden/>
              </w:rPr>
              <w:tab/>
            </w:r>
            <w:r w:rsidR="00C51E3E">
              <w:rPr>
                <w:noProof/>
                <w:webHidden/>
              </w:rPr>
              <w:fldChar w:fldCharType="begin"/>
            </w:r>
            <w:r w:rsidR="00C51E3E">
              <w:rPr>
                <w:noProof/>
                <w:webHidden/>
              </w:rPr>
              <w:instrText xml:space="preserve"> PAGEREF _Toc483993055 \h </w:instrText>
            </w:r>
            <w:r w:rsidR="00C51E3E">
              <w:rPr>
                <w:noProof/>
                <w:webHidden/>
              </w:rPr>
            </w:r>
            <w:r w:rsidR="00C51E3E">
              <w:rPr>
                <w:noProof/>
                <w:webHidden/>
              </w:rPr>
              <w:fldChar w:fldCharType="separate"/>
            </w:r>
            <w:r w:rsidR="00E10D6C">
              <w:rPr>
                <w:noProof/>
                <w:webHidden/>
              </w:rPr>
              <w:t>7</w:t>
            </w:r>
            <w:r w:rsidR="00C51E3E">
              <w:rPr>
                <w:noProof/>
                <w:webHidden/>
              </w:rPr>
              <w:fldChar w:fldCharType="end"/>
            </w:r>
          </w:hyperlink>
        </w:p>
        <w:p w:rsidR="00C51E3E" w:rsidRDefault="00C72F4D">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6" w:history="1">
            <w:r w:rsidR="00C51E3E" w:rsidRPr="00572348">
              <w:rPr>
                <w:rStyle w:val="Hyperlink"/>
                <w:noProof/>
              </w:rPr>
              <w:t>6.</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Module Background</w:t>
            </w:r>
            <w:r w:rsidR="00C51E3E">
              <w:rPr>
                <w:noProof/>
                <w:webHidden/>
              </w:rPr>
              <w:tab/>
            </w:r>
            <w:r w:rsidR="00C51E3E">
              <w:rPr>
                <w:noProof/>
                <w:webHidden/>
              </w:rPr>
              <w:fldChar w:fldCharType="begin"/>
            </w:r>
            <w:r w:rsidR="00C51E3E">
              <w:rPr>
                <w:noProof/>
                <w:webHidden/>
              </w:rPr>
              <w:instrText xml:space="preserve"> PAGEREF _Toc483993056 \h </w:instrText>
            </w:r>
            <w:r w:rsidR="00C51E3E">
              <w:rPr>
                <w:noProof/>
                <w:webHidden/>
              </w:rPr>
            </w:r>
            <w:r w:rsidR="00C51E3E">
              <w:rPr>
                <w:noProof/>
                <w:webHidden/>
              </w:rPr>
              <w:fldChar w:fldCharType="separate"/>
            </w:r>
            <w:r w:rsidR="00E10D6C">
              <w:rPr>
                <w:noProof/>
                <w:webHidden/>
              </w:rPr>
              <w:t>8</w:t>
            </w:r>
            <w:r w:rsidR="00C51E3E">
              <w:rPr>
                <w:noProof/>
                <w:webHidden/>
              </w:rPr>
              <w:fldChar w:fldCharType="end"/>
            </w:r>
          </w:hyperlink>
        </w:p>
        <w:p w:rsidR="00C51E3E" w:rsidRDefault="00C72F4D">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57" w:history="1">
            <w:r w:rsidR="00C51E3E" w:rsidRPr="00572348">
              <w:rPr>
                <w:rStyle w:val="Hyperlink"/>
                <w:noProof/>
              </w:rPr>
              <w:t>6.1.</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Initial coverage</w:t>
            </w:r>
            <w:r w:rsidR="00C51E3E">
              <w:rPr>
                <w:noProof/>
                <w:webHidden/>
              </w:rPr>
              <w:tab/>
            </w:r>
            <w:r w:rsidR="00C51E3E">
              <w:rPr>
                <w:noProof/>
                <w:webHidden/>
              </w:rPr>
              <w:fldChar w:fldCharType="begin"/>
            </w:r>
            <w:r w:rsidR="00C51E3E">
              <w:rPr>
                <w:noProof/>
                <w:webHidden/>
              </w:rPr>
              <w:instrText xml:space="preserve"> PAGEREF _Toc483993057 \h </w:instrText>
            </w:r>
            <w:r w:rsidR="00C51E3E">
              <w:rPr>
                <w:noProof/>
                <w:webHidden/>
              </w:rPr>
            </w:r>
            <w:r w:rsidR="00C51E3E">
              <w:rPr>
                <w:noProof/>
                <w:webHidden/>
              </w:rPr>
              <w:fldChar w:fldCharType="separate"/>
            </w:r>
            <w:r w:rsidR="00E10D6C">
              <w:rPr>
                <w:noProof/>
                <w:webHidden/>
              </w:rPr>
              <w:t>8</w:t>
            </w:r>
            <w:r w:rsidR="00C51E3E">
              <w:rPr>
                <w:noProof/>
                <w:webHidden/>
              </w:rPr>
              <w:fldChar w:fldCharType="end"/>
            </w:r>
          </w:hyperlink>
        </w:p>
        <w:p w:rsidR="00C51E3E" w:rsidRDefault="00C72F4D">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8" w:history="1">
            <w:r w:rsidR="00C51E3E" w:rsidRPr="00572348">
              <w:rPr>
                <w:rStyle w:val="Hyperlink"/>
                <w:noProof/>
              </w:rPr>
              <w:t>7.</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Control Modes</w:t>
            </w:r>
            <w:r w:rsidR="00C51E3E">
              <w:rPr>
                <w:noProof/>
                <w:webHidden/>
              </w:rPr>
              <w:tab/>
            </w:r>
            <w:r w:rsidR="00C51E3E">
              <w:rPr>
                <w:noProof/>
                <w:webHidden/>
              </w:rPr>
              <w:fldChar w:fldCharType="begin"/>
            </w:r>
            <w:r w:rsidR="00C51E3E">
              <w:rPr>
                <w:noProof/>
                <w:webHidden/>
              </w:rPr>
              <w:instrText xml:space="preserve"> PAGEREF _Toc483993058 \h </w:instrText>
            </w:r>
            <w:r w:rsidR="00C51E3E">
              <w:rPr>
                <w:noProof/>
                <w:webHidden/>
              </w:rPr>
            </w:r>
            <w:r w:rsidR="00C51E3E">
              <w:rPr>
                <w:noProof/>
                <w:webHidden/>
              </w:rPr>
              <w:fldChar w:fldCharType="separate"/>
            </w:r>
            <w:r w:rsidR="00E10D6C">
              <w:rPr>
                <w:noProof/>
                <w:webHidden/>
              </w:rPr>
              <w:t>12</w:t>
            </w:r>
            <w:r w:rsidR="00C51E3E">
              <w:rPr>
                <w:noProof/>
                <w:webHidden/>
              </w:rPr>
              <w:fldChar w:fldCharType="end"/>
            </w:r>
          </w:hyperlink>
        </w:p>
        <w:p w:rsidR="00C51E3E" w:rsidRDefault="00C72F4D">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9" w:history="1">
            <w:r w:rsidR="00C51E3E" w:rsidRPr="00572348">
              <w:rPr>
                <w:rStyle w:val="Hyperlink"/>
                <w:noProof/>
              </w:rPr>
              <w:t>8.</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Operation system description</w:t>
            </w:r>
            <w:r w:rsidR="00C51E3E">
              <w:rPr>
                <w:noProof/>
                <w:webHidden/>
              </w:rPr>
              <w:tab/>
            </w:r>
            <w:r w:rsidR="00C51E3E">
              <w:rPr>
                <w:noProof/>
                <w:webHidden/>
              </w:rPr>
              <w:fldChar w:fldCharType="begin"/>
            </w:r>
            <w:r w:rsidR="00C51E3E">
              <w:rPr>
                <w:noProof/>
                <w:webHidden/>
              </w:rPr>
              <w:instrText xml:space="preserve"> PAGEREF _Toc483993059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C72F4D">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0" w:history="1">
            <w:r w:rsidR="00C51E3E" w:rsidRPr="00572348">
              <w:rPr>
                <w:rStyle w:val="Hyperlink"/>
                <w:noProof/>
              </w:rPr>
              <w:t>8.1.</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Block diagram</w:t>
            </w:r>
            <w:r w:rsidR="00C51E3E">
              <w:rPr>
                <w:noProof/>
                <w:webHidden/>
              </w:rPr>
              <w:tab/>
            </w:r>
            <w:r w:rsidR="00C51E3E">
              <w:rPr>
                <w:noProof/>
                <w:webHidden/>
              </w:rPr>
              <w:fldChar w:fldCharType="begin"/>
            </w:r>
            <w:r w:rsidR="00C51E3E">
              <w:rPr>
                <w:noProof/>
                <w:webHidden/>
              </w:rPr>
              <w:instrText xml:space="preserve"> PAGEREF _Toc483993060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C72F4D">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1" w:history="1">
            <w:r w:rsidR="00C51E3E" w:rsidRPr="00572348">
              <w:rPr>
                <w:rStyle w:val="Hyperlink"/>
                <w:noProof/>
              </w:rPr>
              <w:t>8.2.</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Operation system overview</w:t>
            </w:r>
            <w:r w:rsidR="00C51E3E">
              <w:rPr>
                <w:noProof/>
                <w:webHidden/>
              </w:rPr>
              <w:tab/>
            </w:r>
            <w:r w:rsidR="00C51E3E">
              <w:rPr>
                <w:noProof/>
                <w:webHidden/>
              </w:rPr>
              <w:fldChar w:fldCharType="begin"/>
            </w:r>
            <w:r w:rsidR="00C51E3E">
              <w:rPr>
                <w:noProof/>
                <w:webHidden/>
              </w:rPr>
              <w:instrText xml:space="preserve"> PAGEREF _Toc483993061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C72F4D">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2" w:history="1">
            <w:r w:rsidR="00C51E3E" w:rsidRPr="00572348">
              <w:rPr>
                <w:rStyle w:val="Hyperlink"/>
                <w:noProof/>
              </w:rPr>
              <w:t>8.3.</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Error messages</w:t>
            </w:r>
            <w:r w:rsidR="00C51E3E">
              <w:rPr>
                <w:noProof/>
                <w:webHidden/>
              </w:rPr>
              <w:tab/>
            </w:r>
            <w:r w:rsidR="00C51E3E">
              <w:rPr>
                <w:noProof/>
                <w:webHidden/>
              </w:rPr>
              <w:fldChar w:fldCharType="begin"/>
            </w:r>
            <w:r w:rsidR="00C51E3E">
              <w:rPr>
                <w:noProof/>
                <w:webHidden/>
              </w:rPr>
              <w:instrText xml:space="preserve"> PAGEREF _Toc483993062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C72F4D">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3" w:history="1">
            <w:r w:rsidR="00C51E3E" w:rsidRPr="00572348">
              <w:rPr>
                <w:rStyle w:val="Hyperlink"/>
                <w:noProof/>
              </w:rPr>
              <w:t>8.4.</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Init master</w:t>
            </w:r>
            <w:r w:rsidR="00C51E3E">
              <w:rPr>
                <w:noProof/>
                <w:webHidden/>
              </w:rPr>
              <w:tab/>
            </w:r>
            <w:r w:rsidR="00C51E3E">
              <w:rPr>
                <w:noProof/>
                <w:webHidden/>
              </w:rPr>
              <w:fldChar w:fldCharType="begin"/>
            </w:r>
            <w:r w:rsidR="00C51E3E">
              <w:rPr>
                <w:noProof/>
                <w:webHidden/>
              </w:rPr>
              <w:instrText xml:space="preserve"> PAGEREF _Toc483993063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C72F4D">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4" w:history="1">
            <w:r w:rsidR="00C51E3E" w:rsidRPr="00572348">
              <w:rPr>
                <w:rStyle w:val="Hyperlink"/>
                <w:noProof/>
              </w:rPr>
              <w:t>8.5.</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Measure master</w:t>
            </w:r>
            <w:r w:rsidR="00C51E3E">
              <w:rPr>
                <w:noProof/>
                <w:webHidden/>
              </w:rPr>
              <w:tab/>
            </w:r>
            <w:r w:rsidR="00C51E3E">
              <w:rPr>
                <w:noProof/>
                <w:webHidden/>
              </w:rPr>
              <w:fldChar w:fldCharType="begin"/>
            </w:r>
            <w:r w:rsidR="00C51E3E">
              <w:rPr>
                <w:noProof/>
                <w:webHidden/>
              </w:rPr>
              <w:instrText xml:space="preserve"> PAGEREF _Toc483993064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C72F4D">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5" w:history="1">
            <w:r w:rsidR="00C51E3E" w:rsidRPr="00572348">
              <w:rPr>
                <w:rStyle w:val="Hyperlink"/>
                <w:noProof/>
              </w:rPr>
              <w:t>8.6.</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Init RF</w:t>
            </w:r>
            <w:r w:rsidR="00C51E3E">
              <w:rPr>
                <w:noProof/>
                <w:webHidden/>
              </w:rPr>
              <w:tab/>
            </w:r>
            <w:r w:rsidR="00C51E3E">
              <w:rPr>
                <w:noProof/>
                <w:webHidden/>
              </w:rPr>
              <w:fldChar w:fldCharType="begin"/>
            </w:r>
            <w:r w:rsidR="00C51E3E">
              <w:rPr>
                <w:noProof/>
                <w:webHidden/>
              </w:rPr>
              <w:instrText xml:space="preserve"> PAGEREF _Toc483993065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C72F4D">
          <w:pPr>
            <w:pStyle w:val="TOC3"/>
            <w:tabs>
              <w:tab w:val="left" w:pos="1440"/>
              <w:tab w:val="right" w:leader="dot" w:pos="14675"/>
            </w:tabs>
            <w:rPr>
              <w:rFonts w:asciiTheme="minorHAnsi" w:eastAsiaTheme="minorEastAsia" w:hAnsiTheme="minorHAnsi" w:cstheme="minorBidi"/>
              <w:i w:val="0"/>
              <w:iCs w:val="0"/>
              <w:noProof/>
              <w:sz w:val="22"/>
              <w:szCs w:val="22"/>
              <w:lang w:val="en-GB" w:eastAsia="en-GB"/>
            </w:rPr>
          </w:pPr>
          <w:hyperlink w:anchor="_Toc483993066" w:history="1">
            <w:r w:rsidR="00C51E3E" w:rsidRPr="00572348">
              <w:rPr>
                <w:rStyle w:val="Hyperlink"/>
                <w:noProof/>
              </w:rPr>
              <w:t>8.6.1.</w:t>
            </w:r>
            <w:r w:rsidR="00C51E3E">
              <w:rPr>
                <w:rFonts w:asciiTheme="minorHAnsi" w:eastAsiaTheme="minorEastAsia" w:hAnsiTheme="minorHAnsi" w:cstheme="minorBidi"/>
                <w:i w:val="0"/>
                <w:iCs w:val="0"/>
                <w:noProof/>
                <w:sz w:val="22"/>
                <w:szCs w:val="22"/>
                <w:lang w:val="en-GB" w:eastAsia="en-GB"/>
              </w:rPr>
              <w:tab/>
            </w:r>
            <w:r w:rsidR="00C51E3E" w:rsidRPr="00572348">
              <w:rPr>
                <w:rStyle w:val="Hyperlink"/>
                <w:noProof/>
              </w:rPr>
              <w:t>Power on and HW reset</w:t>
            </w:r>
            <w:r w:rsidR="00C51E3E">
              <w:rPr>
                <w:noProof/>
                <w:webHidden/>
              </w:rPr>
              <w:tab/>
            </w:r>
            <w:r w:rsidR="00C51E3E">
              <w:rPr>
                <w:noProof/>
                <w:webHidden/>
              </w:rPr>
              <w:fldChar w:fldCharType="begin"/>
            </w:r>
            <w:r w:rsidR="00C51E3E">
              <w:rPr>
                <w:noProof/>
                <w:webHidden/>
              </w:rPr>
              <w:instrText xml:space="preserve"> PAGEREF _Toc483993066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C72F4D">
          <w:pPr>
            <w:pStyle w:val="TOC3"/>
            <w:tabs>
              <w:tab w:val="left" w:pos="1440"/>
              <w:tab w:val="right" w:leader="dot" w:pos="14675"/>
            </w:tabs>
            <w:rPr>
              <w:rFonts w:asciiTheme="minorHAnsi" w:eastAsiaTheme="minorEastAsia" w:hAnsiTheme="minorHAnsi" w:cstheme="minorBidi"/>
              <w:i w:val="0"/>
              <w:iCs w:val="0"/>
              <w:noProof/>
              <w:sz w:val="22"/>
              <w:szCs w:val="22"/>
              <w:lang w:val="en-GB" w:eastAsia="en-GB"/>
            </w:rPr>
          </w:pPr>
          <w:hyperlink w:anchor="_Toc483993067" w:history="1">
            <w:r w:rsidR="00C51E3E" w:rsidRPr="00572348">
              <w:rPr>
                <w:rStyle w:val="Hyperlink"/>
                <w:noProof/>
              </w:rPr>
              <w:t>8.6.2.</w:t>
            </w:r>
            <w:r w:rsidR="00C51E3E">
              <w:rPr>
                <w:rFonts w:asciiTheme="minorHAnsi" w:eastAsiaTheme="minorEastAsia" w:hAnsiTheme="minorHAnsi" w:cstheme="minorBidi"/>
                <w:i w:val="0"/>
                <w:iCs w:val="0"/>
                <w:noProof/>
                <w:sz w:val="22"/>
                <w:szCs w:val="22"/>
                <w:lang w:val="en-GB" w:eastAsia="en-GB"/>
              </w:rPr>
              <w:tab/>
            </w:r>
            <w:r w:rsidR="00C51E3E" w:rsidRPr="00572348">
              <w:rPr>
                <w:rStyle w:val="Hyperlink"/>
                <w:noProof/>
              </w:rPr>
              <w:t>Init ID</w:t>
            </w:r>
            <w:r w:rsidR="00C51E3E">
              <w:rPr>
                <w:noProof/>
                <w:webHidden/>
              </w:rPr>
              <w:tab/>
            </w:r>
            <w:r w:rsidR="00C51E3E">
              <w:rPr>
                <w:noProof/>
                <w:webHidden/>
              </w:rPr>
              <w:fldChar w:fldCharType="begin"/>
            </w:r>
            <w:r w:rsidR="00C51E3E">
              <w:rPr>
                <w:noProof/>
                <w:webHidden/>
              </w:rPr>
              <w:instrText xml:space="preserve"> PAGEREF _Toc483993067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C72F4D">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8" w:history="1">
            <w:r w:rsidR="00C51E3E" w:rsidRPr="00572348">
              <w:rPr>
                <w:rStyle w:val="Hyperlink"/>
                <w:noProof/>
              </w:rPr>
              <w:t>8.7.</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Tx RF</w:t>
            </w:r>
            <w:r w:rsidR="00C51E3E">
              <w:rPr>
                <w:noProof/>
                <w:webHidden/>
              </w:rPr>
              <w:tab/>
            </w:r>
            <w:r w:rsidR="00C51E3E">
              <w:rPr>
                <w:noProof/>
                <w:webHidden/>
              </w:rPr>
              <w:fldChar w:fldCharType="begin"/>
            </w:r>
            <w:r w:rsidR="00C51E3E">
              <w:rPr>
                <w:noProof/>
                <w:webHidden/>
              </w:rPr>
              <w:instrText xml:space="preserve"> PAGEREF _Toc483993068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C72F4D">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9" w:history="1">
            <w:r w:rsidR="00C51E3E" w:rsidRPr="00572348">
              <w:rPr>
                <w:rStyle w:val="Hyperlink"/>
                <w:noProof/>
              </w:rPr>
              <w:t>8.8.</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Rx RF</w:t>
            </w:r>
            <w:r w:rsidR="00C51E3E">
              <w:rPr>
                <w:noProof/>
                <w:webHidden/>
              </w:rPr>
              <w:tab/>
            </w:r>
            <w:r w:rsidR="00C51E3E">
              <w:rPr>
                <w:noProof/>
                <w:webHidden/>
              </w:rPr>
              <w:fldChar w:fldCharType="begin"/>
            </w:r>
            <w:r w:rsidR="00C51E3E">
              <w:rPr>
                <w:noProof/>
                <w:webHidden/>
              </w:rPr>
              <w:instrText xml:space="preserve"> PAGEREF _Toc483993069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C72F4D">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70" w:history="1">
            <w:r w:rsidR="00C51E3E" w:rsidRPr="00572348">
              <w:rPr>
                <w:rStyle w:val="Hyperlink"/>
                <w:noProof/>
              </w:rPr>
              <w:t>8.9.</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Schematics</w:t>
            </w:r>
            <w:r w:rsidR="00C51E3E">
              <w:rPr>
                <w:noProof/>
                <w:webHidden/>
              </w:rPr>
              <w:tab/>
            </w:r>
            <w:r w:rsidR="00C51E3E">
              <w:rPr>
                <w:noProof/>
                <w:webHidden/>
              </w:rPr>
              <w:fldChar w:fldCharType="begin"/>
            </w:r>
            <w:r w:rsidR="00C51E3E">
              <w:rPr>
                <w:noProof/>
                <w:webHidden/>
              </w:rPr>
              <w:instrText xml:space="preserve"> PAGEREF _Toc483993070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C72F4D">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71" w:history="1">
            <w:r w:rsidR="00C51E3E" w:rsidRPr="00572348">
              <w:rPr>
                <w:rStyle w:val="Hyperlink"/>
                <w:noProof/>
              </w:rPr>
              <w:t>9.</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Test Plan</w:t>
            </w:r>
            <w:r w:rsidR="00C51E3E">
              <w:rPr>
                <w:noProof/>
                <w:webHidden/>
              </w:rPr>
              <w:tab/>
            </w:r>
            <w:r w:rsidR="00C51E3E">
              <w:rPr>
                <w:noProof/>
                <w:webHidden/>
              </w:rPr>
              <w:fldChar w:fldCharType="begin"/>
            </w:r>
            <w:r w:rsidR="00C51E3E">
              <w:rPr>
                <w:noProof/>
                <w:webHidden/>
              </w:rPr>
              <w:instrText xml:space="preserve"> PAGEREF _Toc483993071 \h </w:instrText>
            </w:r>
            <w:r w:rsidR="00C51E3E">
              <w:rPr>
                <w:noProof/>
                <w:webHidden/>
              </w:rPr>
            </w:r>
            <w:r w:rsidR="00C51E3E">
              <w:rPr>
                <w:noProof/>
                <w:webHidden/>
              </w:rPr>
              <w:fldChar w:fldCharType="separate"/>
            </w:r>
            <w:r w:rsidR="00E10D6C">
              <w:rPr>
                <w:noProof/>
                <w:webHidden/>
              </w:rPr>
              <w:t>14</w:t>
            </w:r>
            <w:r w:rsidR="00C51E3E">
              <w:rPr>
                <w:noProof/>
                <w:webHidden/>
              </w:rPr>
              <w:fldChar w:fldCharType="end"/>
            </w:r>
          </w:hyperlink>
        </w:p>
        <w:p w:rsidR="00C51E3E" w:rsidRDefault="00C72F4D">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72" w:history="1">
            <w:r w:rsidR="00C51E3E" w:rsidRPr="00572348">
              <w:rPr>
                <w:rStyle w:val="Hyperlink"/>
                <w:noProof/>
              </w:rPr>
              <w:t>9.1.</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Test Modes for this Module</w:t>
            </w:r>
            <w:r w:rsidR="00C51E3E">
              <w:rPr>
                <w:noProof/>
                <w:webHidden/>
              </w:rPr>
              <w:tab/>
            </w:r>
            <w:r w:rsidR="00C51E3E">
              <w:rPr>
                <w:noProof/>
                <w:webHidden/>
              </w:rPr>
              <w:fldChar w:fldCharType="begin"/>
            </w:r>
            <w:r w:rsidR="00C51E3E">
              <w:rPr>
                <w:noProof/>
                <w:webHidden/>
              </w:rPr>
              <w:instrText xml:space="preserve"> PAGEREF _Toc483993072 \h </w:instrText>
            </w:r>
            <w:r w:rsidR="00C51E3E">
              <w:rPr>
                <w:noProof/>
                <w:webHidden/>
              </w:rPr>
            </w:r>
            <w:r w:rsidR="00C51E3E">
              <w:rPr>
                <w:noProof/>
                <w:webHidden/>
              </w:rPr>
              <w:fldChar w:fldCharType="separate"/>
            </w:r>
            <w:r w:rsidR="00E10D6C">
              <w:rPr>
                <w:noProof/>
                <w:webHidden/>
              </w:rPr>
              <w:t>14</w:t>
            </w:r>
            <w:r w:rsidR="00C51E3E">
              <w:rPr>
                <w:noProof/>
                <w:webHidden/>
              </w:rPr>
              <w:fldChar w:fldCharType="end"/>
            </w:r>
          </w:hyperlink>
        </w:p>
        <w:p w:rsidR="00C51E3E" w:rsidRDefault="00C72F4D">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73" w:history="1">
            <w:r w:rsidR="00C51E3E" w:rsidRPr="00572348">
              <w:rPr>
                <w:rStyle w:val="Hyperlink"/>
                <w:noProof/>
              </w:rPr>
              <w:t>9.2.</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Prototype Verification and Characterization</w:t>
            </w:r>
            <w:r w:rsidR="00C51E3E">
              <w:rPr>
                <w:noProof/>
                <w:webHidden/>
              </w:rPr>
              <w:tab/>
            </w:r>
            <w:r w:rsidR="00C51E3E">
              <w:rPr>
                <w:noProof/>
                <w:webHidden/>
              </w:rPr>
              <w:fldChar w:fldCharType="begin"/>
            </w:r>
            <w:r w:rsidR="00C51E3E">
              <w:rPr>
                <w:noProof/>
                <w:webHidden/>
              </w:rPr>
              <w:instrText xml:space="preserve"> PAGEREF _Toc483993073 \h </w:instrText>
            </w:r>
            <w:r w:rsidR="00C51E3E">
              <w:rPr>
                <w:noProof/>
                <w:webHidden/>
              </w:rPr>
            </w:r>
            <w:r w:rsidR="00C51E3E">
              <w:rPr>
                <w:noProof/>
                <w:webHidden/>
              </w:rPr>
              <w:fldChar w:fldCharType="separate"/>
            </w:r>
            <w:r w:rsidR="00E10D6C">
              <w:rPr>
                <w:noProof/>
                <w:webHidden/>
              </w:rPr>
              <w:t>14</w:t>
            </w:r>
            <w:r w:rsidR="00C51E3E">
              <w:rPr>
                <w:noProof/>
                <w:webHidden/>
              </w:rPr>
              <w:fldChar w:fldCharType="end"/>
            </w:r>
          </w:hyperlink>
        </w:p>
        <w:p w:rsidR="00C51E3E" w:rsidRDefault="00C72F4D">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74" w:history="1">
            <w:r w:rsidR="00C51E3E" w:rsidRPr="00572348">
              <w:rPr>
                <w:rStyle w:val="Hyperlink"/>
                <w:noProof/>
              </w:rPr>
              <w:t>9.3.</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Production Test</w:t>
            </w:r>
            <w:r w:rsidR="00C51E3E">
              <w:rPr>
                <w:noProof/>
                <w:webHidden/>
              </w:rPr>
              <w:tab/>
            </w:r>
            <w:r w:rsidR="00C51E3E">
              <w:rPr>
                <w:noProof/>
                <w:webHidden/>
              </w:rPr>
              <w:fldChar w:fldCharType="begin"/>
            </w:r>
            <w:r w:rsidR="00C51E3E">
              <w:rPr>
                <w:noProof/>
                <w:webHidden/>
              </w:rPr>
              <w:instrText xml:space="preserve"> PAGEREF _Toc483993074 \h </w:instrText>
            </w:r>
            <w:r w:rsidR="00C51E3E">
              <w:rPr>
                <w:noProof/>
                <w:webHidden/>
              </w:rPr>
            </w:r>
            <w:r w:rsidR="00C51E3E">
              <w:rPr>
                <w:noProof/>
                <w:webHidden/>
              </w:rPr>
              <w:fldChar w:fldCharType="separate"/>
            </w:r>
            <w:r w:rsidR="00E10D6C">
              <w:rPr>
                <w:noProof/>
                <w:webHidden/>
              </w:rPr>
              <w:t>14</w:t>
            </w:r>
            <w:r w:rsidR="00C51E3E">
              <w:rPr>
                <w:noProof/>
                <w:webHidden/>
              </w:rPr>
              <w:fldChar w:fldCharType="end"/>
            </w:r>
          </w:hyperlink>
        </w:p>
        <w:p w:rsidR="00C51E3E" w:rsidRDefault="00C72F4D">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75" w:history="1">
            <w:r w:rsidR="00C51E3E" w:rsidRPr="00572348">
              <w:rPr>
                <w:rStyle w:val="Hyperlink"/>
                <w:noProof/>
              </w:rPr>
              <w:t>9.4.</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Probe Points</w:t>
            </w:r>
            <w:r w:rsidR="00C51E3E">
              <w:rPr>
                <w:noProof/>
                <w:webHidden/>
              </w:rPr>
              <w:tab/>
            </w:r>
            <w:r w:rsidR="00C51E3E">
              <w:rPr>
                <w:noProof/>
                <w:webHidden/>
              </w:rPr>
              <w:fldChar w:fldCharType="begin"/>
            </w:r>
            <w:r w:rsidR="00C51E3E">
              <w:rPr>
                <w:noProof/>
                <w:webHidden/>
              </w:rPr>
              <w:instrText xml:space="preserve"> PAGEREF _Toc483993075 \h </w:instrText>
            </w:r>
            <w:r w:rsidR="00C51E3E">
              <w:rPr>
                <w:noProof/>
                <w:webHidden/>
              </w:rPr>
            </w:r>
            <w:r w:rsidR="00C51E3E">
              <w:rPr>
                <w:noProof/>
                <w:webHidden/>
              </w:rPr>
              <w:fldChar w:fldCharType="separate"/>
            </w:r>
            <w:r w:rsidR="00E10D6C">
              <w:rPr>
                <w:noProof/>
                <w:webHidden/>
              </w:rPr>
              <w:t>14</w:t>
            </w:r>
            <w:r w:rsidR="00C51E3E">
              <w:rPr>
                <w:noProof/>
                <w:webHidden/>
              </w:rPr>
              <w:fldChar w:fldCharType="end"/>
            </w:r>
          </w:hyperlink>
        </w:p>
        <w:p w:rsidR="00CE511B" w:rsidRDefault="00CE511B">
          <w:r>
            <w:rPr>
              <w:b/>
              <w:bCs/>
              <w:noProof/>
            </w:rPr>
            <w:fldChar w:fldCharType="end"/>
          </w:r>
        </w:p>
      </w:sdtContent>
    </w:sdt>
    <w:p w:rsidR="004B0D7B" w:rsidRDefault="004B0D7B" w:rsidP="004B0D7B"/>
    <w:p w:rsidR="004B0D7B" w:rsidRDefault="004B0D7B" w:rsidP="004B0D7B"/>
    <w:p w:rsidR="00EE2984" w:rsidRPr="00CD312C" w:rsidRDefault="00EE2984" w:rsidP="00DC20D2">
      <w:pPr>
        <w:pStyle w:val="Heading1"/>
      </w:pPr>
      <w:bookmarkStart w:id="13" w:name="_Toc483993049"/>
      <w:r w:rsidRPr="00CD312C">
        <w:lastRenderedPageBreak/>
        <w:t>Module Interface</w:t>
      </w:r>
      <w:bookmarkEnd w:id="12"/>
      <w:bookmarkEnd w:id="13"/>
    </w:p>
    <w:p w:rsidR="000A1D35" w:rsidRDefault="000A1D35" w:rsidP="000A1D35">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1</w:t>
      </w:r>
      <w:r w:rsidR="00CF74F8">
        <w:fldChar w:fldCharType="end"/>
      </w:r>
      <w:r>
        <w:t>: Pin description</w:t>
      </w:r>
    </w:p>
    <w:tbl>
      <w:tblPr>
        <w:tblW w:w="0" w:type="auto"/>
        <w:jc w:val="center"/>
        <w:tblCellMar>
          <w:top w:w="43" w:type="dxa"/>
          <w:left w:w="113" w:type="dxa"/>
          <w:bottom w:w="28" w:type="dxa"/>
          <w:right w:w="113" w:type="dxa"/>
        </w:tblCellMar>
        <w:tblLook w:val="04A0" w:firstRow="1" w:lastRow="0" w:firstColumn="1" w:lastColumn="0" w:noHBand="0" w:noVBand="1"/>
      </w:tblPr>
      <w:tblGrid>
        <w:gridCol w:w="2056"/>
        <w:gridCol w:w="1651"/>
        <w:gridCol w:w="1325"/>
        <w:gridCol w:w="3432"/>
        <w:gridCol w:w="1701"/>
      </w:tblGrid>
      <w:tr w:rsidR="00CE13E8" w:rsidRPr="00BA477B"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0A1D35" w:rsidRPr="00DE24B2" w:rsidRDefault="000A1D35" w:rsidP="00DE24B2">
            <w:pPr>
              <w:pStyle w:val="Tabletext"/>
              <w:jc w:val="center"/>
              <w:rPr>
                <w:b/>
                <w:bCs/>
                <w:color w:val="FFFFFF"/>
                <w:szCs w:val="20"/>
              </w:rPr>
            </w:pPr>
            <w:r w:rsidRPr="00DE24B2">
              <w:rPr>
                <w:b/>
                <w:bCs/>
                <w:color w:val="FFFFFF"/>
                <w:szCs w:val="20"/>
              </w:rPr>
              <w:t>Pin name</w:t>
            </w: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0A1D35" w:rsidRPr="00DE24B2" w:rsidRDefault="000A1D35" w:rsidP="00DE24B2">
            <w:pPr>
              <w:pStyle w:val="Tabletext"/>
              <w:jc w:val="center"/>
              <w:rPr>
                <w:b/>
                <w:bCs/>
                <w:color w:val="FFFFFF"/>
                <w:szCs w:val="20"/>
              </w:rPr>
            </w:pPr>
            <w:r w:rsidRPr="00DE24B2">
              <w:rPr>
                <w:b/>
                <w:bCs/>
                <w:color w:val="FFFFFF"/>
                <w:szCs w:val="20"/>
              </w:rPr>
              <w:t>Type</w:t>
            </w: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0A1D35" w:rsidRPr="00DE24B2" w:rsidRDefault="000A1D35" w:rsidP="00DE24B2">
            <w:pPr>
              <w:pStyle w:val="Tabletext"/>
              <w:jc w:val="center"/>
              <w:rPr>
                <w:b/>
                <w:bCs/>
                <w:color w:val="FFFFFF"/>
                <w:szCs w:val="20"/>
              </w:rPr>
            </w:pPr>
            <w:r w:rsidRPr="00DE24B2">
              <w:rPr>
                <w:b/>
                <w:bCs/>
                <w:color w:val="FFFFFF"/>
                <w:szCs w:val="20"/>
              </w:rPr>
              <w:t>Domain (V)</w:t>
            </w: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0A1D35" w:rsidRPr="00DE24B2" w:rsidRDefault="000A1D35" w:rsidP="006F4C13">
            <w:pPr>
              <w:pStyle w:val="Tabletext"/>
              <w:rPr>
                <w:b/>
                <w:bCs/>
                <w:color w:val="FFFFFF"/>
              </w:rPr>
            </w:pPr>
            <w:r w:rsidRPr="00DE24B2">
              <w:rPr>
                <w:b/>
                <w:bCs/>
                <w:color w:val="FFFFFF"/>
              </w:rPr>
              <w:t>Description</w:t>
            </w: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0A1D35" w:rsidRPr="00DE24B2" w:rsidRDefault="000A1D35" w:rsidP="006F4C13">
            <w:pPr>
              <w:pStyle w:val="Tabletext"/>
              <w:rPr>
                <w:b/>
                <w:bCs/>
                <w:color w:val="FFFFFF"/>
              </w:rPr>
            </w:pPr>
            <w:r w:rsidRPr="00DE24B2">
              <w:rPr>
                <w:b/>
                <w:bCs/>
                <w:color w:val="FFFFFF"/>
              </w:rPr>
              <w:t>Comments</w:t>
            </w: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42018" w:rsidRPr="00DE24B2" w:rsidRDefault="00042018" w:rsidP="00042018">
            <w:pPr>
              <w:pStyle w:val="Tabletext"/>
              <w:jc w:val="center"/>
              <w:rPr>
                <w:szCs w:val="20"/>
              </w:rPr>
            </w:pPr>
            <w:r>
              <w:rPr>
                <w:szCs w:val="20"/>
              </w:rPr>
              <w:t>Cabled sensors</w:t>
            </w: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1D35" w:rsidRPr="00DE24B2" w:rsidRDefault="000A1D35"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1D35" w:rsidRPr="00DE24B2" w:rsidRDefault="000A1D35"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1D35" w:rsidRPr="006F4C13" w:rsidRDefault="000A1D35"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1D35" w:rsidRPr="006F4C13" w:rsidRDefault="000A1D35"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A1D35" w:rsidRPr="00DE24B2" w:rsidRDefault="00042018" w:rsidP="00DE24B2">
            <w:pPr>
              <w:pStyle w:val="Tabletext"/>
              <w:jc w:val="center"/>
              <w:rPr>
                <w:szCs w:val="20"/>
              </w:rPr>
            </w:pPr>
            <w:r>
              <w:rPr>
                <w:szCs w:val="20"/>
              </w:rPr>
              <w:t>USB/COM</w:t>
            </w: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A1D35" w:rsidRPr="00DE24B2" w:rsidRDefault="000A1D35"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A1D35" w:rsidRPr="00DE24B2" w:rsidRDefault="000A1D35"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A1D35" w:rsidRPr="006F4C13" w:rsidRDefault="000A1D35"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A1D35" w:rsidRPr="006F4C13" w:rsidRDefault="000A1D35"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F00AB6">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F00AB6">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6F4C13">
            <w:pPr>
              <w:pStyle w:val="Tabletext"/>
            </w:pPr>
          </w:p>
        </w:tc>
      </w:tr>
      <w:tr w:rsidR="0093144C" w:rsidRPr="001437A1" w:rsidTr="00DE4B14">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3144C" w:rsidRPr="00DE24B2" w:rsidRDefault="0093144C" w:rsidP="00DE4B14">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3144C" w:rsidRPr="00DE24B2" w:rsidRDefault="0093144C" w:rsidP="00DE4B14">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3144C" w:rsidRPr="00DE24B2" w:rsidRDefault="0093144C" w:rsidP="00DE4B14">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3144C" w:rsidRPr="006F4C13" w:rsidRDefault="0093144C" w:rsidP="00DE4B14">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3144C" w:rsidRPr="006F4C13" w:rsidRDefault="0093144C" w:rsidP="00DE4B14">
            <w:pPr>
              <w:pStyle w:val="Tabletext"/>
            </w:pPr>
          </w:p>
        </w:tc>
      </w:tr>
      <w:tr w:rsidR="0093144C"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3144C" w:rsidRPr="00DE24B2" w:rsidRDefault="0093144C"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3144C" w:rsidRPr="00DE24B2" w:rsidRDefault="0093144C"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3144C" w:rsidRPr="00DE24B2" w:rsidRDefault="0093144C"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3144C" w:rsidRPr="006F4C13" w:rsidRDefault="0093144C"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3144C" w:rsidRPr="006F4C13" w:rsidRDefault="0093144C" w:rsidP="006F4C13">
            <w:pPr>
              <w:pStyle w:val="Tabletext"/>
            </w:pPr>
          </w:p>
        </w:tc>
      </w:tr>
    </w:tbl>
    <w:p w:rsidR="00EE2984" w:rsidRPr="00CD312C" w:rsidRDefault="00EE2984" w:rsidP="00DC20D2">
      <w:pPr>
        <w:pStyle w:val="Heading1"/>
      </w:pPr>
      <w:bookmarkStart w:id="14" w:name="_Toc433864746"/>
      <w:bookmarkStart w:id="15" w:name="_Toc483993050"/>
      <w:r w:rsidRPr="00CD312C">
        <w:lastRenderedPageBreak/>
        <w:t>Electrical Characteristics</w:t>
      </w:r>
      <w:bookmarkEnd w:id="14"/>
      <w:bookmarkEnd w:id="15"/>
    </w:p>
    <w:p w:rsidR="00EB418E" w:rsidRPr="00CD312C" w:rsidRDefault="00817ACA" w:rsidP="00EB418E">
      <w:pPr>
        <w:rPr>
          <w:rFonts w:cs="Arial"/>
        </w:rPr>
      </w:pPr>
      <w:r>
        <w:rPr>
          <w:rFonts w:cs="Arial"/>
        </w:rPr>
        <w:t>Verification levels</w:t>
      </w:r>
      <w:r w:rsidR="00A124EF">
        <w:rPr>
          <w:rFonts w:cs="Arial"/>
        </w:rPr>
        <w:t>:</w:t>
      </w:r>
    </w:p>
    <w:p w:rsidR="00EB418E" w:rsidRPr="003224EF" w:rsidRDefault="00EB418E" w:rsidP="003B2EA1">
      <w:pPr>
        <w:pStyle w:val="ListParagraph"/>
        <w:numPr>
          <w:ilvl w:val="0"/>
          <w:numId w:val="16"/>
        </w:numPr>
        <w:ind w:left="709" w:hanging="349"/>
        <w:rPr>
          <w:rFonts w:cs="Arial"/>
        </w:rPr>
      </w:pPr>
      <w:r w:rsidRPr="003224EF">
        <w:rPr>
          <w:rFonts w:cs="Arial"/>
        </w:rPr>
        <w:t>Specification</w:t>
      </w:r>
      <w:r w:rsidR="003224EF" w:rsidRPr="003224EF">
        <w:rPr>
          <w:rFonts w:cs="Arial"/>
        </w:rPr>
        <w:t xml:space="preserve"> concept 2</w:t>
      </w:r>
      <w:r w:rsidR="00D90B37">
        <w:rPr>
          <w:rFonts w:cs="Arial"/>
        </w:rPr>
        <w:t xml:space="preserve"> (final product)</w:t>
      </w:r>
    </w:p>
    <w:p w:rsidR="003224EF" w:rsidRPr="003224EF" w:rsidRDefault="003224EF" w:rsidP="003224EF">
      <w:pPr>
        <w:pStyle w:val="ListParagraph"/>
        <w:numPr>
          <w:ilvl w:val="1"/>
          <w:numId w:val="16"/>
        </w:numPr>
        <w:rPr>
          <w:rFonts w:cs="Arial"/>
        </w:rPr>
      </w:pPr>
      <w:r w:rsidRPr="003224EF">
        <w:rPr>
          <w:rFonts w:cs="Arial"/>
        </w:rPr>
        <w:t>Specification concept 1</w:t>
      </w:r>
      <w:r w:rsidR="00D90B37">
        <w:rPr>
          <w:rFonts w:cs="Arial"/>
        </w:rPr>
        <w:t xml:space="preserve"> (pilot)</w:t>
      </w:r>
    </w:p>
    <w:p w:rsidR="001F4430" w:rsidRPr="003224EF" w:rsidRDefault="003224EF" w:rsidP="003B2EA1">
      <w:pPr>
        <w:pStyle w:val="ListParagraph"/>
        <w:numPr>
          <w:ilvl w:val="0"/>
          <w:numId w:val="16"/>
        </w:numPr>
        <w:ind w:left="709" w:hanging="349"/>
        <w:rPr>
          <w:rFonts w:cs="Arial"/>
        </w:rPr>
      </w:pPr>
      <w:r w:rsidRPr="003224EF">
        <w:rPr>
          <w:rFonts w:cs="Arial"/>
        </w:rPr>
        <w:t>Measurements concept 0 (bench setup)</w:t>
      </w:r>
    </w:p>
    <w:p w:rsidR="001F4430" w:rsidRPr="003224EF" w:rsidRDefault="003224EF" w:rsidP="003B2EA1">
      <w:pPr>
        <w:pStyle w:val="ListParagraph"/>
        <w:numPr>
          <w:ilvl w:val="0"/>
          <w:numId w:val="16"/>
        </w:numPr>
        <w:ind w:left="709" w:hanging="349"/>
        <w:rPr>
          <w:rFonts w:cs="Arial"/>
        </w:rPr>
      </w:pPr>
      <w:r w:rsidRPr="003224EF">
        <w:rPr>
          <w:rFonts w:cs="Arial"/>
        </w:rPr>
        <w:t>Measurements concept 1 (pilot in field)</w:t>
      </w:r>
    </w:p>
    <w:p w:rsidR="00EB418E" w:rsidRPr="003224EF" w:rsidRDefault="003224EF" w:rsidP="003B2EA1">
      <w:pPr>
        <w:pStyle w:val="ListParagraph"/>
        <w:numPr>
          <w:ilvl w:val="0"/>
          <w:numId w:val="16"/>
        </w:numPr>
        <w:ind w:left="709" w:hanging="349"/>
        <w:rPr>
          <w:rFonts w:cs="Arial"/>
        </w:rPr>
      </w:pPr>
      <w:r w:rsidRPr="003224EF">
        <w:rPr>
          <w:rFonts w:cs="Arial"/>
        </w:rPr>
        <w:t>Measurements concept 2 (final product in field)</w:t>
      </w:r>
    </w:p>
    <w:p w:rsidR="00817ACA" w:rsidRPr="003224EF" w:rsidRDefault="00EB418E" w:rsidP="00291E9C">
      <w:pPr>
        <w:rPr>
          <w:rFonts w:cs="Arial"/>
        </w:rPr>
      </w:pPr>
      <w:r w:rsidRPr="003224EF">
        <w:rPr>
          <w:rFonts w:cs="Arial"/>
        </w:rPr>
        <w:t xml:space="preserve"> </w:t>
      </w:r>
    </w:p>
    <w:p w:rsidR="00817ACA" w:rsidRDefault="00817ACA" w:rsidP="00817ACA">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2</w:t>
      </w:r>
      <w:r w:rsidR="00CF74F8">
        <w:fldChar w:fldCharType="end"/>
      </w:r>
      <w:r>
        <w:t>: Electrical characteristics</w:t>
      </w:r>
    </w:p>
    <w:tbl>
      <w:tblPr>
        <w:tblW w:w="13989" w:type="dxa"/>
        <w:jc w:val="center"/>
        <w:tblCellMar>
          <w:top w:w="43" w:type="dxa"/>
          <w:left w:w="113" w:type="dxa"/>
          <w:bottom w:w="28" w:type="dxa"/>
          <w:right w:w="113" w:type="dxa"/>
        </w:tblCellMar>
        <w:tblLook w:val="04A0" w:firstRow="1" w:lastRow="0" w:firstColumn="1" w:lastColumn="0" w:noHBand="0" w:noVBand="1"/>
      </w:tblPr>
      <w:tblGrid>
        <w:gridCol w:w="2405"/>
        <w:gridCol w:w="926"/>
        <w:gridCol w:w="1432"/>
        <w:gridCol w:w="2219"/>
        <w:gridCol w:w="1101"/>
        <w:gridCol w:w="1523"/>
        <w:gridCol w:w="1523"/>
        <w:gridCol w:w="1523"/>
        <w:gridCol w:w="1337"/>
      </w:tblGrid>
      <w:tr w:rsidR="00D65C47" w:rsidRPr="00247CB1" w:rsidTr="000B1F04">
        <w:trPr>
          <w:cantSplit/>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247CB1">
            <w:pPr>
              <w:pStyle w:val="Tabletext"/>
              <w:rPr>
                <w:b/>
                <w:bCs/>
                <w:color w:val="FFFFFF"/>
              </w:rPr>
            </w:pPr>
            <w:r w:rsidRPr="00DE24B2">
              <w:rPr>
                <w:b/>
                <w:bCs/>
                <w:color w:val="FFFFFF"/>
              </w:rPr>
              <w:t>Parameter</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247CB1">
            <w:pPr>
              <w:pStyle w:val="Tabletext"/>
              <w:rPr>
                <w:b/>
                <w:bCs/>
                <w:color w:val="FFFFFF"/>
              </w:rPr>
            </w:pPr>
            <w:r w:rsidRPr="00DE24B2">
              <w:rPr>
                <w:b/>
                <w:bCs/>
                <w:color w:val="FFFFFF"/>
              </w:rPr>
              <w:t>Test</w:t>
            </w:r>
            <w:r w:rsidR="00B71531" w:rsidRPr="00DE24B2">
              <w:rPr>
                <w:b/>
                <w:bCs/>
                <w:color w:val="FFFFFF"/>
              </w:rPr>
              <w:t xml:space="preserve"> </w:t>
            </w:r>
            <w:r w:rsidR="00E15ADC">
              <w:rPr>
                <w:b/>
                <w:bCs/>
                <w:color w:val="FFFFFF"/>
              </w:rPr>
              <w: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247CB1">
            <w:pPr>
              <w:pStyle w:val="Tabletext"/>
              <w:rPr>
                <w:b/>
                <w:bCs/>
                <w:color w:val="FFFFFF"/>
              </w:rPr>
            </w:pPr>
            <w:r w:rsidRPr="00DE24B2">
              <w:rPr>
                <w:b/>
                <w:bCs/>
                <w:color w:val="FFFFFF"/>
              </w:rPr>
              <w:t>Parameter name</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247CB1">
            <w:pPr>
              <w:pStyle w:val="Tabletext"/>
              <w:rPr>
                <w:b/>
                <w:bCs/>
                <w:color w:val="FFFFFF"/>
              </w:rPr>
            </w:pPr>
            <w:r w:rsidRPr="00DE24B2">
              <w:rPr>
                <w:b/>
                <w:bCs/>
                <w:color w:val="FFFFFF"/>
              </w:rPr>
              <w:t>Condition</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247CB1">
            <w:pPr>
              <w:pStyle w:val="Tabletext"/>
              <w:rPr>
                <w:b/>
                <w:bCs/>
                <w:color w:val="FFFFFF"/>
              </w:rPr>
            </w:pPr>
            <w:r w:rsidRPr="00DE24B2">
              <w:rPr>
                <w:b/>
                <w:bCs/>
                <w:color w:val="FFFFFF"/>
              </w:rPr>
              <w:t>Ver. level</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DE24B2">
            <w:pPr>
              <w:pStyle w:val="Tabletext"/>
              <w:jc w:val="center"/>
              <w:rPr>
                <w:b/>
                <w:bCs/>
                <w:color w:val="FFFFFF"/>
              </w:rPr>
            </w:pPr>
            <w:r w:rsidRPr="00DE24B2">
              <w:rPr>
                <w:b/>
                <w:bCs/>
                <w:color w:val="FFFFFF"/>
              </w:rPr>
              <w:t>Min</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DE24B2">
            <w:pPr>
              <w:pStyle w:val="Tabletext"/>
              <w:jc w:val="center"/>
              <w:rPr>
                <w:b/>
                <w:bCs/>
                <w:color w:val="FFFFFF"/>
              </w:rPr>
            </w:pPr>
            <w:r w:rsidRPr="00DE24B2">
              <w:rPr>
                <w:b/>
                <w:bCs/>
                <w:color w:val="FFFFFF"/>
              </w:rPr>
              <w:t>Typ</w:t>
            </w:r>
            <w:r w:rsidR="00E4498D" w:rsidRPr="00DE24B2">
              <w:rPr>
                <w:b/>
                <w:bCs/>
                <w:color w:val="FFFFFF"/>
              </w:rPr>
              <w:t>ical</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DE24B2">
            <w:pPr>
              <w:pStyle w:val="Tabletext"/>
              <w:jc w:val="center"/>
              <w:rPr>
                <w:b/>
                <w:bCs/>
                <w:color w:val="FFFFFF"/>
              </w:rPr>
            </w:pPr>
            <w:r w:rsidRPr="00DE24B2">
              <w:rPr>
                <w:b/>
                <w:bCs/>
                <w:color w:val="FFFFFF"/>
              </w:rPr>
              <w:t>Max</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DE24B2">
            <w:pPr>
              <w:pStyle w:val="Tabletext"/>
              <w:jc w:val="center"/>
              <w:rPr>
                <w:b/>
                <w:bCs/>
                <w:color w:val="FFFFFF"/>
              </w:rPr>
            </w:pPr>
            <w:r w:rsidRPr="00DE24B2">
              <w:rPr>
                <w:b/>
                <w:bCs/>
                <w:color w:val="FFFFFF"/>
              </w:rPr>
              <w:t>Unit</w:t>
            </w:r>
          </w:p>
        </w:tc>
      </w:tr>
      <w:tr w:rsidR="008605BE" w:rsidRPr="00BA477B" w:rsidTr="00E15ADC">
        <w:trPr>
          <w:cantSplit/>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8605BE" w:rsidRPr="00DE24B2" w:rsidRDefault="008605BE" w:rsidP="00AB0BF2">
            <w:pPr>
              <w:pStyle w:val="Tabletext"/>
              <w:rPr>
                <w:b/>
                <w:szCs w:val="20"/>
              </w:rPr>
            </w:pPr>
            <w:r w:rsidRPr="00DE24B2">
              <w:rPr>
                <w:b/>
                <w:szCs w:val="20"/>
              </w:rPr>
              <w:t>Operating Conditions</w:t>
            </w:r>
          </w:p>
        </w:tc>
      </w:tr>
      <w:tr w:rsidR="00D65C47" w:rsidRPr="002C6D55" w:rsidTr="000B1F04">
        <w:trPr>
          <w:cantSplit/>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2C6D55" w:rsidRDefault="00D65C47" w:rsidP="001437A1">
            <w:pPr>
              <w:pStyle w:val="Tabletext"/>
            </w:pPr>
            <w:r>
              <w:t>Ambient</w:t>
            </w:r>
            <w:r w:rsidR="001C3939" w:rsidRPr="002C6D55">
              <w:t xml:space="preserve"> temperature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1C3939" w:rsidP="001437A1">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DB2AB0" w:rsidP="001437A1">
            <w:pPr>
              <w:pStyle w:val="Tabletext"/>
              <w:rPr>
                <w:szCs w:val="20"/>
              </w:rPr>
            </w:pPr>
            <w:r>
              <w:rPr>
                <w:szCs w:val="20"/>
              </w:rPr>
              <w:t>temp</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2C6D55" w:rsidRDefault="001C3939" w:rsidP="001437A1">
            <w:pPr>
              <w:pStyle w:val="Tabletext"/>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1C3939" w:rsidP="00DE24B2">
            <w:pPr>
              <w:pStyle w:val="Tabletext"/>
              <w:jc w:val="center"/>
              <w:rPr>
                <w:szCs w:val="20"/>
              </w:rPr>
            </w:pPr>
            <w:r w:rsidRPr="00DE24B2">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3224EF" w:rsidP="00DE24B2">
            <w:pPr>
              <w:pStyle w:val="Tabletext"/>
              <w:jc w:val="center"/>
              <w:rPr>
                <w:szCs w:val="20"/>
              </w:rPr>
            </w:pPr>
            <w:r>
              <w:rPr>
                <w:szCs w:val="20"/>
              </w:rPr>
              <w:t>-20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1C3939" w:rsidP="00DE24B2">
            <w:pPr>
              <w:pStyle w:val="Tabletext"/>
              <w:jc w:val="center"/>
              <w:rPr>
                <w:szCs w:val="20"/>
              </w:rPr>
            </w:pPr>
            <w:r w:rsidRPr="00DE24B2">
              <w:rPr>
                <w:szCs w:val="20"/>
              </w:rPr>
              <w:t>25</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3224EF" w:rsidP="00DE24B2">
            <w:pPr>
              <w:pStyle w:val="Tabletext"/>
              <w:jc w:val="center"/>
              <w:rPr>
                <w:szCs w:val="20"/>
              </w:rPr>
            </w:pPr>
            <w:r>
              <w:rPr>
                <w:szCs w:val="20"/>
              </w:rPr>
              <w:t>50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2C6D55" w:rsidRDefault="001C3939" w:rsidP="00DE24B2">
            <w:pPr>
              <w:pStyle w:val="Tabletext"/>
              <w:jc w:val="center"/>
            </w:pPr>
            <w:r w:rsidRPr="00460F51">
              <w:t>°</w:t>
            </w:r>
            <w:r w:rsidRPr="002C6D55">
              <w:t>C</w:t>
            </w:r>
          </w:p>
        </w:tc>
      </w:tr>
      <w:tr w:rsidR="00D65C47"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2C6D55" w:rsidRDefault="00D65C47" w:rsidP="00F00AB6">
            <w:pPr>
              <w:pStyle w:val="Tabletext"/>
            </w:pPr>
            <w:r>
              <w:t>Battery voltage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16043E" w:rsidP="00F00AB6">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D65C47" w:rsidP="00F00AB6">
            <w:pPr>
              <w:pStyle w:val="Tabletext"/>
              <w:rPr>
                <w:szCs w:val="20"/>
              </w:rPr>
            </w:pPr>
            <w:r>
              <w:rPr>
                <w:szCs w:val="20"/>
              </w:rPr>
              <w:t>Vbat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16043E" w:rsidP="00F00AB6">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16043E" w:rsidP="00DE24B2">
            <w:pPr>
              <w:pStyle w:val="Tabletext"/>
              <w:jc w:val="center"/>
              <w:rPr>
                <w:szCs w:val="20"/>
              </w:rPr>
            </w:pPr>
            <w:r w:rsidRPr="00DE24B2">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E361F0" w:rsidP="00DE24B2">
            <w:pPr>
              <w:pStyle w:val="Tabletext"/>
              <w:jc w:val="center"/>
              <w:rPr>
                <w:szCs w:val="20"/>
              </w:rPr>
            </w:pPr>
            <w:r>
              <w:rPr>
                <w:szCs w:val="20"/>
              </w:rPr>
              <w:t>2,</w:t>
            </w:r>
            <w:r w:rsidR="000A7D28">
              <w:rPr>
                <w:szCs w:val="20"/>
              </w:rPr>
              <w:t>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D65C47" w:rsidP="00D65C47">
            <w:pPr>
              <w:pStyle w:val="Tabletext"/>
              <w:jc w:val="center"/>
              <w:rPr>
                <w:szCs w:val="20"/>
              </w:rPr>
            </w:pPr>
            <w:r>
              <w:rPr>
                <w:szCs w:val="20"/>
              </w:rPr>
              <w:t>3,6</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E361F0" w:rsidP="00DE24B2">
            <w:pPr>
              <w:pStyle w:val="Tabletext"/>
              <w:jc w:val="center"/>
              <w:rPr>
                <w:szCs w:val="20"/>
              </w:rPr>
            </w:pPr>
            <w:r>
              <w:rPr>
                <w:szCs w:val="20"/>
              </w:rPr>
              <w:t>3,7</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16043E" w:rsidP="00DE24B2">
            <w:pPr>
              <w:pStyle w:val="Tabletext"/>
              <w:jc w:val="center"/>
              <w:rPr>
                <w:szCs w:val="20"/>
              </w:rPr>
            </w:pPr>
            <w:r w:rsidRPr="00DE24B2">
              <w:rPr>
                <w:szCs w:val="20"/>
              </w:rPr>
              <w:t>V</w:t>
            </w:r>
          </w:p>
        </w:tc>
      </w:tr>
      <w:tr w:rsidR="000B1994"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Default="000B1994" w:rsidP="000B1994">
            <w:pPr>
              <w:pStyle w:val="Tabletext"/>
            </w:pPr>
            <w:r>
              <w:t>Battery capacity</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Pr="00DE24B2" w:rsidRDefault="000B1994" w:rsidP="000B199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Default="000B1994" w:rsidP="000B199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Pr="00DE24B2" w:rsidRDefault="000B1994" w:rsidP="000B1994">
            <w:pPr>
              <w:pStyle w:val="Tabletext"/>
              <w:rPr>
                <w:szCs w:val="20"/>
              </w:rPr>
            </w:pPr>
            <w:r>
              <w:rPr>
                <w:szCs w:val="20"/>
              </w:rPr>
              <w:t>10 years life time</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Pr="00DE24B2" w:rsidRDefault="000B1994" w:rsidP="000B199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Default="00B82655" w:rsidP="000B1994">
            <w:pPr>
              <w:pStyle w:val="Tabletext"/>
              <w:jc w:val="center"/>
              <w:rPr>
                <w:szCs w:val="20"/>
              </w:rPr>
            </w:pPr>
            <w:r>
              <w:rPr>
                <w:szCs w:val="20"/>
              </w:rPr>
              <w:t>5</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Default="000B1994" w:rsidP="000B199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Default="000A7D28" w:rsidP="000B1994">
            <w:pPr>
              <w:pStyle w:val="Tabletext"/>
              <w:jc w:val="center"/>
              <w:rPr>
                <w:szCs w:val="20"/>
              </w:rPr>
            </w:pPr>
            <w:r>
              <w:rPr>
                <w:szCs w:val="20"/>
              </w:rPr>
              <w:t>17</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Pr="00DE24B2" w:rsidRDefault="000B1994" w:rsidP="000B1994">
            <w:pPr>
              <w:pStyle w:val="Tabletext"/>
              <w:jc w:val="center"/>
              <w:rPr>
                <w:szCs w:val="20"/>
              </w:rPr>
            </w:pPr>
            <w:r>
              <w:rPr>
                <w:szCs w:val="20"/>
              </w:rPr>
              <w:t>Ah</w:t>
            </w:r>
          </w:p>
        </w:tc>
      </w:tr>
      <w:tr w:rsidR="000B1994"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2C6D55" w:rsidRDefault="000B1994" w:rsidP="000B1994">
            <w:pPr>
              <w:pStyle w:val="Tabletext"/>
            </w:pPr>
            <w:r>
              <w:t>Ground</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rPr>
                <w:szCs w:val="20"/>
              </w:rPr>
            </w:pPr>
            <w:r>
              <w:rPr>
                <w:szCs w:val="20"/>
              </w:rPr>
              <w:t>Gnd</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jc w:val="center"/>
              <w:rPr>
                <w:szCs w:val="20"/>
              </w:rPr>
            </w:pPr>
            <w:r w:rsidRPr="00DE24B2">
              <w:rPr>
                <w:szCs w:val="20"/>
              </w:rPr>
              <w:t>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jc w:val="center"/>
              <w:rPr>
                <w:szCs w:val="20"/>
              </w:rPr>
            </w:pPr>
            <w:r w:rsidRPr="00DE24B2">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Supply voltage Load cell</w:t>
            </w:r>
            <w:r>
              <w:rPr>
                <w:rStyle w:val="FootnoteReference"/>
              </w:rPr>
              <w:footnoteReference w:id="1"/>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Vlc</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1E4655" w:rsidRDefault="000A7D28" w:rsidP="000A7D28">
            <w:pPr>
              <w:pStyle w:val="Tabletext"/>
              <w:jc w:val="center"/>
              <w:rPr>
                <w:szCs w:val="20"/>
                <w:highlight w:val="green"/>
              </w:rPr>
            </w:pPr>
            <w:r w:rsidRPr="001E4655">
              <w:rPr>
                <w:szCs w:val="20"/>
                <w:highlight w:val="green"/>
              </w:rPr>
              <w:t>3,4</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Supply voltage IA</w:t>
            </w:r>
            <w:r>
              <w:rPr>
                <w:rStyle w:val="FootnoteReference"/>
              </w:rPr>
              <w:footnoteReference w:id="2"/>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Via</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6F45B2" w:rsidRDefault="000A7D28" w:rsidP="000A7D28">
            <w:pPr>
              <w:pStyle w:val="Tabletext"/>
              <w:jc w:val="center"/>
              <w:rPr>
                <w:szCs w:val="20"/>
                <w:highlight w:val="green"/>
              </w:rPr>
            </w:pPr>
            <w:r w:rsidRPr="006F45B2">
              <w:rPr>
                <w:szCs w:val="20"/>
                <w:highlight w:val="green"/>
              </w:rPr>
              <w:t>4</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16</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Supply voltage OPAMP</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Vopa</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2,3</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5,5</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65C47" w:rsidRDefault="000A7D28" w:rsidP="000A7D28">
            <w:pPr>
              <w:pStyle w:val="Tabletext"/>
              <w:rPr>
                <w:vertAlign w:val="superscript"/>
              </w:rPr>
            </w:pPr>
            <w:r>
              <w:t>Supply voltage RF</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Vrf</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3,1</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3,8</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4,2</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Supply voltage MCU</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Vmcu</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1,6</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sidRPr="00E84BCA">
              <w:rPr>
                <w:szCs w:val="20"/>
                <w:highlight w:val="green"/>
              </w:rPr>
              <w:t>3,6</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Supply voltage ext MEM</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Vmem</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1,8</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5,5</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Supply voltage REG</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Vreg</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1,8</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5,5</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Sampled data size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Ms</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F75BD1" w:rsidRDefault="000A7D28" w:rsidP="000A7D28">
            <w:pPr>
              <w:pStyle w:val="Tabletext"/>
              <w:jc w:val="center"/>
              <w:rPr>
                <w:szCs w:val="20"/>
              </w:rPr>
            </w:pPr>
            <w:r w:rsidRPr="00F75BD1">
              <w:rPr>
                <w:szCs w:val="20"/>
              </w:rPr>
              <w:t>16</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B</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Internal data storage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Mint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r>
              <w:rPr>
                <w:szCs w:val="20"/>
              </w:rPr>
              <w:t>Program memory</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F75BD1" w:rsidRDefault="000A7D28" w:rsidP="000A7D28">
            <w:pPr>
              <w:pStyle w:val="Tabletext"/>
              <w:jc w:val="center"/>
              <w:rPr>
                <w:szCs w:val="20"/>
              </w:rPr>
            </w:pPr>
            <w:r w:rsidRPr="00F75BD1">
              <w:rPr>
                <w:szCs w:val="20"/>
              </w:rPr>
              <w:t>16</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kB</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r>
              <w:rPr>
                <w:szCs w:val="20"/>
              </w:rPr>
              <w:t>External storage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r>
              <w:rPr>
                <w:szCs w:val="20"/>
              </w:rPr>
              <w:t>Mext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r>
              <w:rPr>
                <w:szCs w:val="20"/>
              </w:rPr>
              <w:t>Non-volatile EEPROM</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27DA1" w:rsidRDefault="000A7D28" w:rsidP="000A7D28">
            <w:pPr>
              <w:pStyle w:val="Tabletext"/>
              <w:jc w:val="center"/>
              <w:rPr>
                <w:szCs w:val="20"/>
              </w:rPr>
            </w:pPr>
            <w:r w:rsidRPr="00827DA1">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F75BD1" w:rsidRDefault="000A7D28" w:rsidP="000A7D28">
            <w:pPr>
              <w:pStyle w:val="Tabletext"/>
              <w:jc w:val="center"/>
              <w:rPr>
                <w:szCs w:val="20"/>
              </w:rPr>
            </w:pPr>
            <w:r w:rsidRPr="00F75BD1">
              <w:rPr>
                <w:szCs w:val="20"/>
              </w:rPr>
              <w:t>256</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kB</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r>
              <w:rPr>
                <w:szCs w:val="20"/>
              </w:rPr>
              <w:t>Sampling rate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E15ADC" w:rsidP="000A7D28">
            <w:pPr>
              <w:pStyle w:val="Tabletext"/>
              <w:rPr>
                <w:szCs w:val="20"/>
              </w:rPr>
            </w:pPr>
            <w:r>
              <w:rPr>
                <w:szCs w:val="20"/>
              </w:rPr>
              <w:t>1</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r>
              <w:rPr>
                <w:szCs w:val="20"/>
              </w:rPr>
              <w:t>Ts</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sidRPr="008A23B9">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Pr>
                <w:szCs w:val="20"/>
              </w:rPr>
              <w:t>1</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sidRPr="008A23B9">
              <w:rPr>
                <w:szCs w:val="20"/>
              </w:rPr>
              <w:t>5</w:t>
            </w:r>
            <w:r w:rsidRPr="008A23B9">
              <w:rPr>
                <w:rStyle w:val="FootnoteReference"/>
                <w:szCs w:val="20"/>
              </w:rPr>
              <w:footnoteReference w:id="3"/>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sidRPr="008A23B9">
              <w:rPr>
                <w:szCs w:val="20"/>
              </w:rPr>
              <w:t>3600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Pr>
                <w:szCs w:val="20"/>
              </w:rPr>
              <w:t>s</w:t>
            </w:r>
          </w:p>
        </w:tc>
      </w:tr>
      <w:tr w:rsidR="000A7D28" w:rsidRPr="002C6D55" w:rsidTr="00C37D71">
        <w:trPr>
          <w:cantSplit/>
          <w:trHeight w:val="210"/>
          <w:jc w:val="center"/>
        </w:trPr>
        <w:tc>
          <w:tcPr>
            <w:tcW w:w="2405"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Data transmission rate</w:t>
            </w:r>
          </w:p>
        </w:tc>
        <w:tc>
          <w:tcPr>
            <w:tcW w:w="926"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E15ADC" w:rsidP="000A7D28">
            <w:pPr>
              <w:pStyle w:val="Tabletext"/>
              <w:rPr>
                <w:szCs w:val="20"/>
              </w:rPr>
            </w:pPr>
            <w:r>
              <w:rPr>
                <w:szCs w:val="20"/>
              </w:rPr>
              <w:t>2</w:t>
            </w:r>
          </w:p>
        </w:tc>
        <w:tc>
          <w:tcPr>
            <w:tcW w:w="0" w:type="auto"/>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ttx</w:t>
            </w:r>
          </w:p>
        </w:tc>
        <w:tc>
          <w:tcPr>
            <w:tcW w:w="0" w:type="auto"/>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60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600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Pr>
                <w:szCs w:val="20"/>
              </w:rPr>
              <w:t>3600</w:t>
            </w:r>
          </w:p>
        </w:tc>
        <w:tc>
          <w:tcPr>
            <w:tcW w:w="1337"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Pr>
                <w:szCs w:val="20"/>
              </w:rPr>
              <w:t>s</w:t>
            </w:r>
          </w:p>
        </w:tc>
      </w:tr>
      <w:tr w:rsidR="00B455AC" w:rsidRPr="002C6D55" w:rsidTr="00C37D71">
        <w:trPr>
          <w:cantSplit/>
          <w:trHeight w:val="210"/>
          <w:jc w:val="center"/>
        </w:trPr>
        <w:tc>
          <w:tcPr>
            <w:tcW w:w="2405"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B455AC" w:rsidRDefault="00B455AC" w:rsidP="000A7D28">
            <w:pPr>
              <w:pStyle w:val="Tabletext"/>
              <w:rPr>
                <w:szCs w:val="20"/>
              </w:rPr>
            </w:pPr>
            <w:r>
              <w:rPr>
                <w:szCs w:val="20"/>
              </w:rPr>
              <w:t>Averaging time</w:t>
            </w:r>
          </w:p>
        </w:tc>
        <w:tc>
          <w:tcPr>
            <w:tcW w:w="926"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B455AC" w:rsidRDefault="00B455AC" w:rsidP="000A7D28">
            <w:pPr>
              <w:pStyle w:val="Tabletext"/>
              <w:rPr>
                <w:szCs w:val="20"/>
              </w:rPr>
            </w:pPr>
          </w:p>
        </w:tc>
        <w:tc>
          <w:tcPr>
            <w:tcW w:w="0" w:type="auto"/>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B455AC" w:rsidRDefault="00B455AC" w:rsidP="000A7D28">
            <w:pPr>
              <w:pStyle w:val="Tabletext"/>
              <w:rPr>
                <w:szCs w:val="20"/>
              </w:rPr>
            </w:pPr>
            <w:r>
              <w:rPr>
                <w:szCs w:val="20"/>
              </w:rPr>
              <w:t>Tavg</w:t>
            </w:r>
          </w:p>
        </w:tc>
        <w:tc>
          <w:tcPr>
            <w:tcW w:w="0" w:type="auto"/>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B455AC" w:rsidRPr="00DE24B2" w:rsidRDefault="00B8413F" w:rsidP="000A7D28">
            <w:pPr>
              <w:pStyle w:val="Tabletext"/>
              <w:rPr>
                <w:szCs w:val="20"/>
              </w:rPr>
            </w:pPr>
            <w:r>
              <w:rPr>
                <w:szCs w:val="20"/>
              </w:rPr>
              <w:t xml:space="preserve">Currently the same </w:t>
            </w:r>
            <w:r w:rsidR="004A3A60">
              <w:rPr>
                <w:szCs w:val="20"/>
              </w:rPr>
              <w:t>and in sync with</w:t>
            </w:r>
            <w:r>
              <w:rPr>
                <w:szCs w:val="20"/>
              </w:rPr>
              <w:t xml:space="preserve"> ttx</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B455AC" w:rsidRDefault="00B8413F"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B455AC" w:rsidRDefault="00B8413F" w:rsidP="000A7D28">
            <w:pPr>
              <w:pStyle w:val="Tabletext"/>
              <w:jc w:val="center"/>
              <w:rPr>
                <w:szCs w:val="20"/>
              </w:rPr>
            </w:pPr>
            <w:r>
              <w:rPr>
                <w:szCs w:val="20"/>
              </w:rPr>
              <w:t>60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B455AC" w:rsidRDefault="00B8413F" w:rsidP="000A7D28">
            <w:pPr>
              <w:pStyle w:val="Tabletext"/>
              <w:jc w:val="center"/>
              <w:rPr>
                <w:szCs w:val="20"/>
              </w:rPr>
            </w:pPr>
            <w:r>
              <w:rPr>
                <w:szCs w:val="20"/>
              </w:rPr>
              <w:t>600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B455AC" w:rsidRDefault="00B8413F" w:rsidP="000A7D28">
            <w:pPr>
              <w:pStyle w:val="Tabletext"/>
              <w:jc w:val="center"/>
              <w:rPr>
                <w:szCs w:val="20"/>
              </w:rPr>
            </w:pPr>
            <w:r>
              <w:rPr>
                <w:szCs w:val="20"/>
              </w:rPr>
              <w:t>3600</w:t>
            </w:r>
          </w:p>
        </w:tc>
        <w:tc>
          <w:tcPr>
            <w:tcW w:w="1337"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B455AC" w:rsidRDefault="00B8413F" w:rsidP="000A7D28">
            <w:pPr>
              <w:pStyle w:val="Tabletext"/>
              <w:jc w:val="center"/>
              <w:rPr>
                <w:szCs w:val="20"/>
              </w:rPr>
            </w:pPr>
            <w:r>
              <w:rPr>
                <w:szCs w:val="20"/>
              </w:rPr>
              <w:t>s</w:t>
            </w:r>
          </w:p>
        </w:tc>
      </w:tr>
      <w:tr w:rsidR="000A7D28" w:rsidRPr="00BA477B" w:rsidTr="00E15ADC">
        <w:trPr>
          <w:cantSplit/>
          <w:trHeight w:val="210"/>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0A7D28" w:rsidRPr="00DE24B2" w:rsidRDefault="000A7D28" w:rsidP="000A7D28">
            <w:pPr>
              <w:pStyle w:val="Tabletext"/>
              <w:rPr>
                <w:b/>
                <w:szCs w:val="20"/>
              </w:rPr>
            </w:pPr>
            <w:r w:rsidRPr="00DE24B2">
              <w:rPr>
                <w:b/>
                <w:szCs w:val="20"/>
              </w:rPr>
              <w:t>DC Characteristics</w:t>
            </w:r>
          </w:p>
        </w:tc>
      </w:tr>
      <w:tr w:rsidR="00F7624F" w:rsidRPr="00BA477B" w:rsidTr="001774D2">
        <w:trPr>
          <w:cantSplit/>
          <w:trHeight w:val="105"/>
          <w:jc w:val="center"/>
        </w:trPr>
        <w:tc>
          <w:tcPr>
            <w:tcW w:w="2405" w:type="dxa"/>
            <w:vMerge w:val="restart"/>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rPr>
                <w:szCs w:val="20"/>
              </w:rPr>
            </w:pPr>
            <w:r>
              <w:rPr>
                <w:szCs w:val="20"/>
              </w:rPr>
              <w:t>Average supply current</w:t>
            </w:r>
          </w:p>
        </w:tc>
        <w:tc>
          <w:tcPr>
            <w:tcW w:w="926" w:type="dxa"/>
            <w:vMerge w:val="restart"/>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F7624F" w:rsidRPr="00DE24B2" w:rsidRDefault="00F7624F" w:rsidP="006011A4">
            <w:pPr>
              <w:pStyle w:val="Tabletext"/>
              <w:rPr>
                <w:szCs w:val="20"/>
              </w:rPr>
            </w:pPr>
          </w:p>
        </w:tc>
        <w:tc>
          <w:tcPr>
            <w:tcW w:w="0" w:type="auto"/>
            <w:vMerge w:val="restart"/>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rPr>
                <w:szCs w:val="20"/>
              </w:rPr>
            </w:pPr>
            <w:r>
              <w:rPr>
                <w:szCs w:val="20"/>
              </w:rPr>
              <w:t>Iavg</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DE24B2" w:rsidRDefault="00F7624F" w:rsidP="006011A4">
            <w:pPr>
              <w:pStyle w:val="Tabletext"/>
              <w:rPr>
                <w:szCs w:val="20"/>
              </w:rPr>
            </w:pPr>
            <w:r>
              <w:rPr>
                <w:szCs w:val="20"/>
              </w:rPr>
              <w:t>NB-IoT</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3224EF" w:rsidRDefault="00F7624F"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3224EF" w:rsidRDefault="00F7624F" w:rsidP="006011A4">
            <w:pPr>
              <w:pStyle w:val="Tabletext"/>
              <w:jc w:val="center"/>
              <w:rPr>
                <w:szCs w:val="20"/>
              </w:rPr>
            </w:pPr>
            <w:r>
              <w:rPr>
                <w:szCs w:val="20"/>
              </w:rPr>
              <w:t>60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3224EF" w:rsidRDefault="00F7624F" w:rsidP="006011A4">
            <w:pPr>
              <w:pStyle w:val="Tabletext"/>
              <w:jc w:val="center"/>
              <w:rPr>
                <w:szCs w:val="20"/>
              </w:rPr>
            </w:pPr>
          </w:p>
        </w:tc>
        <w:tc>
          <w:tcPr>
            <w:tcW w:w="1337" w:type="dxa"/>
            <w:vMerge w:val="restart"/>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jc w:val="center"/>
              <w:rPr>
                <w:szCs w:val="20"/>
              </w:rPr>
            </w:pPr>
            <w:r>
              <w:rPr>
                <w:szCs w:val="20"/>
              </w:rPr>
              <w:t>uA</w:t>
            </w:r>
          </w:p>
        </w:tc>
      </w:tr>
      <w:tr w:rsidR="00F7624F" w:rsidRPr="00BA477B" w:rsidTr="00F7624F">
        <w:trPr>
          <w:cantSplit/>
          <w:trHeight w:val="105"/>
          <w:jc w:val="center"/>
        </w:trPr>
        <w:tc>
          <w:tcPr>
            <w:tcW w:w="2405" w:type="dxa"/>
            <w:vMerge/>
            <w:tcBorders>
              <w:left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rPr>
                <w:szCs w:val="20"/>
              </w:rPr>
            </w:pPr>
          </w:p>
        </w:tc>
        <w:tc>
          <w:tcPr>
            <w:tcW w:w="926" w:type="dxa"/>
            <w:vMerge/>
            <w:tcBorders>
              <w:left w:val="single" w:sz="4" w:space="0" w:color="A7A9AB"/>
              <w:right w:val="single" w:sz="4" w:space="0" w:color="A7A9AB"/>
              <w:tl2br w:val="nil"/>
              <w:tr2bl w:val="nil"/>
            </w:tcBorders>
            <w:shd w:val="clear" w:color="auto" w:fill="F2F2F2"/>
            <w:tcMar>
              <w:top w:w="0" w:type="dxa"/>
              <w:bottom w:w="0" w:type="dxa"/>
            </w:tcMar>
            <w:vAlign w:val="center"/>
          </w:tcPr>
          <w:p w:rsidR="00F7624F" w:rsidRPr="00DE24B2" w:rsidRDefault="00F7624F" w:rsidP="006011A4">
            <w:pPr>
              <w:pStyle w:val="Tabletext"/>
              <w:rPr>
                <w:szCs w:val="20"/>
              </w:rPr>
            </w:pPr>
          </w:p>
        </w:tc>
        <w:tc>
          <w:tcPr>
            <w:tcW w:w="0" w:type="auto"/>
            <w:vMerge/>
            <w:tcBorders>
              <w:left w:val="single" w:sz="4" w:space="0" w:color="A7A9AB"/>
              <w:right w:val="single" w:sz="4" w:space="0" w:color="A7A9AB"/>
              <w:tl2br w:val="nil"/>
              <w:tr2bl w:val="nil"/>
            </w:tcBorders>
            <w:shd w:val="clear" w:color="auto" w:fill="F2F2F2"/>
            <w:tcMar>
              <w:top w:w="0" w:type="dxa"/>
              <w:bottom w:w="0" w:type="dxa"/>
            </w:tcMar>
            <w:vAlign w:val="center"/>
          </w:tcPr>
          <w:p w:rsidR="00F7624F" w:rsidRPr="00DE24B2" w:rsidRDefault="00F7624F" w:rsidP="006011A4">
            <w:pPr>
              <w:pStyle w:val="Tabletext"/>
              <w:rPr>
                <w:szCs w:val="20"/>
              </w:rPr>
            </w:pPr>
          </w:p>
        </w:tc>
        <w:tc>
          <w:tcPr>
            <w:tcW w:w="0" w:type="auto"/>
            <w:vMerge w:val="restart"/>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F7624F" w:rsidRPr="00DE24B2" w:rsidRDefault="00F7624F" w:rsidP="006011A4">
            <w:pPr>
              <w:pStyle w:val="Tabletext"/>
              <w:rPr>
                <w:szCs w:val="20"/>
              </w:rPr>
            </w:pPr>
            <w:r>
              <w:rPr>
                <w:szCs w:val="20"/>
              </w:rPr>
              <w:t>GPRS</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3224EF" w:rsidRDefault="00F7624F" w:rsidP="006011A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3224EF" w:rsidRDefault="00F7624F"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3224EF" w:rsidRDefault="00F7624F" w:rsidP="006011A4">
            <w:pPr>
              <w:pStyle w:val="Tabletext"/>
              <w:jc w:val="center"/>
              <w:rPr>
                <w:szCs w:val="20"/>
              </w:rPr>
            </w:pPr>
            <w:r>
              <w:rPr>
                <w:szCs w:val="20"/>
              </w:rPr>
              <w:t>269</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3224EF" w:rsidRDefault="00F7624F" w:rsidP="006011A4">
            <w:pPr>
              <w:pStyle w:val="Tabletext"/>
              <w:jc w:val="center"/>
              <w:rPr>
                <w:szCs w:val="20"/>
              </w:rPr>
            </w:pPr>
          </w:p>
        </w:tc>
        <w:tc>
          <w:tcPr>
            <w:tcW w:w="1337" w:type="dxa"/>
            <w:vMerge/>
            <w:tcBorders>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jc w:val="center"/>
              <w:rPr>
                <w:szCs w:val="20"/>
              </w:rPr>
            </w:pPr>
          </w:p>
        </w:tc>
      </w:tr>
      <w:tr w:rsidR="00F7624F" w:rsidRPr="00BA477B" w:rsidTr="00F7624F">
        <w:trPr>
          <w:cantSplit/>
          <w:trHeight w:val="105"/>
          <w:jc w:val="center"/>
        </w:trPr>
        <w:tc>
          <w:tcPr>
            <w:tcW w:w="2405" w:type="dxa"/>
            <w:vMerge/>
            <w:tcBorders>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rPr>
                <w:szCs w:val="20"/>
              </w:rPr>
            </w:pPr>
          </w:p>
        </w:tc>
        <w:tc>
          <w:tcPr>
            <w:tcW w:w="926" w:type="dxa"/>
            <w:vMerge/>
            <w:tcBorders>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DE24B2" w:rsidRDefault="00F7624F" w:rsidP="006011A4">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DE24B2" w:rsidRDefault="00F7624F" w:rsidP="006011A4">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Default="007F5ABA" w:rsidP="006011A4">
            <w:pPr>
              <w:pStyle w:val="Tabletext"/>
              <w:jc w:val="center"/>
              <w:rPr>
                <w:szCs w:val="20"/>
              </w:rPr>
            </w:pPr>
            <w:r>
              <w:rPr>
                <w:szCs w:val="20"/>
              </w:rPr>
              <w:t>II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3224EF" w:rsidRDefault="00F7624F"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Default="007F5ABA" w:rsidP="006011A4">
            <w:pPr>
              <w:pStyle w:val="Tabletext"/>
              <w:jc w:val="center"/>
              <w:rPr>
                <w:szCs w:val="20"/>
              </w:rPr>
            </w:pPr>
            <w:r>
              <w:rPr>
                <w:szCs w:val="20"/>
              </w:rPr>
              <w:t>1340</w:t>
            </w:r>
            <w:r>
              <w:rPr>
                <w:rStyle w:val="FootnoteReference"/>
                <w:szCs w:val="20"/>
              </w:rPr>
              <w:footnoteReference w:id="4"/>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3224EF" w:rsidRDefault="00F7624F" w:rsidP="006011A4">
            <w:pPr>
              <w:pStyle w:val="Tabletext"/>
              <w:jc w:val="center"/>
              <w:rPr>
                <w:szCs w:val="20"/>
              </w:rPr>
            </w:pPr>
          </w:p>
        </w:tc>
        <w:tc>
          <w:tcPr>
            <w:tcW w:w="1337" w:type="dxa"/>
            <w:tcBorders>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jc w:val="center"/>
              <w:rPr>
                <w:szCs w:val="20"/>
              </w:rPr>
            </w:pPr>
          </w:p>
        </w:tc>
      </w:tr>
      <w:tr w:rsidR="006011A4" w:rsidRPr="00BA477B" w:rsidTr="000B1F04">
        <w:trPr>
          <w:cantSplit/>
          <w:trHeight w:val="105"/>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r>
              <w:rPr>
                <w:szCs w:val="20"/>
              </w:rPr>
              <w:t>Regulator output voltage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r w:rsidRPr="003224EF">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r w:rsidRPr="003224EF">
              <w:rPr>
                <w:szCs w:val="20"/>
              </w:rPr>
              <w:t>3,3</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r w:rsidRPr="003224EF">
              <w:rPr>
                <w:szCs w:val="20"/>
              </w:rPr>
              <w:t>3,7</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r w:rsidRPr="003224EF">
              <w:rPr>
                <w:szCs w:val="20"/>
              </w:rPr>
              <w:t>4,0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jc w:val="center"/>
              <w:rPr>
                <w:szCs w:val="20"/>
              </w:rPr>
            </w:pPr>
            <w:r>
              <w:rPr>
                <w:szCs w:val="20"/>
              </w:rPr>
              <w:t>V</w:t>
            </w:r>
          </w:p>
        </w:tc>
      </w:tr>
      <w:tr w:rsidR="006011A4" w:rsidRPr="00BA477B" w:rsidTr="00C37D71">
        <w:trPr>
          <w:cantSplit/>
          <w:trHeight w:val="142"/>
          <w:jc w:val="center"/>
        </w:trPr>
        <w:tc>
          <w:tcPr>
            <w:tcW w:w="2405"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Battery lifetime</w:t>
            </w:r>
          </w:p>
        </w:tc>
        <w:tc>
          <w:tcPr>
            <w:tcW w:w="926"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3</w:t>
            </w:r>
          </w:p>
        </w:tc>
        <w:tc>
          <w:tcPr>
            <w:tcW w:w="0" w:type="auto"/>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Tbat</w:t>
            </w:r>
          </w:p>
        </w:tc>
        <w:tc>
          <w:tcPr>
            <w:tcW w:w="0" w:type="auto"/>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NB-IoT</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sidRPr="003224EF">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2</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10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337"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r>
              <w:rPr>
                <w:szCs w:val="20"/>
              </w:rPr>
              <w:t>years</w:t>
            </w:r>
          </w:p>
        </w:tc>
      </w:tr>
      <w:tr w:rsidR="006011A4" w:rsidRPr="00BA477B" w:rsidTr="00C37D71">
        <w:trPr>
          <w:cantSplit/>
          <w:trHeight w:val="142"/>
          <w:jc w:val="center"/>
        </w:trPr>
        <w:tc>
          <w:tcPr>
            <w:tcW w:w="2405"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rPr>
                <w:szCs w:val="20"/>
              </w:rPr>
            </w:pPr>
          </w:p>
        </w:tc>
        <w:tc>
          <w:tcPr>
            <w:tcW w:w="926"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Ia</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1</w:t>
            </w:r>
            <w:r>
              <w:rPr>
                <w:rStyle w:val="FootnoteReference"/>
                <w:szCs w:val="20"/>
              </w:rPr>
              <w:footnoteReference w:id="5"/>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337"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p>
        </w:tc>
      </w:tr>
      <w:tr w:rsidR="006011A4" w:rsidRPr="00BA477B" w:rsidTr="00C37D71">
        <w:trPr>
          <w:cantSplit/>
          <w:trHeight w:val="142"/>
          <w:jc w:val="center"/>
        </w:trPr>
        <w:tc>
          <w:tcPr>
            <w:tcW w:w="2405"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926"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GPRS</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sidRPr="003224EF">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2</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337"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p>
        </w:tc>
      </w:tr>
      <w:tr w:rsidR="007F5ABA" w:rsidRPr="00BA477B" w:rsidTr="00C37D71">
        <w:trPr>
          <w:cantSplit/>
          <w:trHeight w:val="142"/>
          <w:jc w:val="center"/>
        </w:trPr>
        <w:tc>
          <w:tcPr>
            <w:tcW w:w="2405"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7F5ABA" w:rsidRPr="00DE24B2" w:rsidRDefault="007F5ABA" w:rsidP="006011A4">
            <w:pPr>
              <w:pStyle w:val="Tabletext"/>
              <w:rPr>
                <w:szCs w:val="20"/>
              </w:rPr>
            </w:pPr>
          </w:p>
        </w:tc>
        <w:tc>
          <w:tcPr>
            <w:tcW w:w="926"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7F5ABA" w:rsidRPr="00DE24B2" w:rsidRDefault="007F5ABA" w:rsidP="006011A4">
            <w:pPr>
              <w:pStyle w:val="Tabletext"/>
              <w:rPr>
                <w:szCs w:val="20"/>
              </w:rPr>
            </w:pPr>
          </w:p>
        </w:tc>
        <w:tc>
          <w:tcPr>
            <w:tcW w:w="0" w:type="auto"/>
            <w:vMerge/>
            <w:tcBorders>
              <w:left w:val="single" w:sz="4" w:space="0" w:color="A7A9AB"/>
              <w:right w:val="single" w:sz="4" w:space="0" w:color="A7A9AB"/>
              <w:tl2br w:val="nil"/>
              <w:tr2bl w:val="nil"/>
            </w:tcBorders>
            <w:shd w:val="clear" w:color="auto" w:fill="D9D9D9"/>
            <w:tcMar>
              <w:top w:w="0" w:type="dxa"/>
              <w:bottom w:w="0" w:type="dxa"/>
            </w:tcMar>
            <w:vAlign w:val="center"/>
          </w:tcPr>
          <w:p w:rsidR="007F5ABA" w:rsidRPr="00DE24B2" w:rsidRDefault="007F5ABA" w:rsidP="006011A4">
            <w:pPr>
              <w:pStyle w:val="Tabletext"/>
              <w:rPr>
                <w:szCs w:val="20"/>
              </w:rPr>
            </w:pPr>
          </w:p>
        </w:tc>
        <w:tc>
          <w:tcPr>
            <w:tcW w:w="0" w:type="auto"/>
            <w:vMerge/>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7F5ABA" w:rsidRDefault="007F5ABA" w:rsidP="006011A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7F5ABA" w:rsidRPr="003224EF" w:rsidRDefault="007F5ABA" w:rsidP="006011A4">
            <w:pPr>
              <w:pStyle w:val="Tabletext"/>
              <w:jc w:val="center"/>
              <w:rPr>
                <w:szCs w:val="20"/>
              </w:rPr>
            </w:pPr>
            <w:r>
              <w:rPr>
                <w:szCs w:val="20"/>
              </w:rPr>
              <w:t>II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7F5ABA" w:rsidRPr="003224EF" w:rsidRDefault="007F5ABA"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7F5ABA" w:rsidRDefault="007F5ABA" w:rsidP="006011A4">
            <w:pPr>
              <w:pStyle w:val="Tabletext"/>
              <w:jc w:val="center"/>
              <w:rPr>
                <w:szCs w:val="20"/>
              </w:rPr>
            </w:pPr>
            <w:r>
              <w:rPr>
                <w:szCs w:val="20"/>
              </w:rPr>
              <w:t>0,4</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7F5ABA" w:rsidRPr="003224EF" w:rsidRDefault="007F5ABA" w:rsidP="006011A4">
            <w:pPr>
              <w:pStyle w:val="Tabletext"/>
              <w:jc w:val="center"/>
              <w:rPr>
                <w:szCs w:val="20"/>
              </w:rPr>
            </w:pPr>
          </w:p>
        </w:tc>
        <w:tc>
          <w:tcPr>
            <w:tcW w:w="1337"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7F5ABA" w:rsidRPr="00DE24B2" w:rsidRDefault="007F5ABA" w:rsidP="006011A4">
            <w:pPr>
              <w:pStyle w:val="Tabletext"/>
              <w:jc w:val="center"/>
              <w:rPr>
                <w:szCs w:val="20"/>
              </w:rPr>
            </w:pPr>
          </w:p>
        </w:tc>
      </w:tr>
      <w:tr w:rsidR="006011A4" w:rsidRPr="00BA477B" w:rsidTr="00C37D71">
        <w:trPr>
          <w:cantSplit/>
          <w:trHeight w:val="142"/>
          <w:jc w:val="center"/>
        </w:trPr>
        <w:tc>
          <w:tcPr>
            <w:tcW w:w="2405"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926"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Ia</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1</w:t>
            </w:r>
            <w:r>
              <w:rPr>
                <w:rStyle w:val="FootnoteReference"/>
                <w:szCs w:val="20"/>
              </w:rPr>
              <w:footnoteReference w:id="6"/>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337"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p>
        </w:tc>
      </w:tr>
      <w:tr w:rsidR="006011A4" w:rsidRPr="00BA477B" w:rsidTr="000B1F04">
        <w:trPr>
          <w:cantSplit/>
          <w:trHeight w:val="14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rPr>
                <w:szCs w:val="20"/>
              </w:rPr>
            </w:pPr>
            <w:r>
              <w:rPr>
                <w:szCs w:val="20"/>
              </w:rPr>
              <w:t>Internal storage span</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16B/second</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r>
              <w:rPr>
                <w:szCs w:val="20"/>
              </w:rPr>
              <w:t>900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A23B9" w:rsidRDefault="006011A4" w:rsidP="006011A4">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r>
              <w:rPr>
                <w:szCs w:val="20"/>
              </w:rPr>
              <w:t>s</w:t>
            </w:r>
          </w:p>
        </w:tc>
      </w:tr>
      <w:tr w:rsidR="006011A4" w:rsidRPr="00BA477B" w:rsidTr="000B1F04">
        <w:trPr>
          <w:cantSplit/>
          <w:trHeight w:val="14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rPr>
                <w:szCs w:val="20"/>
              </w:rPr>
            </w:pPr>
            <w:r>
              <w:rPr>
                <w:szCs w:val="20"/>
              </w:rPr>
              <w:t>External storage span</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4</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16B/60 seconds</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A23B9"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A23B9" w:rsidRDefault="006011A4" w:rsidP="006011A4">
            <w:pPr>
              <w:pStyle w:val="Tabletext"/>
              <w:jc w:val="center"/>
              <w:rPr>
                <w:szCs w:val="20"/>
              </w:rPr>
            </w:pPr>
            <w:r>
              <w:rPr>
                <w:szCs w:val="20"/>
              </w:rPr>
              <w:t>10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A23B9" w:rsidRDefault="006011A4" w:rsidP="006011A4">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A23B9" w:rsidRDefault="006011A4" w:rsidP="006011A4">
            <w:pPr>
              <w:pStyle w:val="Tabletext"/>
              <w:jc w:val="center"/>
              <w:rPr>
                <w:szCs w:val="20"/>
              </w:rPr>
            </w:pPr>
            <w:r>
              <w:rPr>
                <w:szCs w:val="20"/>
              </w:rPr>
              <w:t>days</w:t>
            </w:r>
          </w:p>
        </w:tc>
      </w:tr>
      <w:tr w:rsidR="006011A4" w:rsidRPr="00BA477B" w:rsidTr="000B1F04">
        <w:trPr>
          <w:cantSplit/>
          <w:trHeight w:val="14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Total weight</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27DA1"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r>
              <w:rPr>
                <w:szCs w:val="20"/>
              </w:rPr>
              <w:t>?</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p>
        </w:tc>
      </w:tr>
      <w:tr w:rsidR="006011A4" w:rsidRPr="00BA477B" w:rsidTr="00E15ADC">
        <w:trPr>
          <w:cantSplit/>
          <w:trHeight w:val="210"/>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6011A4" w:rsidRPr="00827DA1" w:rsidRDefault="006011A4" w:rsidP="006011A4">
            <w:pPr>
              <w:pStyle w:val="Tabletext"/>
              <w:rPr>
                <w:b/>
                <w:szCs w:val="20"/>
              </w:rPr>
            </w:pPr>
            <w:r w:rsidRPr="00827DA1">
              <w:rPr>
                <w:b/>
                <w:szCs w:val="20"/>
              </w:rPr>
              <w:t>Transient Characteristics</w:t>
            </w:r>
          </w:p>
        </w:tc>
      </w:tr>
      <w:tr w:rsidR="0027338D" w:rsidRPr="00C97203" w:rsidTr="000B1F04">
        <w:trPr>
          <w:cantSplit/>
          <w:trHeight w:val="30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Default="0027338D" w:rsidP="0027338D">
            <w:pPr>
              <w:pStyle w:val="Tabletext"/>
            </w:pPr>
            <w:r>
              <w:t>Peak supply current</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r>
              <w:rPr>
                <w:szCs w:val="20"/>
              </w:rPr>
              <w:t>Including Tx burst.</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Pr>
                <w:szCs w:val="20"/>
              </w:rPr>
              <w:t>2</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Pr>
                <w:szCs w:val="20"/>
              </w:rPr>
              <w:t>A</w:t>
            </w:r>
          </w:p>
        </w:tc>
      </w:tr>
      <w:tr w:rsidR="0027338D" w:rsidRPr="00C97203" w:rsidTr="000B1F04">
        <w:trPr>
          <w:cantSplit/>
          <w:trHeight w:val="30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Default="0027338D" w:rsidP="0027338D">
            <w:pPr>
              <w:pStyle w:val="Tabletext"/>
            </w:pP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r>
      <w:tr w:rsidR="0027338D" w:rsidRPr="00C97203" w:rsidTr="000B1F04">
        <w:trPr>
          <w:cantSplit/>
          <w:trHeight w:val="30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Default="0027338D" w:rsidP="0027338D">
            <w:pPr>
              <w:pStyle w:val="Tabletext"/>
            </w:pP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r>
      <w:tr w:rsidR="0027338D" w:rsidRPr="00C97203" w:rsidTr="000B1F04">
        <w:trPr>
          <w:cantSplit/>
          <w:trHeight w:val="30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r>
              <w:t>Supply IR drop</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r>
              <w:rPr>
                <w:szCs w:val="20"/>
              </w:rPr>
              <w:t>Including Tx burst.</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sidRPr="005F3914">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sidRPr="005F3914">
              <w:rPr>
                <w:szCs w:val="20"/>
              </w:rPr>
              <w:t>200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sidRPr="005F3914">
              <w:rPr>
                <w:szCs w:val="20"/>
              </w:rPr>
              <w:t>mV</w:t>
            </w:r>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C97203" w:rsidRDefault="0027338D" w:rsidP="0027338D">
            <w:pPr>
              <w:pStyle w:val="Tabletext"/>
            </w:pPr>
            <w:r>
              <w:t>Transmission time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C97203" w:rsidRDefault="0027338D" w:rsidP="0027338D">
            <w:pPr>
              <w:pStyle w:val="Tabletext"/>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sidRPr="005F3914">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10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ms</w:t>
            </w:r>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Wake-up time from sleep</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100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ms</w:t>
            </w:r>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Start-up time from power down</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B82655" w:rsidP="0027338D">
            <w:pPr>
              <w:pStyle w:val="Tabletext"/>
              <w:jc w:val="center"/>
              <w:rPr>
                <w:szCs w:val="20"/>
              </w:rPr>
            </w:pPr>
            <w:r>
              <w:rPr>
                <w:szCs w:val="20"/>
              </w:rPr>
              <w:t>30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s</w:t>
            </w:r>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Transmission burst time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1</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ms</w:t>
            </w:r>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r>
      <w:tr w:rsidR="0027338D" w:rsidRPr="00BA477B" w:rsidTr="00E15ADC">
        <w:trPr>
          <w:cantSplit/>
          <w:trHeight w:val="210"/>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27338D" w:rsidRPr="005F3914" w:rsidRDefault="0027338D" w:rsidP="0027338D">
            <w:pPr>
              <w:pStyle w:val="Tabletext"/>
              <w:rPr>
                <w:b/>
                <w:szCs w:val="20"/>
              </w:rPr>
            </w:pPr>
            <w:r w:rsidRPr="005F3914">
              <w:rPr>
                <w:b/>
                <w:szCs w:val="20"/>
              </w:rPr>
              <w:t>AC Characteristics</w:t>
            </w:r>
          </w:p>
        </w:tc>
      </w:tr>
      <w:tr w:rsidR="0027338D" w:rsidRPr="00C97203" w:rsidTr="000B1F04">
        <w:trPr>
          <w:cantSplit/>
          <w:trHeight w:val="302"/>
          <w:jc w:val="center"/>
        </w:trPr>
        <w:tc>
          <w:tcPr>
            <w:tcW w:w="2405" w:type="dxa"/>
            <w:vMerge w:val="restart"/>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r>
              <w:t>Transfer error rate</w:t>
            </w:r>
          </w:p>
        </w:tc>
        <w:tc>
          <w:tcPr>
            <w:tcW w:w="926" w:type="dxa"/>
            <w:vMerge w:val="restart"/>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r>
              <w:t>5</w:t>
            </w:r>
          </w:p>
        </w:tc>
        <w:tc>
          <w:tcPr>
            <w:tcW w:w="0" w:type="auto"/>
            <w:vMerge w:val="restart"/>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r>
              <w:t>TER</w:t>
            </w:r>
          </w:p>
        </w:tc>
        <w:tc>
          <w:tcPr>
            <w:tcW w:w="0" w:type="auto"/>
            <w:vMerge w:val="restart"/>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sidRPr="005F3914">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Pr>
                <w:szCs w:val="20"/>
              </w:rPr>
              <w:t>5</w:t>
            </w:r>
          </w:p>
        </w:tc>
        <w:tc>
          <w:tcPr>
            <w:tcW w:w="1337" w:type="dxa"/>
            <w:vMerge w:val="restart"/>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sidRPr="005F3914">
              <w:rPr>
                <w:szCs w:val="20"/>
              </w:rPr>
              <w:t>%</w:t>
            </w:r>
          </w:p>
        </w:tc>
      </w:tr>
      <w:tr w:rsidR="0027338D" w:rsidRPr="00C97203" w:rsidTr="000B1F04">
        <w:trPr>
          <w:cantSplit/>
          <w:trHeight w:val="159"/>
          <w:jc w:val="center"/>
        </w:trPr>
        <w:tc>
          <w:tcPr>
            <w:tcW w:w="2405" w:type="dxa"/>
            <w:vMerge/>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p>
        </w:tc>
        <w:tc>
          <w:tcPr>
            <w:tcW w:w="926" w:type="dxa"/>
            <w:vMerge/>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p>
        </w:tc>
        <w:tc>
          <w:tcPr>
            <w:tcW w:w="0" w:type="auto"/>
            <w:vMerge/>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p>
        </w:tc>
        <w:tc>
          <w:tcPr>
            <w:tcW w:w="0" w:type="auto"/>
            <w:vMerge/>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sidRPr="005F3914">
              <w:rPr>
                <w:szCs w:val="20"/>
              </w:rPr>
              <w:t>Ia</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Pr>
                <w:szCs w:val="20"/>
              </w:rPr>
              <w:t>2</w:t>
            </w:r>
            <w:r w:rsidRPr="005F3914">
              <w:rPr>
                <w:szCs w:val="20"/>
              </w:rPr>
              <w:t>0</w:t>
            </w:r>
          </w:p>
        </w:tc>
        <w:tc>
          <w:tcPr>
            <w:tcW w:w="1337" w:type="dxa"/>
            <w:vMerge/>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C97203" w:rsidRDefault="0027338D" w:rsidP="0027338D">
            <w:pPr>
              <w:pStyle w:val="Tabletext"/>
            </w:pPr>
            <w:r>
              <w:t>PSRR</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During sampling</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F12BEF" w:rsidRDefault="0027338D" w:rsidP="0027338D">
            <w:pPr>
              <w:pStyle w:val="Tabletext"/>
              <w:jc w:val="center"/>
              <w:rPr>
                <w:szCs w:val="20"/>
              </w:rPr>
            </w:pPr>
            <w:r w:rsidRPr="00F12BEF">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F12BEF" w:rsidRDefault="0027338D" w:rsidP="0027338D">
            <w:pPr>
              <w:pStyle w:val="Tabletext"/>
              <w:jc w:val="center"/>
              <w:rPr>
                <w:szCs w:val="20"/>
              </w:rPr>
            </w:pPr>
            <w:r w:rsidRPr="00F12BEF">
              <w:rPr>
                <w:szCs w:val="20"/>
              </w:rPr>
              <w:t>40</w:t>
            </w:r>
            <w:r>
              <w:rPr>
                <w:rStyle w:val="FootnoteReference"/>
                <w:szCs w:val="20"/>
              </w:rPr>
              <w:footnoteReference w:id="7"/>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F12BEF"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F12BEF"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F12BEF" w:rsidRDefault="0027338D" w:rsidP="0027338D">
            <w:pPr>
              <w:pStyle w:val="Tabletext"/>
              <w:jc w:val="center"/>
              <w:rPr>
                <w:szCs w:val="20"/>
              </w:rPr>
            </w:pPr>
            <w:r w:rsidRPr="00F12BEF">
              <w:rPr>
                <w:szCs w:val="20"/>
              </w:rPr>
              <w:t>dB</w:t>
            </w:r>
          </w:p>
        </w:tc>
      </w:tr>
      <w:tr w:rsidR="0027338D" w:rsidRPr="00C97203" w:rsidTr="00243981">
        <w:trPr>
          <w:cantSplit/>
          <w:trHeight w:val="159"/>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27338D" w:rsidRPr="005F3914" w:rsidRDefault="0027338D" w:rsidP="0027338D">
            <w:pPr>
              <w:pStyle w:val="Tabletext"/>
              <w:rPr>
                <w:b/>
                <w:szCs w:val="20"/>
              </w:rPr>
            </w:pPr>
            <w:r>
              <w:rPr>
                <w:b/>
                <w:szCs w:val="20"/>
              </w:rPr>
              <w:t>Sensor</w:t>
            </w:r>
            <w:r w:rsidRPr="005F3914">
              <w:rPr>
                <w:b/>
                <w:szCs w:val="20"/>
              </w:rPr>
              <w:t xml:space="preserve"> Characteristics</w:t>
            </w:r>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pPr>
            <w:r>
              <w:lastRenderedPageBreak/>
              <w:t>Tension range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6</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Ffsr</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jc w:val="center"/>
              <w:rPr>
                <w:szCs w:val="20"/>
              </w:rPr>
            </w:pPr>
            <w:r>
              <w:rPr>
                <w:szCs w:val="20"/>
              </w:rPr>
              <w:t>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jc w:val="center"/>
              <w:rPr>
                <w:szCs w:val="20"/>
              </w:rPr>
            </w:pPr>
            <w:r>
              <w:rPr>
                <w:szCs w:val="20"/>
              </w:rPr>
              <w:t>150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jc w:val="center"/>
              <w:rPr>
                <w:szCs w:val="20"/>
              </w:rPr>
            </w:pPr>
            <w:r>
              <w:rPr>
                <w:szCs w:val="20"/>
              </w:rPr>
              <w:t>kN</w:t>
            </w:r>
          </w:p>
        </w:tc>
      </w:tr>
      <w:tr w:rsidR="0027338D" w:rsidRPr="00C97203" w:rsidTr="00C51E3E">
        <w:trPr>
          <w:cantSplit/>
          <w:trHeight w:val="159"/>
          <w:jc w:val="center"/>
        </w:trPr>
        <w:tc>
          <w:tcPr>
            <w:tcW w:w="2405"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Total tension error</w:t>
            </w:r>
          </w:p>
        </w:tc>
        <w:tc>
          <w:tcPr>
            <w:tcW w:w="926"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7</w:t>
            </w:r>
          </w:p>
        </w:tc>
        <w:tc>
          <w:tcPr>
            <w:tcW w:w="0" w:type="auto"/>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Ferr</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sidRPr="008A23B9">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sidRPr="008A23B9">
              <w:rPr>
                <w:szCs w:val="20"/>
              </w:rPr>
              <w:t>-500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sidRPr="008A23B9">
              <w:rPr>
                <w:szCs w:val="20"/>
              </w:rPr>
              <w:t>+500</w:t>
            </w:r>
          </w:p>
        </w:tc>
        <w:tc>
          <w:tcPr>
            <w:tcW w:w="1337"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sidRPr="008A23B9">
              <w:rPr>
                <w:szCs w:val="20"/>
              </w:rPr>
              <w:t>N</w:t>
            </w:r>
          </w:p>
        </w:tc>
      </w:tr>
      <w:tr w:rsidR="0027338D" w:rsidRPr="00C97203" w:rsidTr="00C51E3E">
        <w:trPr>
          <w:cantSplit/>
          <w:trHeight w:val="159"/>
          <w:jc w:val="center"/>
        </w:trPr>
        <w:tc>
          <w:tcPr>
            <w:tcW w:w="2405"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rPr>
                <w:szCs w:val="20"/>
              </w:rPr>
            </w:pPr>
          </w:p>
        </w:tc>
        <w:tc>
          <w:tcPr>
            <w:tcW w:w="926"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Pr>
                <w:szCs w:val="20"/>
              </w:rPr>
              <w:t>Ia</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Pr>
                <w:szCs w:val="20"/>
              </w:rPr>
              <w:t>-900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Pr>
                <w:szCs w:val="20"/>
              </w:rPr>
              <w:t>+900</w:t>
            </w:r>
          </w:p>
        </w:tc>
        <w:tc>
          <w:tcPr>
            <w:tcW w:w="1337"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r>
      <w:tr w:rsidR="0027338D" w:rsidRPr="00C97203" w:rsidTr="00C51E3E">
        <w:trPr>
          <w:cantSplit/>
          <w:trHeight w:val="159"/>
          <w:jc w:val="center"/>
        </w:trPr>
        <w:tc>
          <w:tcPr>
            <w:tcW w:w="2405"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BA477B" w:rsidRDefault="0027338D" w:rsidP="0027338D">
            <w:pPr>
              <w:pStyle w:val="Tabletext"/>
            </w:pPr>
            <w:r>
              <w:t>Tension resolution</w:t>
            </w:r>
          </w:p>
        </w:tc>
        <w:tc>
          <w:tcPr>
            <w:tcW w:w="926"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BA477B" w:rsidRDefault="0027338D" w:rsidP="0027338D">
            <w:pPr>
              <w:pStyle w:val="Tabletext"/>
            </w:pPr>
            <w:r>
              <w:t>8</w:t>
            </w:r>
          </w:p>
        </w:tc>
        <w:tc>
          <w:tcPr>
            <w:tcW w:w="0" w:type="auto"/>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BA477B" w:rsidRDefault="0027338D" w:rsidP="0027338D">
            <w:pPr>
              <w:pStyle w:val="Tabletext"/>
            </w:pPr>
            <w:r>
              <w:t>Flsb</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sidRPr="008A23B9">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Pr>
                <w:szCs w:val="20"/>
              </w:rPr>
              <w:t>73</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337"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Pr>
                <w:szCs w:val="20"/>
              </w:rPr>
              <w:t>N</w:t>
            </w:r>
          </w:p>
        </w:tc>
      </w:tr>
      <w:tr w:rsidR="0027338D" w:rsidRPr="00C97203" w:rsidTr="00C51E3E">
        <w:trPr>
          <w:cantSplit/>
          <w:trHeight w:val="159"/>
          <w:jc w:val="center"/>
        </w:trPr>
        <w:tc>
          <w:tcPr>
            <w:tcW w:w="2405"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pPr>
          </w:p>
        </w:tc>
        <w:tc>
          <w:tcPr>
            <w:tcW w:w="926"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BA477B" w:rsidRDefault="0027338D" w:rsidP="0027338D">
            <w:pPr>
              <w:pStyle w:val="Tabletext"/>
            </w:pPr>
          </w:p>
        </w:tc>
        <w:tc>
          <w:tcPr>
            <w:tcW w:w="0" w:type="auto"/>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Pr>
                <w:szCs w:val="20"/>
              </w:rPr>
              <w:t>Ia</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jc w:val="center"/>
              <w:rPr>
                <w:szCs w:val="20"/>
              </w:rPr>
            </w:pPr>
            <w:r>
              <w:rPr>
                <w:szCs w:val="20"/>
              </w:rPr>
              <w:t>300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337"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r>
      <w:tr w:rsidR="00F734DE"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pPr>
            <w:r>
              <w:t>Load cell output voltage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r>
              <w:rPr>
                <w:szCs w:val="20"/>
              </w:rPr>
              <w:t>Vfout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1,000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2,000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V</w:t>
            </w:r>
          </w:p>
        </w:tc>
      </w:tr>
      <w:tr w:rsidR="00F734DE"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pPr>
            <w:r>
              <w:t>Tension transients</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r>
              <w:rPr>
                <w:szCs w:val="20"/>
              </w:rPr>
              <w:t>Ftran</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r>
              <w:rPr>
                <w:szCs w:val="20"/>
              </w:rPr>
              <w:t>Galloping</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II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Tbd</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N</w:t>
            </w:r>
          </w:p>
        </w:tc>
      </w:tr>
      <w:tr w:rsidR="00F734DE"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pP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jc w:val="center"/>
              <w:rPr>
                <w:szCs w:val="20"/>
              </w:rPr>
            </w:pPr>
          </w:p>
        </w:tc>
      </w:tr>
    </w:tbl>
    <w:p w:rsidR="001641D1" w:rsidRDefault="001641D1" w:rsidP="001641D1">
      <w:pPr>
        <w:pStyle w:val="Heading3"/>
        <w:numPr>
          <w:ilvl w:val="2"/>
          <w:numId w:val="1"/>
        </w:numPr>
      </w:pPr>
      <w:bookmarkStart w:id="16" w:name="_Measure_temperature_coefficient"/>
      <w:bookmarkStart w:id="17" w:name="_Bandgap_reference_voltage"/>
      <w:bookmarkStart w:id="18" w:name="_Measure_calibration_level"/>
      <w:bookmarkStart w:id="19" w:name="_Measure_calibration_step"/>
      <w:bookmarkStart w:id="20" w:name="_Measure_bandgap_overshot"/>
      <w:bookmarkStart w:id="21" w:name="_Toc483900295"/>
      <w:bookmarkStart w:id="22" w:name="_Toc483993051"/>
      <w:bookmarkStart w:id="23" w:name="_Toc433864752"/>
      <w:bookmarkEnd w:id="16"/>
      <w:bookmarkEnd w:id="17"/>
      <w:bookmarkEnd w:id="18"/>
      <w:bookmarkEnd w:id="19"/>
      <w:bookmarkEnd w:id="20"/>
      <w:r>
        <w:t>Measurement resolution</w:t>
      </w:r>
      <w:bookmarkEnd w:id="21"/>
      <w:r>
        <w:t xml:space="preserve"> in current system</w:t>
      </w:r>
      <w:bookmarkEnd w:id="22"/>
    </w:p>
    <w:p w:rsidR="001641D1" w:rsidRDefault="001641D1" w:rsidP="001641D1">
      <w:r>
        <w:t>The information given by the current system states:</w:t>
      </w:r>
    </w:p>
    <w:p w:rsidR="001641D1" w:rsidRDefault="001641D1" w:rsidP="001641D1">
      <w:pPr>
        <w:pStyle w:val="ListParagraph"/>
        <w:numPr>
          <w:ilvl w:val="0"/>
          <w:numId w:val="24"/>
        </w:numPr>
      </w:pPr>
      <w:r>
        <w:t>Supply = 3,4V into the load cell</w:t>
      </w:r>
    </w:p>
    <w:p w:rsidR="001641D1" w:rsidRDefault="001641D1" w:rsidP="001641D1">
      <w:pPr>
        <w:pStyle w:val="ListParagraph"/>
        <w:numPr>
          <w:ilvl w:val="0"/>
          <w:numId w:val="24"/>
        </w:numPr>
      </w:pPr>
      <w:r>
        <w:t>Measurement range = [1,000, 2,000]V.</w:t>
      </w:r>
    </w:p>
    <w:p w:rsidR="001641D1" w:rsidRDefault="001641D1" w:rsidP="001641D1">
      <w:pPr>
        <w:pStyle w:val="ListParagraph"/>
        <w:numPr>
          <w:ilvl w:val="0"/>
          <w:numId w:val="24"/>
        </w:numPr>
      </w:pPr>
      <w:r>
        <w:t>Measurement resolution = 0,5mV.</w:t>
      </w:r>
    </w:p>
    <w:p w:rsidR="002105F4" w:rsidRPr="00F659CF" w:rsidRDefault="002105F4" w:rsidP="002105F4">
      <w:pPr>
        <w:pStyle w:val="ListParagraph"/>
        <w:numPr>
          <w:ilvl w:val="0"/>
          <w:numId w:val="24"/>
        </w:numPr>
      </w:pPr>
      <w:r>
        <w:t>Total error of +-500N (100kN version).</w:t>
      </w:r>
    </w:p>
    <w:p w:rsidR="001641D1" w:rsidRDefault="001641D1" w:rsidP="001641D1">
      <w:pPr>
        <w:pStyle w:val="ListParagraph"/>
        <w:numPr>
          <w:ilvl w:val="0"/>
          <w:numId w:val="25"/>
        </w:numPr>
      </w:pPr>
      <w:r>
        <w:t>Assuming the total non-linearity is 0,5mV. It’s not stated whether this is the total peak to peak, or any direction. In the best case scenario it is total peak to peak giving +-0,25mV/1V. The resolution of the system would be ~12 bits, hence ~11bits if it is +-0,5mV.</w:t>
      </w:r>
    </w:p>
    <w:p w:rsidR="001641D1" w:rsidRDefault="001641D1" w:rsidP="001641D1">
      <w:pPr>
        <w:pStyle w:val="ListParagraph"/>
        <w:numPr>
          <w:ilvl w:val="0"/>
          <w:numId w:val="25"/>
        </w:numPr>
      </w:pPr>
      <w:r>
        <w:t>In the web page it’s stated a resolution of 1/2222 =&gt; ~11 bits (100kN version).</w:t>
      </w:r>
    </w:p>
    <w:p w:rsidR="001641D1" w:rsidRDefault="001641D1" w:rsidP="001641D1">
      <w:pPr>
        <w:pStyle w:val="ListParagraph"/>
        <w:numPr>
          <w:ilvl w:val="0"/>
          <w:numId w:val="25"/>
        </w:numPr>
      </w:pPr>
      <w:r>
        <w:t>The microcontroller’s ADC is 10 bits only (or even 8), single ended. And the range is from 1-2V, hence it must have 11 bits resolution in that limited area.</w:t>
      </w:r>
    </w:p>
    <w:p w:rsidR="001641D1" w:rsidRDefault="001641D1" w:rsidP="001641D1">
      <w:pPr>
        <w:pStyle w:val="Heading3"/>
        <w:numPr>
          <w:ilvl w:val="2"/>
          <w:numId w:val="1"/>
        </w:numPr>
      </w:pPr>
      <w:bookmarkStart w:id="24" w:name="_Toc483900296"/>
      <w:bookmarkStart w:id="25" w:name="_Toc483993052"/>
      <w:r>
        <w:t xml:space="preserve">Measurement </w:t>
      </w:r>
      <w:bookmarkEnd w:id="24"/>
      <w:r w:rsidR="002105F4">
        <w:t>resolution in the new system</w:t>
      </w:r>
      <w:bookmarkEnd w:id="25"/>
    </w:p>
    <w:p w:rsidR="002105F4" w:rsidRDefault="002105F4" w:rsidP="002105F4">
      <w:pPr>
        <w:jc w:val="center"/>
      </w:pPr>
    </w:p>
    <w:p w:rsidR="002105F4" w:rsidRPr="002105F4" w:rsidRDefault="002105F4" w:rsidP="002105F4">
      <w:pPr>
        <w:jc w:val="center"/>
      </w:pPr>
      <w:r>
        <w:rPr>
          <w:noProof/>
        </w:rPr>
        <w:drawing>
          <wp:inline distT="0" distB="0" distL="0" distR="0" wp14:anchorId="1D228B2D" wp14:editId="6BAF0A14">
            <wp:extent cx="5753100" cy="4743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3100" cy="4743450"/>
                    </a:xfrm>
                    <a:prstGeom prst="rect">
                      <a:avLst/>
                    </a:prstGeom>
                  </pic:spPr>
                </pic:pic>
              </a:graphicData>
            </a:graphic>
          </wp:inline>
        </w:drawing>
      </w:r>
    </w:p>
    <w:p w:rsidR="002F53EB" w:rsidRDefault="002F53EB" w:rsidP="00DC20D2">
      <w:pPr>
        <w:pStyle w:val="Heading1"/>
      </w:pPr>
      <w:bookmarkStart w:id="26" w:name="_Toc483993053"/>
      <w:r>
        <w:lastRenderedPageBreak/>
        <w:t>Radio controller</w:t>
      </w:r>
    </w:p>
    <w:p w:rsidR="002F53EB" w:rsidRDefault="002F53EB" w:rsidP="002F53EB">
      <w:pPr>
        <w:pStyle w:val="Heading2"/>
        <w:numPr>
          <w:ilvl w:val="1"/>
          <w:numId w:val="1"/>
        </w:numPr>
        <w:rPr>
          <w:lang w:val="en-GB"/>
        </w:rPr>
      </w:pPr>
      <w:r w:rsidRPr="006279D1">
        <w:rPr>
          <w:lang w:val="en-GB"/>
        </w:rPr>
        <w:t>Main target; BC95</w:t>
      </w:r>
      <w:r w:rsidR="006279D1" w:rsidRPr="006279D1">
        <w:rPr>
          <w:lang w:val="en-GB"/>
        </w:rPr>
        <w:t xml:space="preserve"> </w:t>
      </w:r>
      <w:r w:rsidR="006279D1">
        <w:rPr>
          <w:lang w:val="en-GB"/>
        </w:rPr>
        <w:t>LTE Cat NB1, 3GPP, Narrow Band IoT (Quectel)</w:t>
      </w:r>
    </w:p>
    <w:p w:rsidR="006279D1" w:rsidRDefault="006279D1" w:rsidP="006279D1">
      <w:pPr>
        <w:rPr>
          <w:lang w:val="en-GB"/>
        </w:rPr>
      </w:pPr>
      <w:r>
        <w:rPr>
          <w:lang w:val="en-GB"/>
        </w:rPr>
        <w:t>Have it currently on a dev kit.</w:t>
      </w:r>
    </w:p>
    <w:p w:rsidR="00F57974" w:rsidRDefault="00F57974" w:rsidP="006279D1">
      <w:pPr>
        <w:rPr>
          <w:lang w:val="en-GB"/>
        </w:rPr>
      </w:pPr>
    </w:p>
    <w:p w:rsidR="00F57974" w:rsidRDefault="00F57974" w:rsidP="006279D1">
      <w:pPr>
        <w:rPr>
          <w:lang w:val="en-GB"/>
        </w:rPr>
      </w:pPr>
      <w:r>
        <w:rPr>
          <w:noProof/>
        </w:rPr>
        <w:drawing>
          <wp:inline distT="0" distB="0" distL="0" distR="0" wp14:anchorId="5133031E" wp14:editId="2D0B7AAE">
            <wp:extent cx="6972300" cy="7562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72300" cy="7562850"/>
                    </a:xfrm>
                    <a:prstGeom prst="rect">
                      <a:avLst/>
                    </a:prstGeom>
                  </pic:spPr>
                </pic:pic>
              </a:graphicData>
            </a:graphic>
          </wp:inline>
        </w:drawing>
      </w:r>
    </w:p>
    <w:p w:rsidR="006279D1" w:rsidRDefault="006279D1" w:rsidP="006279D1">
      <w:pPr>
        <w:pStyle w:val="Heading2"/>
        <w:numPr>
          <w:ilvl w:val="1"/>
          <w:numId w:val="1"/>
        </w:numPr>
        <w:rPr>
          <w:lang w:val="en-GB"/>
        </w:rPr>
      </w:pPr>
      <w:r>
        <w:rPr>
          <w:lang w:val="en-GB"/>
        </w:rPr>
        <w:t>Alternative targets</w:t>
      </w:r>
    </w:p>
    <w:p w:rsidR="006279D1" w:rsidRPr="006279D1" w:rsidRDefault="006279D1" w:rsidP="006279D1">
      <w:pPr>
        <w:pStyle w:val="Heading3"/>
        <w:numPr>
          <w:ilvl w:val="2"/>
          <w:numId w:val="1"/>
        </w:numPr>
        <w:rPr>
          <w:lang w:val="en-GB"/>
        </w:rPr>
      </w:pPr>
      <w:r>
        <w:rPr>
          <w:lang w:val="en-GB"/>
        </w:rPr>
        <w:t>BG96, LTE Cat M1, eMTC</w:t>
      </w:r>
    </w:p>
    <w:p w:rsidR="006279D1" w:rsidRDefault="006279D1" w:rsidP="002F53EB">
      <w:pPr>
        <w:autoSpaceDE w:val="0"/>
        <w:autoSpaceDN w:val="0"/>
        <w:spacing w:before="40" w:after="40"/>
        <w:rPr>
          <w:rFonts w:ascii="Times New Roman" w:hAnsi="Times New Roman"/>
          <w:lang w:val="nb-NO"/>
        </w:rPr>
      </w:pPr>
      <w:r>
        <w:rPr>
          <w:rFonts w:ascii="Times New Roman" w:hAnsi="Times New Roman"/>
          <w:lang w:val="nb-NO"/>
        </w:rPr>
        <w:t>Com4:</w:t>
      </w:r>
    </w:p>
    <w:p w:rsidR="002F53EB" w:rsidRPr="002F53EB" w:rsidRDefault="002F53EB" w:rsidP="002F53EB">
      <w:pPr>
        <w:autoSpaceDE w:val="0"/>
        <w:autoSpaceDN w:val="0"/>
        <w:spacing w:before="40" w:after="40"/>
        <w:rPr>
          <w:lang w:val="nb-NO"/>
        </w:rPr>
      </w:pPr>
      <w:r>
        <w:rPr>
          <w:rFonts w:ascii="Times New Roman" w:hAnsi="Times New Roman"/>
          <w:lang w:val="nb-NO"/>
        </w:rPr>
        <w:t>Finnes en BG96, støtter både LTE Cat M1 og fallback til GPRS/Edge, se vedlagt.</w:t>
      </w:r>
    </w:p>
    <w:p w:rsidR="002F53EB" w:rsidRPr="002F53EB" w:rsidRDefault="002F53EB" w:rsidP="002F53EB">
      <w:pPr>
        <w:autoSpaceDE w:val="0"/>
        <w:autoSpaceDN w:val="0"/>
        <w:spacing w:before="40" w:after="40"/>
        <w:rPr>
          <w:lang w:val="nb-NO"/>
        </w:rPr>
      </w:pPr>
      <w:r>
        <w:rPr>
          <w:rFonts w:ascii="Times New Roman" w:hAnsi="Times New Roman"/>
          <w:lang w:val="nb-NO"/>
        </w:rPr>
        <w:t>Spurte PM om vi kan få et par stk nå.</w:t>
      </w:r>
    </w:p>
    <w:p w:rsidR="002F53EB" w:rsidRDefault="002F53EB" w:rsidP="002F53EB">
      <w:pPr>
        <w:autoSpaceDE w:val="0"/>
        <w:autoSpaceDN w:val="0"/>
        <w:spacing w:before="40" w:after="40"/>
        <w:rPr>
          <w:rFonts w:ascii="Segoe UI" w:hAnsi="Segoe UI" w:cs="Segoe UI"/>
          <w:color w:val="000000"/>
          <w:sz w:val="20"/>
          <w:szCs w:val="20"/>
          <w:lang w:val="nb-NO"/>
        </w:rPr>
      </w:pPr>
      <w:r>
        <w:rPr>
          <w:rFonts w:ascii="Times New Roman" w:hAnsi="Times New Roman"/>
          <w:lang w:val="nb-NO"/>
        </w:rPr>
        <w:t>Den er pin-kompatibel med BG95, så dette bør være en ideel modul inntil man får NB opp å kjøre. Cat M1 har man ikke bestemt seg for i Norge, men i US og andre markeder enabler man dette nå.</w:t>
      </w:r>
      <w:r>
        <w:rPr>
          <w:rFonts w:ascii="Segoe UI" w:hAnsi="Segoe UI" w:cs="Segoe UI"/>
          <w:color w:val="000000"/>
          <w:sz w:val="20"/>
          <w:szCs w:val="20"/>
          <w:lang w:val="nb-NO"/>
        </w:rPr>
        <w:t xml:space="preserve"> </w:t>
      </w:r>
    </w:p>
    <w:p w:rsidR="006279D1" w:rsidRDefault="006279D1" w:rsidP="002F53EB">
      <w:pPr>
        <w:autoSpaceDE w:val="0"/>
        <w:autoSpaceDN w:val="0"/>
        <w:spacing w:before="40" w:after="40"/>
        <w:rPr>
          <w:rFonts w:ascii="Segoe UI" w:hAnsi="Segoe UI" w:cs="Segoe UI"/>
          <w:color w:val="000000"/>
          <w:sz w:val="20"/>
          <w:szCs w:val="20"/>
          <w:lang w:val="nb-NO"/>
        </w:rPr>
      </w:pPr>
    </w:p>
    <w:p w:rsidR="006279D1" w:rsidRDefault="006279D1" w:rsidP="002F53EB">
      <w:pPr>
        <w:autoSpaceDE w:val="0"/>
        <w:autoSpaceDN w:val="0"/>
        <w:spacing w:before="40" w:after="40"/>
        <w:rPr>
          <w:rFonts w:ascii="Segoe UI" w:hAnsi="Segoe UI" w:cs="Segoe UI"/>
          <w:color w:val="000000"/>
          <w:sz w:val="20"/>
          <w:szCs w:val="20"/>
          <w:lang w:val="nb-NO"/>
        </w:rPr>
      </w:pPr>
      <w:r>
        <w:rPr>
          <w:rFonts w:ascii="Segoe UI" w:hAnsi="Segoe UI" w:cs="Segoe UI"/>
          <w:color w:val="000000"/>
          <w:sz w:val="20"/>
          <w:szCs w:val="20"/>
          <w:lang w:val="nb-NO"/>
        </w:rPr>
        <w:t>Quectel:</w:t>
      </w:r>
    </w:p>
    <w:p w:rsidR="006279D1" w:rsidRDefault="006279D1" w:rsidP="006279D1">
      <w:pPr>
        <w:pStyle w:val="ListParagraph"/>
        <w:numPr>
          <w:ilvl w:val="0"/>
          <w:numId w:val="24"/>
        </w:numPr>
        <w:autoSpaceDE w:val="0"/>
        <w:autoSpaceDN w:val="0"/>
        <w:spacing w:before="40" w:after="40"/>
        <w:rPr>
          <w:rFonts w:ascii="Segoe UI" w:hAnsi="Segoe UI" w:cs="Segoe UI"/>
          <w:color w:val="000000"/>
          <w:sz w:val="20"/>
          <w:szCs w:val="20"/>
          <w:lang w:val="en-GB"/>
        </w:rPr>
      </w:pPr>
      <w:r w:rsidRPr="006279D1">
        <w:rPr>
          <w:rFonts w:ascii="Segoe UI" w:hAnsi="Segoe UI" w:cs="Segoe UI"/>
          <w:color w:val="000000"/>
          <w:sz w:val="20"/>
          <w:szCs w:val="20"/>
          <w:lang w:val="en-GB"/>
        </w:rPr>
        <w:t>BG96: LTE Cat M1, Cat NB1 and EGPRS.</w:t>
      </w:r>
    </w:p>
    <w:p w:rsidR="006279D1" w:rsidRDefault="006279D1" w:rsidP="006279D1">
      <w:pPr>
        <w:pStyle w:val="ListParagraph"/>
        <w:numPr>
          <w:ilvl w:val="0"/>
          <w:numId w:val="24"/>
        </w:numPr>
        <w:autoSpaceDE w:val="0"/>
        <w:autoSpaceDN w:val="0"/>
        <w:spacing w:before="40" w:after="40"/>
        <w:rPr>
          <w:rFonts w:ascii="Segoe UI" w:hAnsi="Segoe UI" w:cs="Segoe UI"/>
          <w:color w:val="000000"/>
          <w:sz w:val="20"/>
          <w:szCs w:val="20"/>
          <w:lang w:val="en-GB"/>
        </w:rPr>
      </w:pPr>
      <w:r>
        <w:rPr>
          <w:rFonts w:ascii="Segoe UI" w:hAnsi="Segoe UI" w:cs="Segoe UI"/>
          <w:color w:val="000000"/>
          <w:sz w:val="20"/>
          <w:szCs w:val="20"/>
          <w:lang w:val="en-GB"/>
        </w:rPr>
        <w:t>Pin compatible with BC95, UG95/UG96 and M95.</w:t>
      </w:r>
    </w:p>
    <w:p w:rsidR="00F57974" w:rsidRDefault="00F57974" w:rsidP="00F57974">
      <w:pPr>
        <w:pStyle w:val="Heading3"/>
        <w:numPr>
          <w:ilvl w:val="2"/>
          <w:numId w:val="1"/>
        </w:numPr>
        <w:rPr>
          <w:lang w:val="en-GB"/>
        </w:rPr>
      </w:pPr>
      <w:r>
        <w:rPr>
          <w:lang w:val="en-GB"/>
        </w:rPr>
        <w:t>M95</w:t>
      </w:r>
    </w:p>
    <w:p w:rsidR="00FD5679" w:rsidRPr="00FD5679" w:rsidRDefault="00FD5679" w:rsidP="00FD5679">
      <w:pPr>
        <w:rPr>
          <w:lang w:val="en-GB"/>
        </w:rPr>
      </w:pPr>
      <w:r>
        <w:rPr>
          <w:lang w:val="en-GB"/>
        </w:rPr>
        <w:t>Low end GPRS.</w:t>
      </w:r>
    </w:p>
    <w:p w:rsidR="00F57974" w:rsidRDefault="00F57974" w:rsidP="00F57974">
      <w:pPr>
        <w:rPr>
          <w:lang w:val="en-GB"/>
        </w:rPr>
      </w:pPr>
    </w:p>
    <w:p w:rsidR="00F57974" w:rsidRDefault="00F57974" w:rsidP="00F57974">
      <w:pPr>
        <w:rPr>
          <w:lang w:val="en-GB"/>
        </w:rPr>
      </w:pPr>
    </w:p>
    <w:p w:rsidR="00F57974" w:rsidRPr="00F57974" w:rsidRDefault="00F57974" w:rsidP="00F57974">
      <w:pPr>
        <w:rPr>
          <w:lang w:val="en-GB"/>
        </w:rPr>
      </w:pPr>
      <w:r>
        <w:rPr>
          <w:noProof/>
        </w:rPr>
        <w:lastRenderedPageBreak/>
        <w:drawing>
          <wp:inline distT="0" distB="0" distL="0" distR="0" wp14:anchorId="600F4B13" wp14:editId="57A69B33">
            <wp:extent cx="6848475" cy="8429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8475" cy="8429625"/>
                    </a:xfrm>
                    <a:prstGeom prst="rect">
                      <a:avLst/>
                    </a:prstGeom>
                  </pic:spPr>
                </pic:pic>
              </a:graphicData>
            </a:graphic>
          </wp:inline>
        </w:drawing>
      </w:r>
    </w:p>
    <w:p w:rsidR="006279D1" w:rsidRPr="006279D1" w:rsidRDefault="006279D1" w:rsidP="002F53EB">
      <w:pPr>
        <w:autoSpaceDE w:val="0"/>
        <w:autoSpaceDN w:val="0"/>
        <w:spacing w:before="40" w:after="40"/>
        <w:rPr>
          <w:rFonts w:ascii="Segoe UI" w:hAnsi="Segoe UI" w:cs="Segoe UI"/>
          <w:color w:val="000000"/>
          <w:sz w:val="20"/>
          <w:szCs w:val="20"/>
          <w:lang w:val="en-GB"/>
        </w:rPr>
      </w:pPr>
    </w:p>
    <w:p w:rsidR="006279D1" w:rsidRPr="006279D1" w:rsidRDefault="006279D1" w:rsidP="002F53EB">
      <w:pPr>
        <w:autoSpaceDE w:val="0"/>
        <w:autoSpaceDN w:val="0"/>
        <w:spacing w:before="40" w:after="40"/>
        <w:rPr>
          <w:rFonts w:ascii="Segoe UI" w:hAnsi="Segoe UI" w:cs="Segoe UI"/>
          <w:color w:val="000000"/>
          <w:sz w:val="20"/>
          <w:szCs w:val="20"/>
          <w:lang w:val="en-GB"/>
        </w:rPr>
      </w:pPr>
    </w:p>
    <w:p w:rsidR="006279D1" w:rsidRPr="006279D1" w:rsidRDefault="006279D1" w:rsidP="002F53EB">
      <w:pPr>
        <w:autoSpaceDE w:val="0"/>
        <w:autoSpaceDN w:val="0"/>
        <w:spacing w:before="40" w:after="40"/>
        <w:rPr>
          <w:lang w:val="en-GB"/>
        </w:rPr>
      </w:pPr>
    </w:p>
    <w:p w:rsidR="002F53EB" w:rsidRPr="006279D1" w:rsidRDefault="002F53EB" w:rsidP="002F53EB">
      <w:pPr>
        <w:autoSpaceDE w:val="0"/>
        <w:autoSpaceDN w:val="0"/>
        <w:rPr>
          <w:lang w:val="en-GB"/>
        </w:rPr>
      </w:pPr>
      <w:r w:rsidRPr="006279D1">
        <w:rPr>
          <w:rFonts w:ascii="Segoe UI" w:hAnsi="Segoe UI" w:cs="Segoe UI"/>
          <w:color w:val="4E586A"/>
          <w:sz w:val="16"/>
          <w:szCs w:val="16"/>
          <w:lang w:val="en-GB"/>
        </w:rPr>
        <w:t> </w:t>
      </w:r>
    </w:p>
    <w:p w:rsidR="002F53EB" w:rsidRPr="006279D1" w:rsidRDefault="002F53EB" w:rsidP="002F53EB">
      <w:pPr>
        <w:autoSpaceDE w:val="0"/>
        <w:autoSpaceDN w:val="0"/>
        <w:rPr>
          <w:lang w:val="en-GB"/>
        </w:rPr>
      </w:pPr>
      <w:r w:rsidRPr="006279D1">
        <w:rPr>
          <w:sz w:val="20"/>
          <w:szCs w:val="20"/>
          <w:lang w:val="en-GB"/>
        </w:rPr>
        <w:t> </w:t>
      </w:r>
    </w:p>
    <w:p w:rsidR="002F53EB" w:rsidRPr="006279D1" w:rsidRDefault="002F53EB" w:rsidP="002F53EB">
      <w:pPr>
        <w:rPr>
          <w:lang w:val="en-GB"/>
        </w:rPr>
      </w:pPr>
    </w:p>
    <w:p w:rsidR="00832A31" w:rsidRDefault="00832A31" w:rsidP="00DC20D2">
      <w:pPr>
        <w:pStyle w:val="Heading1"/>
      </w:pPr>
      <w:r>
        <w:lastRenderedPageBreak/>
        <w:t>Data format and storage capacity</w:t>
      </w:r>
      <w:bookmarkEnd w:id="26"/>
    </w:p>
    <w:p w:rsidR="00832A31" w:rsidRDefault="001774D2" w:rsidP="00060D3A">
      <w:pPr>
        <w:pStyle w:val="Heading1"/>
      </w:pPr>
      <w:r>
        <w:lastRenderedPageBreak/>
        <w:t>Average calculation</w:t>
      </w:r>
      <w:bookmarkStart w:id="27" w:name="_GoBack"/>
      <w:bookmarkEnd w:id="27"/>
    </w:p>
    <w:p w:rsidR="001774D2" w:rsidRDefault="001774D2" w:rsidP="001774D2">
      <w:pPr>
        <w:pStyle w:val="ListParagraph"/>
        <w:numPr>
          <w:ilvl w:val="0"/>
          <w:numId w:val="24"/>
        </w:numPr>
      </w:pPr>
      <w:r>
        <w:t>Maximum array size = tavg/ts = 3600s/1s = 3600.</w:t>
      </w:r>
    </w:p>
    <w:p w:rsidR="001774D2" w:rsidRDefault="001774D2" w:rsidP="001774D2">
      <w:pPr>
        <w:pStyle w:val="ListParagraph"/>
        <w:numPr>
          <w:ilvl w:val="1"/>
          <w:numId w:val="24"/>
        </w:numPr>
      </w:pPr>
      <w:r>
        <w:t>Summing 3600 uint_16 = 2,4e8.</w:t>
      </w:r>
    </w:p>
    <w:p w:rsidR="00457C52" w:rsidRDefault="00457C52" w:rsidP="00457C52">
      <w:pPr>
        <w:pStyle w:val="ListParagraph"/>
        <w:numPr>
          <w:ilvl w:val="2"/>
          <w:numId w:val="24"/>
        </w:numPr>
      </w:pPr>
      <w:r>
        <w:t>1/2e6Hz * 3600 * 2 instructions ~ 4ms, long computation time for regular average.</w:t>
      </w:r>
    </w:p>
    <w:p w:rsidR="00457C52" w:rsidRDefault="001774D2" w:rsidP="00457C52">
      <w:pPr>
        <w:pStyle w:val="ListParagraph"/>
        <w:numPr>
          <w:ilvl w:val="1"/>
          <w:numId w:val="24"/>
        </w:numPr>
      </w:pPr>
      <w:r>
        <w:t>Uint_32 &gt; 2,4e8</w:t>
      </w:r>
      <w:r w:rsidR="00457C52">
        <w:t xml:space="preserve"> ~ 4B</w:t>
      </w:r>
      <w:r>
        <w:t>.</w:t>
      </w:r>
    </w:p>
    <w:p w:rsidR="00457C52" w:rsidRDefault="00457C52" w:rsidP="00457C52">
      <w:pPr>
        <w:pStyle w:val="ListParagraph"/>
        <w:numPr>
          <w:ilvl w:val="1"/>
          <w:numId w:val="24"/>
        </w:numPr>
      </w:pPr>
      <w:r>
        <w:t>Uint_16 array[3600] ~ 7kB</w:t>
      </w:r>
    </w:p>
    <w:p w:rsidR="001774D2" w:rsidRDefault="001774D2" w:rsidP="001774D2"/>
    <w:p w:rsidR="00832A31" w:rsidRPr="00832A31" w:rsidRDefault="00832A31" w:rsidP="00832A31"/>
    <w:p w:rsidR="006A3B20" w:rsidRDefault="006A3B20" w:rsidP="00DC20D2">
      <w:pPr>
        <w:pStyle w:val="Heading1"/>
      </w:pPr>
      <w:bookmarkStart w:id="28" w:name="_Toc483993054"/>
      <w:r>
        <w:lastRenderedPageBreak/>
        <w:t>Cost</w:t>
      </w:r>
      <w:bookmarkEnd w:id="28"/>
    </w:p>
    <w:p w:rsidR="0035486D" w:rsidRPr="00D45C06" w:rsidRDefault="00E74516" w:rsidP="00D45C06">
      <w:r>
        <w:t xml:space="preserve">See: </w:t>
      </w:r>
      <w:hyperlink r:id="rId16" w:history="1">
        <w:r w:rsidRPr="00E74516">
          <w:rPr>
            <w:rStyle w:val="Hyperlink"/>
          </w:rPr>
          <w:t>le_nb_iot_controller_current_consumption.xlsx</w:t>
        </w:r>
      </w:hyperlink>
      <w:r>
        <w:t>.</w:t>
      </w:r>
    </w:p>
    <w:p w:rsidR="006A3B20" w:rsidRPr="006A3B20" w:rsidRDefault="006A3B20" w:rsidP="006A3B20"/>
    <w:p w:rsidR="00EA6AF4" w:rsidRDefault="00EA6AF4" w:rsidP="00DC20D2">
      <w:pPr>
        <w:pStyle w:val="Heading1"/>
      </w:pPr>
      <w:bookmarkStart w:id="29" w:name="_Toc483993055"/>
      <w:r w:rsidRPr="00CD312C">
        <w:lastRenderedPageBreak/>
        <w:t>Deliverables</w:t>
      </w:r>
      <w:bookmarkEnd w:id="23"/>
      <w:bookmarkEnd w:id="29"/>
    </w:p>
    <w:p w:rsidR="00711E90" w:rsidRDefault="00711E90" w:rsidP="00DC20D2">
      <w:pPr>
        <w:pStyle w:val="Heading1"/>
      </w:pPr>
      <w:bookmarkStart w:id="30" w:name="_Toc433864753"/>
      <w:bookmarkStart w:id="31" w:name="_Toc483993056"/>
      <w:r w:rsidRPr="00CD312C">
        <w:lastRenderedPageBreak/>
        <w:t>Module Background</w:t>
      </w:r>
      <w:bookmarkEnd w:id="30"/>
      <w:bookmarkEnd w:id="31"/>
    </w:p>
    <w:p w:rsidR="00C36DE7" w:rsidRPr="00C36DE7" w:rsidRDefault="00C36DE7" w:rsidP="00C36DE7">
      <w:r>
        <w:t xml:space="preserve">This module is based upon the LPWAN SRD: </w:t>
      </w:r>
      <w:hyperlink r:id="rId17" w:history="1">
        <w:r w:rsidRPr="00C36DE7">
          <w:rPr>
            <w:rStyle w:val="Hyperlink"/>
          </w:rPr>
          <w:t>..\LE_LPWAN_SYSTEM\doc\lpwan_system_requirement.docx</w:t>
        </w:r>
      </w:hyperlink>
    </w:p>
    <w:p w:rsidR="00711E90" w:rsidRDefault="00482314" w:rsidP="00DC20D2">
      <w:pPr>
        <w:pStyle w:val="Heading2"/>
        <w:numPr>
          <w:ilvl w:val="1"/>
          <w:numId w:val="1"/>
        </w:numPr>
      </w:pPr>
      <w:bookmarkStart w:id="32" w:name="_Toc483993057"/>
      <w:r>
        <w:t>Initial coverage</w:t>
      </w:r>
      <w:bookmarkEnd w:id="32"/>
    </w:p>
    <w:p w:rsidR="005D6320" w:rsidRPr="003E050D" w:rsidRDefault="00482314" w:rsidP="005D6320">
      <w:pPr>
        <w:rPr>
          <w:lang w:val="nb-NO"/>
        </w:rPr>
      </w:pPr>
      <w:r w:rsidRPr="003E050D">
        <w:rPr>
          <w:lang w:val="nb-NO"/>
        </w:rPr>
        <w:t xml:space="preserve">Wish from </w:t>
      </w:r>
      <w:r w:rsidR="00F22A5B">
        <w:fldChar w:fldCharType="begin"/>
      </w:r>
      <w:r w:rsidR="00F22A5B" w:rsidRPr="003E050D">
        <w:rPr>
          <w:lang w:val="nb-NO"/>
        </w:rPr>
        <w:instrText xml:space="preserve"> SUBJECT   \* MERGEFORMAT </w:instrText>
      </w:r>
      <w:r w:rsidR="00F22A5B">
        <w:fldChar w:fldCharType="separate"/>
      </w:r>
      <w:r w:rsidR="00CB1B4B" w:rsidRPr="003E050D">
        <w:rPr>
          <w:lang w:val="nb-NO"/>
        </w:rPr>
        <w:t>KJELLER VINDTEKNIKK</w:t>
      </w:r>
      <w:r w:rsidR="00F22A5B">
        <w:fldChar w:fldCharType="end"/>
      </w:r>
      <w:r w:rsidR="00CB1B4B" w:rsidRPr="003E050D">
        <w:rPr>
          <w:lang w:val="nb-NO"/>
        </w:rPr>
        <w:t>:</w:t>
      </w:r>
    </w:p>
    <w:p w:rsidR="00482314" w:rsidRPr="003E050D" w:rsidRDefault="00482314" w:rsidP="00CB1B4B">
      <w:pPr>
        <w:rPr>
          <w:lang w:val="nb-NO"/>
        </w:rPr>
      </w:pPr>
    </w:p>
    <w:p w:rsidR="00CB1B4B" w:rsidRDefault="00CB1B4B" w:rsidP="00CB1B4B">
      <w:pPr>
        <w:rPr>
          <w:rFonts w:ascii="Calibri" w:hAnsi="Calibri"/>
          <w:sz w:val="22"/>
          <w:szCs w:val="22"/>
          <w:lang w:val="nb-NO" w:eastAsia="en-GB"/>
        </w:rPr>
      </w:pPr>
      <w:r>
        <w:rPr>
          <w:lang w:val="nb-NO"/>
        </w:rPr>
        <w:t>Lastcelle i høyspentmast :</w:t>
      </w:r>
    </w:p>
    <w:tbl>
      <w:tblPr>
        <w:tblW w:w="5760" w:type="dxa"/>
        <w:shd w:val="clear" w:color="auto" w:fill="FFFFFF"/>
        <w:tblCellMar>
          <w:left w:w="0" w:type="dxa"/>
          <w:right w:w="0" w:type="dxa"/>
        </w:tblCellMar>
        <w:tblLook w:val="04A0" w:firstRow="1" w:lastRow="0" w:firstColumn="1" w:lastColumn="0" w:noHBand="0" w:noVBand="1"/>
      </w:tblPr>
      <w:tblGrid>
        <w:gridCol w:w="1799"/>
        <w:gridCol w:w="3961"/>
      </w:tblGrid>
      <w:tr w:rsidR="00CB1B4B" w:rsidTr="00CB1B4B">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b/>
                <w:bCs/>
                <w:lang w:val="en-GB"/>
              </w:rPr>
            </w:pPr>
            <w:r>
              <w:rPr>
                <w:rFonts w:ascii="Open Sans" w:hAnsi="Open Sans"/>
                <w:b/>
                <w:bCs/>
                <w:caps/>
              </w:rPr>
              <w:t>NORD</w:t>
            </w:r>
          </w:p>
        </w:tc>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rPr>
            </w:pPr>
            <w:r>
              <w:rPr>
                <w:rFonts w:ascii="Open Sans" w:hAnsi="Open Sans"/>
              </w:rPr>
              <w:t>60.1889461</w:t>
            </w:r>
          </w:p>
          <w:p w:rsidR="00CB1B4B" w:rsidRDefault="00CB1B4B">
            <w:pPr>
              <w:rPr>
                <w:rFonts w:ascii="Open Sans" w:hAnsi="Open Sans"/>
              </w:rPr>
            </w:pPr>
            <w:r>
              <w:rPr>
                <w:rFonts w:ascii="Open Sans" w:hAnsi="Open Sans"/>
              </w:rPr>
              <w:t>60° 11.3367684'</w:t>
            </w:r>
          </w:p>
          <w:p w:rsidR="00CB1B4B" w:rsidRDefault="00CB1B4B">
            <w:pPr>
              <w:rPr>
                <w:rFonts w:ascii="Open Sans" w:hAnsi="Open Sans"/>
              </w:rPr>
            </w:pPr>
            <w:r>
              <w:rPr>
                <w:rFonts w:ascii="Open Sans" w:hAnsi="Open Sans"/>
              </w:rPr>
              <w:t>60° 11' 20.2061''</w:t>
            </w:r>
          </w:p>
        </w:tc>
      </w:tr>
      <w:tr w:rsidR="00CB1B4B" w:rsidTr="00CB1B4B">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b/>
                <w:bCs/>
              </w:rPr>
            </w:pPr>
            <w:r>
              <w:rPr>
                <w:rFonts w:ascii="Open Sans" w:hAnsi="Open Sans"/>
                <w:b/>
                <w:bCs/>
                <w:caps/>
              </w:rPr>
              <w:t>ØST</w:t>
            </w:r>
          </w:p>
        </w:tc>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rPr>
            </w:pPr>
            <w:r>
              <w:rPr>
                <w:rFonts w:ascii="Open Sans" w:hAnsi="Open Sans"/>
              </w:rPr>
              <w:t>6.2401207</w:t>
            </w:r>
          </w:p>
          <w:p w:rsidR="00CB1B4B" w:rsidRDefault="00CB1B4B">
            <w:pPr>
              <w:rPr>
                <w:rFonts w:ascii="Open Sans" w:hAnsi="Open Sans"/>
              </w:rPr>
            </w:pPr>
            <w:r>
              <w:rPr>
                <w:rFonts w:ascii="Open Sans" w:hAnsi="Open Sans"/>
              </w:rPr>
              <w:t>6° 14.4072426'</w:t>
            </w:r>
          </w:p>
          <w:p w:rsidR="00CB1B4B" w:rsidRDefault="00CB1B4B">
            <w:pPr>
              <w:rPr>
                <w:rFonts w:ascii="Open Sans" w:hAnsi="Open Sans"/>
              </w:rPr>
            </w:pPr>
            <w:r>
              <w:rPr>
                <w:rFonts w:ascii="Open Sans" w:hAnsi="Open Sans"/>
              </w:rPr>
              <w:t>6° 14' 24.43455''</w:t>
            </w:r>
          </w:p>
        </w:tc>
      </w:tr>
    </w:tbl>
    <w:p w:rsidR="00CB1B4B" w:rsidRDefault="00CB1B4B" w:rsidP="00CB1B4B"/>
    <w:p w:rsidR="00482314" w:rsidRDefault="00482314" w:rsidP="005D6320">
      <w:r>
        <w:rPr>
          <w:noProof/>
          <w:lang w:val="en-GB" w:eastAsia="en-GB"/>
        </w:rPr>
        <w:drawing>
          <wp:inline distT="0" distB="0" distL="0" distR="0" wp14:anchorId="06EB8C8E" wp14:editId="723090D1">
            <wp:extent cx="7981950" cy="7000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981950" cy="7000875"/>
                    </a:xfrm>
                    <a:prstGeom prst="rect">
                      <a:avLst/>
                    </a:prstGeom>
                  </pic:spPr>
                </pic:pic>
              </a:graphicData>
            </a:graphic>
          </wp:inline>
        </w:drawing>
      </w:r>
    </w:p>
    <w:p w:rsidR="00C95A4B" w:rsidRDefault="00C95A4B" w:rsidP="005D6320">
      <w:r>
        <w:rPr>
          <w:noProof/>
          <w:lang w:val="en-GB" w:eastAsia="en-GB"/>
        </w:rPr>
        <w:lastRenderedPageBreak/>
        <w:drawing>
          <wp:inline distT="0" distB="0" distL="0" distR="0" wp14:anchorId="489732A0" wp14:editId="2E6CED43">
            <wp:extent cx="9001125" cy="6000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001125" cy="6000750"/>
                    </a:xfrm>
                    <a:prstGeom prst="rect">
                      <a:avLst/>
                    </a:prstGeom>
                  </pic:spPr>
                </pic:pic>
              </a:graphicData>
            </a:graphic>
          </wp:inline>
        </w:drawing>
      </w:r>
    </w:p>
    <w:p w:rsidR="00CB1B4B" w:rsidRDefault="00CB1B4B" w:rsidP="005D6320"/>
    <w:p w:rsidR="00624457" w:rsidRDefault="00624457" w:rsidP="00CB1B4B">
      <w:pPr>
        <w:rPr>
          <w:lang w:val="nb-NO"/>
        </w:rPr>
      </w:pPr>
    </w:p>
    <w:p w:rsidR="00624457" w:rsidRDefault="00624457" w:rsidP="00CB1B4B">
      <w:pPr>
        <w:rPr>
          <w:lang w:val="nb-NO"/>
        </w:rPr>
      </w:pPr>
    </w:p>
    <w:p w:rsidR="00624457" w:rsidRDefault="00624457" w:rsidP="00CB1B4B">
      <w:pPr>
        <w:rPr>
          <w:lang w:val="nb-NO"/>
        </w:rPr>
      </w:pPr>
    </w:p>
    <w:p w:rsidR="00624457" w:rsidRDefault="00624457" w:rsidP="00CB1B4B">
      <w:pPr>
        <w:rPr>
          <w:lang w:val="nb-NO"/>
        </w:rPr>
      </w:pPr>
    </w:p>
    <w:p w:rsidR="00624457" w:rsidRDefault="00624457" w:rsidP="00CB1B4B">
      <w:pPr>
        <w:rPr>
          <w:lang w:val="nb-NO"/>
        </w:rPr>
      </w:pPr>
    </w:p>
    <w:p w:rsidR="00624457" w:rsidRDefault="00624457" w:rsidP="00CB1B4B">
      <w:pPr>
        <w:rPr>
          <w:lang w:val="nb-NO"/>
        </w:rPr>
      </w:pPr>
    </w:p>
    <w:p w:rsidR="00CB1B4B" w:rsidRDefault="00CB1B4B" w:rsidP="00CB1B4B">
      <w:pPr>
        <w:rPr>
          <w:rFonts w:ascii="Calibri" w:hAnsi="Calibri"/>
          <w:sz w:val="22"/>
          <w:szCs w:val="22"/>
          <w:lang w:val="nb-NO" w:eastAsia="en-GB"/>
        </w:rPr>
      </w:pPr>
      <w:r>
        <w:rPr>
          <w:lang w:val="nb-NO"/>
        </w:rPr>
        <w:t xml:space="preserve">Mulig prøvespenn: </w:t>
      </w:r>
    </w:p>
    <w:p w:rsidR="00CB1B4B" w:rsidRDefault="00CB1B4B" w:rsidP="00CB1B4B">
      <w:pPr>
        <w:rPr>
          <w:lang w:val="nb-NO"/>
        </w:rPr>
      </w:pPr>
    </w:p>
    <w:tbl>
      <w:tblPr>
        <w:tblW w:w="5760" w:type="dxa"/>
        <w:shd w:val="clear" w:color="auto" w:fill="FFFFFF"/>
        <w:tblCellMar>
          <w:left w:w="0" w:type="dxa"/>
          <w:right w:w="0" w:type="dxa"/>
        </w:tblCellMar>
        <w:tblLook w:val="04A0" w:firstRow="1" w:lastRow="0" w:firstColumn="1" w:lastColumn="0" w:noHBand="0" w:noVBand="1"/>
      </w:tblPr>
      <w:tblGrid>
        <w:gridCol w:w="1668"/>
        <w:gridCol w:w="4092"/>
      </w:tblGrid>
      <w:tr w:rsidR="00CB1B4B" w:rsidTr="00CB1B4B">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b/>
                <w:bCs/>
                <w:lang w:val="en-GB"/>
              </w:rPr>
            </w:pPr>
            <w:r>
              <w:rPr>
                <w:rFonts w:ascii="Open Sans" w:hAnsi="Open Sans"/>
                <w:b/>
                <w:bCs/>
                <w:caps/>
              </w:rPr>
              <w:t>NORD</w:t>
            </w:r>
          </w:p>
        </w:tc>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color w:val="2F3940"/>
                <w:sz w:val="27"/>
                <w:szCs w:val="27"/>
              </w:rPr>
            </w:pPr>
            <w:r>
              <w:rPr>
                <w:rFonts w:ascii="Open Sans" w:hAnsi="Open Sans"/>
                <w:color w:val="2F3940"/>
                <w:sz w:val="27"/>
                <w:szCs w:val="27"/>
              </w:rPr>
              <w:t>60.1616694</w:t>
            </w:r>
          </w:p>
          <w:p w:rsidR="00CB1B4B" w:rsidRDefault="00CB1B4B">
            <w:pPr>
              <w:rPr>
                <w:rFonts w:ascii="Open Sans" w:hAnsi="Open Sans"/>
                <w:color w:val="2F3940"/>
                <w:sz w:val="27"/>
                <w:szCs w:val="27"/>
              </w:rPr>
            </w:pPr>
            <w:r>
              <w:rPr>
                <w:rFonts w:ascii="Open Sans" w:hAnsi="Open Sans"/>
                <w:color w:val="2F3940"/>
                <w:sz w:val="27"/>
                <w:szCs w:val="27"/>
              </w:rPr>
              <w:t>60° 9.7001652'</w:t>
            </w:r>
          </w:p>
          <w:p w:rsidR="00CB1B4B" w:rsidRDefault="00CB1B4B">
            <w:pPr>
              <w:rPr>
                <w:rFonts w:ascii="Open Sans" w:hAnsi="Open Sans"/>
                <w:color w:val="2F3940"/>
                <w:sz w:val="27"/>
                <w:szCs w:val="27"/>
              </w:rPr>
            </w:pPr>
            <w:r>
              <w:rPr>
                <w:rFonts w:ascii="Open Sans" w:hAnsi="Open Sans"/>
                <w:color w:val="2F3940"/>
                <w:sz w:val="27"/>
                <w:szCs w:val="27"/>
              </w:rPr>
              <w:t>60° 9' 42.00991''</w:t>
            </w:r>
          </w:p>
        </w:tc>
      </w:tr>
      <w:tr w:rsidR="00CB1B4B" w:rsidTr="00CB1B4B">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b/>
                <w:bCs/>
              </w:rPr>
            </w:pPr>
            <w:r>
              <w:rPr>
                <w:rFonts w:ascii="Open Sans" w:hAnsi="Open Sans"/>
                <w:b/>
                <w:bCs/>
                <w:caps/>
              </w:rPr>
              <w:t>ØST</w:t>
            </w:r>
          </w:p>
        </w:tc>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color w:val="2F3940"/>
                <w:sz w:val="27"/>
                <w:szCs w:val="27"/>
              </w:rPr>
            </w:pPr>
            <w:r>
              <w:rPr>
                <w:rFonts w:ascii="Open Sans" w:hAnsi="Open Sans"/>
                <w:color w:val="2F3940"/>
                <w:sz w:val="27"/>
                <w:szCs w:val="27"/>
              </w:rPr>
              <w:t>6.1779481</w:t>
            </w:r>
          </w:p>
          <w:p w:rsidR="00CB1B4B" w:rsidRDefault="00CB1B4B">
            <w:pPr>
              <w:rPr>
                <w:rFonts w:ascii="Open Sans" w:hAnsi="Open Sans"/>
                <w:color w:val="2F3940"/>
                <w:sz w:val="27"/>
                <w:szCs w:val="27"/>
              </w:rPr>
            </w:pPr>
            <w:r>
              <w:rPr>
                <w:rFonts w:ascii="Open Sans" w:hAnsi="Open Sans"/>
                <w:color w:val="2F3940"/>
                <w:sz w:val="27"/>
                <w:szCs w:val="27"/>
              </w:rPr>
              <w:t>6° 10.6768846'</w:t>
            </w:r>
          </w:p>
          <w:p w:rsidR="00CB1B4B" w:rsidRDefault="00CB1B4B">
            <w:pPr>
              <w:rPr>
                <w:rFonts w:ascii="Open Sans" w:hAnsi="Open Sans"/>
                <w:color w:val="2F3940"/>
                <w:sz w:val="27"/>
                <w:szCs w:val="27"/>
              </w:rPr>
            </w:pPr>
            <w:r>
              <w:rPr>
                <w:rFonts w:ascii="Open Sans" w:hAnsi="Open Sans"/>
                <w:color w:val="2F3940"/>
                <w:sz w:val="27"/>
                <w:szCs w:val="27"/>
              </w:rPr>
              <w:t>6° 10' 40.61308''</w:t>
            </w:r>
          </w:p>
        </w:tc>
      </w:tr>
    </w:tbl>
    <w:p w:rsidR="00CB1B4B" w:rsidRDefault="00CB1B4B" w:rsidP="005D6320">
      <w:r>
        <w:rPr>
          <w:noProof/>
          <w:lang w:val="en-GB" w:eastAsia="en-GB"/>
        </w:rPr>
        <w:lastRenderedPageBreak/>
        <w:drawing>
          <wp:inline distT="0" distB="0" distL="0" distR="0" wp14:anchorId="4A0E884E" wp14:editId="4E4B9199">
            <wp:extent cx="7972425" cy="6953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972425" cy="6953250"/>
                    </a:xfrm>
                    <a:prstGeom prst="rect">
                      <a:avLst/>
                    </a:prstGeom>
                  </pic:spPr>
                </pic:pic>
              </a:graphicData>
            </a:graphic>
          </wp:inline>
        </w:drawing>
      </w:r>
    </w:p>
    <w:p w:rsidR="007E4784" w:rsidRDefault="007E4784" w:rsidP="005D6320"/>
    <w:p w:rsidR="007E4784" w:rsidRDefault="007E4784" w:rsidP="005D6320">
      <w:r>
        <w:rPr>
          <w:noProof/>
          <w:lang w:val="en-GB" w:eastAsia="en-GB"/>
        </w:rPr>
        <w:lastRenderedPageBreak/>
        <w:drawing>
          <wp:inline distT="0" distB="0" distL="0" distR="0" wp14:anchorId="3CF238C7" wp14:editId="4933CF37">
            <wp:extent cx="9324975" cy="640588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324975" cy="6405880"/>
                    </a:xfrm>
                    <a:prstGeom prst="rect">
                      <a:avLst/>
                    </a:prstGeom>
                  </pic:spPr>
                </pic:pic>
              </a:graphicData>
            </a:graphic>
          </wp:inline>
        </w:drawing>
      </w:r>
    </w:p>
    <w:p w:rsidR="00CB1B4B" w:rsidRPr="005D6320" w:rsidRDefault="00CB1B4B" w:rsidP="005D6320"/>
    <w:p w:rsidR="008B53D7" w:rsidRPr="00CD312C" w:rsidRDefault="008B53D7" w:rsidP="008B53D7">
      <w:pPr>
        <w:pStyle w:val="Caption"/>
        <w:jc w:val="center"/>
        <w:rPr>
          <w:rFonts w:cs="Arial"/>
        </w:rPr>
      </w:pPr>
    </w:p>
    <w:p w:rsidR="001845AF" w:rsidRDefault="00847156" w:rsidP="001845AF">
      <w:pPr>
        <w:pStyle w:val="Heading1"/>
      </w:pPr>
      <w:bookmarkStart w:id="33" w:name="_Toc433864758"/>
      <w:bookmarkStart w:id="34" w:name="_Toc483993058"/>
      <w:r w:rsidRPr="00CD312C">
        <w:lastRenderedPageBreak/>
        <w:t>Control Modes</w:t>
      </w:r>
      <w:bookmarkEnd w:id="33"/>
      <w:bookmarkEnd w:id="34"/>
    </w:p>
    <w:p w:rsidR="00A45052" w:rsidRDefault="00A45052" w:rsidP="00A45052">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3</w:t>
      </w:r>
      <w:r w:rsidR="00CF74F8">
        <w:fldChar w:fldCharType="end"/>
      </w:r>
      <w:r>
        <w:t>: States</w:t>
      </w:r>
    </w:p>
    <w:tbl>
      <w:tblPr>
        <w:tblW w:w="12052" w:type="dxa"/>
        <w:jc w:val="center"/>
        <w:tblCellMar>
          <w:top w:w="43" w:type="dxa"/>
          <w:left w:w="113" w:type="dxa"/>
          <w:bottom w:w="28" w:type="dxa"/>
          <w:right w:w="113" w:type="dxa"/>
        </w:tblCellMar>
        <w:tblLook w:val="04A0" w:firstRow="1" w:lastRow="0" w:firstColumn="1" w:lastColumn="0" w:noHBand="0" w:noVBand="1"/>
      </w:tblPr>
      <w:tblGrid>
        <w:gridCol w:w="1186"/>
        <w:gridCol w:w="1186"/>
        <w:gridCol w:w="1318"/>
        <w:gridCol w:w="1173"/>
        <w:gridCol w:w="1546"/>
        <w:gridCol w:w="1546"/>
        <w:gridCol w:w="4097"/>
      </w:tblGrid>
      <w:tr w:rsidR="00926B5E" w:rsidRPr="00A87EF2" w:rsidTr="0060637F">
        <w:trPr>
          <w:cantSplit/>
          <w:jc w:val="center"/>
        </w:trPr>
        <w:tc>
          <w:tcPr>
            <w:tcW w:w="3690" w:type="dxa"/>
            <w:gridSpan w:val="3"/>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rFonts w:eastAsia="Calibri"/>
                <w:b/>
                <w:bCs/>
                <w:color w:val="FFFFFF"/>
                <w:szCs w:val="20"/>
              </w:rPr>
            </w:pPr>
            <w:r w:rsidRPr="00A87EF2">
              <w:rPr>
                <w:rFonts w:eastAsia="Calibri"/>
                <w:b/>
                <w:bCs/>
                <w:color w:val="FFFFFF"/>
                <w:szCs w:val="20"/>
              </w:rPr>
              <w:t>Inputs</w:t>
            </w:r>
          </w:p>
        </w:tc>
        <w:tc>
          <w:tcPr>
            <w:tcW w:w="4265" w:type="dxa"/>
            <w:gridSpan w:val="3"/>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rFonts w:eastAsia="Calibri"/>
                <w:b/>
                <w:bCs/>
                <w:color w:val="FFFFFF"/>
                <w:szCs w:val="20"/>
              </w:rPr>
            </w:pPr>
            <w:r w:rsidRPr="00A87EF2">
              <w:rPr>
                <w:rFonts w:eastAsia="Calibri"/>
                <w:b/>
                <w:bCs/>
                <w:color w:val="FFFFFF"/>
                <w:szCs w:val="20"/>
              </w:rPr>
              <w:t>Outputs</w:t>
            </w: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r>
      <w:tr w:rsidR="00926B5E" w:rsidRPr="00A87EF2"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rPr>
                <w:b/>
                <w:bCs/>
                <w:color w:val="FFFFFF"/>
                <w:szCs w:val="20"/>
              </w:rPr>
            </w:pPr>
            <w:r w:rsidRPr="00A87EF2">
              <w:rPr>
                <w:rFonts w:eastAsia="Calibri"/>
                <w:b/>
                <w:bCs/>
                <w:color w:val="FFFFFF"/>
                <w:szCs w:val="20"/>
              </w:rPr>
              <w:t>Comments</w:t>
            </w:r>
          </w:p>
        </w:tc>
      </w:tr>
      <w:tr w:rsidR="00926B5E"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Default="00926B5E" w:rsidP="00A87EF2">
            <w:pPr>
              <w:pStyle w:val="Tabletext"/>
              <w:jc w:val="center"/>
            </w:pPr>
          </w:p>
        </w:tc>
      </w:tr>
      <w:tr w:rsidR="00926B5E"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Default="00926B5E" w:rsidP="00A87EF2">
            <w:pPr>
              <w:pStyle w:val="Tabletext"/>
              <w:jc w:val="center"/>
            </w:pPr>
          </w:p>
        </w:tc>
      </w:tr>
      <w:tr w:rsidR="00926B5E"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Default="00926B5E" w:rsidP="00A87EF2">
            <w:pPr>
              <w:pStyle w:val="Tabletext"/>
              <w:jc w:val="center"/>
            </w:pPr>
          </w:p>
        </w:tc>
      </w:tr>
      <w:tr w:rsidR="00926B5E"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Default="00926B5E" w:rsidP="00A87EF2">
            <w:pPr>
              <w:pStyle w:val="Tabletext"/>
              <w:jc w:val="center"/>
            </w:pPr>
          </w:p>
        </w:tc>
      </w:tr>
      <w:tr w:rsidR="00926B5E"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Default="00926B5E" w:rsidP="00A87EF2">
            <w:pPr>
              <w:pStyle w:val="Tabletext"/>
              <w:jc w:val="center"/>
            </w:pPr>
          </w:p>
        </w:tc>
      </w:tr>
    </w:tbl>
    <w:p w:rsidR="00633396" w:rsidRDefault="00633396" w:rsidP="00633396">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4</w:t>
      </w:r>
      <w:r w:rsidR="00CF74F8">
        <w:fldChar w:fldCharType="end"/>
      </w:r>
      <w:r>
        <w:t>: Calibration</w:t>
      </w:r>
    </w:p>
    <w:tbl>
      <w:tblPr>
        <w:tblW w:w="0" w:type="auto"/>
        <w:jc w:val="center"/>
        <w:tblCellMar>
          <w:top w:w="43" w:type="dxa"/>
          <w:left w:w="113" w:type="dxa"/>
          <w:bottom w:w="28" w:type="dxa"/>
          <w:right w:w="113" w:type="dxa"/>
        </w:tblCellMar>
        <w:tblLook w:val="04A0" w:firstRow="1" w:lastRow="0" w:firstColumn="1" w:lastColumn="0" w:noHBand="0" w:noVBand="1"/>
      </w:tblPr>
      <w:tblGrid>
        <w:gridCol w:w="2056"/>
        <w:gridCol w:w="1545"/>
        <w:gridCol w:w="2268"/>
        <w:gridCol w:w="2262"/>
      </w:tblGrid>
      <w:tr w:rsidR="002F0C7F" w:rsidRPr="00D13258"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2F0C7F" w:rsidRPr="00DE24B2" w:rsidRDefault="002F0C7F" w:rsidP="00D13258">
            <w:pPr>
              <w:pStyle w:val="Tabletext"/>
              <w:rPr>
                <w:b/>
                <w:bCs/>
                <w:color w:val="FFFFFF"/>
              </w:rPr>
            </w:pPr>
            <w:r w:rsidRPr="00DE24B2">
              <w:rPr>
                <w:b/>
                <w:bCs/>
                <w:color w:val="FFFFFF"/>
              </w:rPr>
              <w:t>Signal</w:t>
            </w:r>
            <w:r w:rsidR="005A3526">
              <w:rPr>
                <w:b/>
                <w:bCs/>
                <w:color w:val="FFFFFF"/>
              </w:rPr>
              <w:t>s</w:t>
            </w: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2F0C7F" w:rsidRPr="00DE24B2" w:rsidRDefault="005A3526" w:rsidP="00D13258">
            <w:pPr>
              <w:pStyle w:val="Tabletext"/>
              <w:rPr>
                <w:b/>
                <w:bCs/>
                <w:color w:val="FFFFFF"/>
              </w:rPr>
            </w:pPr>
            <w:r>
              <w:rPr>
                <w:b/>
                <w:bCs/>
                <w:color w:val="FFFFFF"/>
              </w:rPr>
              <w:t>Descriptions</w:t>
            </w: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2F0C7F" w:rsidRPr="00DE24B2" w:rsidRDefault="002F0C7F" w:rsidP="00D13258">
            <w:pPr>
              <w:pStyle w:val="Tabletext"/>
              <w:rPr>
                <w:b/>
                <w:bCs/>
                <w:color w:val="FFFFFF"/>
              </w:rPr>
            </w:pPr>
            <w:r w:rsidRPr="00DE24B2">
              <w:rPr>
                <w:b/>
                <w:bCs/>
                <w:color w:val="FFFFFF"/>
              </w:rPr>
              <w:t>Setting</w:t>
            </w:r>
            <w:r w:rsidR="005A3526">
              <w:rPr>
                <w:b/>
                <w:bCs/>
                <w:color w:val="FFFFFF"/>
              </w:rPr>
              <w:t>s</w:t>
            </w: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585858"/>
          </w:tcPr>
          <w:p w:rsidR="002F0C7F" w:rsidRPr="00DE24B2" w:rsidRDefault="002F0C7F" w:rsidP="00D13258">
            <w:pPr>
              <w:pStyle w:val="Tabletext"/>
              <w:rPr>
                <w:b/>
                <w:bCs/>
                <w:color w:val="FFFFFF"/>
              </w:rPr>
            </w:pPr>
            <w:r>
              <w:rPr>
                <w:b/>
                <w:bCs/>
                <w:color w:val="FFFFFF"/>
              </w:rPr>
              <w:t>Result</w:t>
            </w:r>
            <w:r w:rsidR="005A3526">
              <w:rPr>
                <w:b/>
                <w:bCs/>
                <w:color w:val="FFFFFF"/>
              </w:rPr>
              <w:t>s</w:t>
            </w:r>
          </w:p>
        </w:tc>
      </w:tr>
      <w:tr w:rsidR="002F0C7F" w:rsidRPr="00BA477B"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Pr="00BA477B" w:rsidRDefault="002F0C7F" w:rsidP="00CD30F5">
            <w:pPr>
              <w:pStyle w:val="Tabletext"/>
            </w:pP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Pr="00BA477B" w:rsidRDefault="002F0C7F" w:rsidP="008362B0">
            <w:pPr>
              <w:pStyle w:val="Tabletext"/>
            </w:pP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Pr="00BA477B" w:rsidRDefault="002F0C7F" w:rsidP="00DE24B2">
            <w:pPr>
              <w:pStyle w:val="Tabletext"/>
              <w:jc w:val="center"/>
            </w:pP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F2F2F2"/>
          </w:tcPr>
          <w:p w:rsidR="002F0C7F" w:rsidRDefault="002F0C7F" w:rsidP="00DE24B2">
            <w:pPr>
              <w:pStyle w:val="Tabletext"/>
              <w:jc w:val="center"/>
            </w:pPr>
          </w:p>
        </w:tc>
      </w:tr>
      <w:tr w:rsidR="002F0C7F" w:rsidRPr="00BA477B"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Default="002F0C7F" w:rsidP="00DE24B2">
            <w:pPr>
              <w:pStyle w:val="Tabletext"/>
              <w:jc w:val="center"/>
            </w:pP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Pr="00BA477B" w:rsidRDefault="002F0C7F" w:rsidP="008362B0">
            <w:pPr>
              <w:pStyle w:val="Tabletext"/>
            </w:pP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Default="002F0C7F" w:rsidP="00DE24B2">
            <w:pPr>
              <w:pStyle w:val="Tabletext"/>
              <w:jc w:val="center"/>
            </w:pP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D9D9D9"/>
          </w:tcPr>
          <w:p w:rsidR="002F0C7F" w:rsidRDefault="002F0C7F" w:rsidP="00DE24B2">
            <w:pPr>
              <w:pStyle w:val="Tabletext"/>
              <w:jc w:val="center"/>
            </w:pPr>
          </w:p>
        </w:tc>
      </w:tr>
      <w:tr w:rsidR="002F0C7F" w:rsidRPr="00BA477B"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Default="002F0C7F" w:rsidP="00DE24B2">
            <w:pPr>
              <w:pStyle w:val="Tabletext"/>
              <w:jc w:val="center"/>
            </w:pP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Pr="00BA477B" w:rsidRDefault="002F0C7F" w:rsidP="008362B0">
            <w:pPr>
              <w:pStyle w:val="Tabletext"/>
            </w:pP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Default="002F0C7F" w:rsidP="00DE24B2">
            <w:pPr>
              <w:pStyle w:val="Tabletext"/>
              <w:jc w:val="center"/>
            </w:pP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F2F2F2"/>
          </w:tcPr>
          <w:p w:rsidR="002F0C7F" w:rsidRDefault="002F0C7F" w:rsidP="00DE24B2">
            <w:pPr>
              <w:pStyle w:val="Tabletext"/>
              <w:jc w:val="center"/>
            </w:pPr>
          </w:p>
        </w:tc>
      </w:tr>
      <w:tr w:rsidR="002F0C7F" w:rsidRPr="00BA477B"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Default="002F0C7F" w:rsidP="00DE24B2">
            <w:pPr>
              <w:pStyle w:val="Tabletext"/>
              <w:jc w:val="center"/>
            </w:pP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Pr="00BA477B" w:rsidRDefault="002F0C7F" w:rsidP="008362B0">
            <w:pPr>
              <w:pStyle w:val="Tabletext"/>
            </w:pP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Default="002F0C7F" w:rsidP="00DE24B2">
            <w:pPr>
              <w:pStyle w:val="Tabletext"/>
              <w:jc w:val="center"/>
            </w:pP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D9D9D9"/>
          </w:tcPr>
          <w:p w:rsidR="002F0C7F" w:rsidRDefault="002F0C7F" w:rsidP="00DE24B2">
            <w:pPr>
              <w:pStyle w:val="Tabletext"/>
              <w:jc w:val="center"/>
            </w:pPr>
          </w:p>
        </w:tc>
      </w:tr>
      <w:tr w:rsidR="002F0C7F" w:rsidRPr="00BA477B"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Default="002F0C7F" w:rsidP="00DE24B2">
            <w:pPr>
              <w:pStyle w:val="Tabletext"/>
              <w:jc w:val="center"/>
            </w:pP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Pr="00BA477B" w:rsidRDefault="002F0C7F" w:rsidP="008362B0">
            <w:pPr>
              <w:pStyle w:val="Tabletext"/>
            </w:pP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Default="002F0C7F" w:rsidP="00DE24B2">
            <w:pPr>
              <w:pStyle w:val="Tabletext"/>
              <w:jc w:val="center"/>
            </w:pP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F2F2F2"/>
          </w:tcPr>
          <w:p w:rsidR="002F0C7F" w:rsidRDefault="002F0C7F" w:rsidP="00DE24B2">
            <w:pPr>
              <w:pStyle w:val="Tabletext"/>
              <w:jc w:val="center"/>
            </w:pPr>
          </w:p>
        </w:tc>
      </w:tr>
    </w:tbl>
    <w:p w:rsidR="001845AF" w:rsidRDefault="00141080" w:rsidP="00003900">
      <w:pPr>
        <w:pStyle w:val="Heading1"/>
      </w:pPr>
      <w:bookmarkStart w:id="35" w:name="_Toc433864759"/>
      <w:bookmarkStart w:id="36" w:name="_Toc483993059"/>
      <w:r>
        <w:lastRenderedPageBreak/>
        <w:t>Operation system</w:t>
      </w:r>
      <w:r w:rsidR="00003900" w:rsidRPr="00CD312C">
        <w:t xml:space="preserve"> </w:t>
      </w:r>
      <w:r>
        <w:t>d</w:t>
      </w:r>
      <w:r w:rsidR="00003900" w:rsidRPr="00CD312C">
        <w:t>escription</w:t>
      </w:r>
      <w:bookmarkEnd w:id="35"/>
      <w:bookmarkEnd w:id="36"/>
    </w:p>
    <w:p w:rsidR="0021354F" w:rsidRPr="00141080" w:rsidRDefault="00141080" w:rsidP="00141080">
      <w:r>
        <w:t>AT commands are listed in:</w:t>
      </w:r>
      <w:r w:rsidR="0021354F">
        <w:t xml:space="preserve"> </w:t>
      </w:r>
      <w:r w:rsidR="0021354F" w:rsidRPr="0021354F">
        <w:t>quectel_docs\Quectel_BC95_AT_Commands_Manual_V1.0.pdf</w:t>
      </w:r>
    </w:p>
    <w:p w:rsidR="006236A3" w:rsidRDefault="006236A3" w:rsidP="00AA0260">
      <w:pPr>
        <w:pStyle w:val="Heading2"/>
        <w:numPr>
          <w:ilvl w:val="1"/>
          <w:numId w:val="1"/>
        </w:numPr>
      </w:pPr>
      <w:bookmarkStart w:id="37" w:name="_Toc483993060"/>
      <w:bookmarkStart w:id="38" w:name="_Toc433864760"/>
      <w:r>
        <w:t>Block diagram</w:t>
      </w:r>
      <w:bookmarkEnd w:id="37"/>
    </w:p>
    <w:p w:rsidR="00E00761" w:rsidRDefault="00E00761" w:rsidP="00E00761">
      <w:pPr>
        <w:jc w:val="center"/>
      </w:pPr>
    </w:p>
    <w:p w:rsidR="006236A3" w:rsidRDefault="00402822" w:rsidP="00E00761">
      <w:pPr>
        <w:jc w:val="center"/>
      </w:pPr>
      <w:r>
        <w:object w:dxaOrig="8101" w:dyaOrig="18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93pt" o:ole="">
            <v:imagedata r:id="rId22" o:title=""/>
          </v:shape>
          <o:OLEObject Type="Embed" ProgID="Visio.Drawing.15" ShapeID="_x0000_i1025" DrawAspect="Content" ObjectID="_1564762082" r:id="rId23"/>
        </w:object>
      </w:r>
    </w:p>
    <w:p w:rsidR="00E00761" w:rsidRPr="006236A3" w:rsidRDefault="00E00761" w:rsidP="00E00761">
      <w:pPr>
        <w:jc w:val="center"/>
      </w:pPr>
    </w:p>
    <w:p w:rsidR="007A0508" w:rsidRDefault="0021354F" w:rsidP="00AA0260">
      <w:pPr>
        <w:pStyle w:val="Heading2"/>
        <w:numPr>
          <w:ilvl w:val="1"/>
          <w:numId w:val="1"/>
        </w:numPr>
      </w:pPr>
      <w:bookmarkStart w:id="39" w:name="_Toc483993061"/>
      <w:r>
        <w:t>Operation system overview</w:t>
      </w:r>
      <w:bookmarkEnd w:id="38"/>
      <w:bookmarkEnd w:id="39"/>
    </w:p>
    <w:p w:rsidR="006236A3" w:rsidRPr="006236A3" w:rsidRDefault="006236A3" w:rsidP="006236A3">
      <w:r>
        <w:t>tbd</w:t>
      </w:r>
    </w:p>
    <w:p w:rsidR="009B4CC9" w:rsidRDefault="009B4CC9" w:rsidP="002578D7">
      <w:pPr>
        <w:pStyle w:val="Heading2"/>
        <w:numPr>
          <w:ilvl w:val="1"/>
          <w:numId w:val="1"/>
        </w:numPr>
      </w:pPr>
      <w:bookmarkStart w:id="40" w:name="_Toc483993062"/>
      <w:r>
        <w:t>Error messages</w:t>
      </w:r>
      <w:bookmarkEnd w:id="40"/>
    </w:p>
    <w:p w:rsidR="009B4CC9" w:rsidRPr="009B4CC9" w:rsidRDefault="009B4CC9" w:rsidP="009B4CC9">
      <w:r>
        <w:t>Tbd.</w:t>
      </w:r>
    </w:p>
    <w:p w:rsidR="002578D7" w:rsidRDefault="002D5865" w:rsidP="002578D7">
      <w:pPr>
        <w:pStyle w:val="Heading2"/>
        <w:numPr>
          <w:ilvl w:val="1"/>
          <w:numId w:val="1"/>
        </w:numPr>
      </w:pPr>
      <w:bookmarkStart w:id="41" w:name="_Toc483993063"/>
      <w:r>
        <w:t>Init master</w:t>
      </w:r>
      <w:bookmarkEnd w:id="41"/>
    </w:p>
    <w:p w:rsidR="002D5865" w:rsidRPr="002D5865" w:rsidRDefault="002D5865" w:rsidP="002D5865">
      <w:r>
        <w:t>MCU setup</w:t>
      </w:r>
    </w:p>
    <w:p w:rsidR="002D5865" w:rsidRDefault="002D5865" w:rsidP="002D5865">
      <w:pPr>
        <w:pStyle w:val="Heading2"/>
        <w:numPr>
          <w:ilvl w:val="1"/>
          <w:numId w:val="1"/>
        </w:numPr>
      </w:pPr>
      <w:bookmarkStart w:id="42" w:name="_Toc483993064"/>
      <w:r>
        <w:t>Measure master</w:t>
      </w:r>
      <w:bookmarkEnd w:id="42"/>
    </w:p>
    <w:p w:rsidR="002D5865" w:rsidRPr="002D5865" w:rsidRDefault="002D5865" w:rsidP="002D5865">
      <w:r>
        <w:t>MCU measure</w:t>
      </w:r>
    </w:p>
    <w:p w:rsidR="002D5865" w:rsidRDefault="002D5865" w:rsidP="002D5865">
      <w:pPr>
        <w:pStyle w:val="Heading2"/>
        <w:numPr>
          <w:ilvl w:val="1"/>
          <w:numId w:val="1"/>
        </w:numPr>
      </w:pPr>
      <w:bookmarkStart w:id="43" w:name="_Toc483993065"/>
      <w:r>
        <w:t>Init RF</w:t>
      </w:r>
      <w:bookmarkEnd w:id="43"/>
    </w:p>
    <w:p w:rsidR="002D5865" w:rsidRDefault="002D5865" w:rsidP="002D5865"/>
    <w:p w:rsidR="00AC61D7" w:rsidRDefault="001F3E95" w:rsidP="001F3E95">
      <w:pPr>
        <w:pStyle w:val="Heading3"/>
        <w:numPr>
          <w:ilvl w:val="2"/>
          <w:numId w:val="1"/>
        </w:numPr>
      </w:pPr>
      <w:bookmarkStart w:id="44" w:name="_Toc483993066"/>
      <w:r>
        <w:t>Power on and HW reset</w:t>
      </w:r>
      <w:bookmarkEnd w:id="44"/>
    </w:p>
    <w:p w:rsidR="001F3E95" w:rsidRDefault="001F3E95" w:rsidP="001F3E95">
      <w:r>
        <w:rPr>
          <w:noProof/>
          <w:lang w:val="en-GB" w:eastAsia="en-GB"/>
        </w:rPr>
        <w:drawing>
          <wp:inline distT="0" distB="0" distL="0" distR="0" wp14:anchorId="4F35EBA9" wp14:editId="4FBDB3F8">
            <wp:extent cx="4410075" cy="2819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0075" cy="2819400"/>
                    </a:xfrm>
                    <a:prstGeom prst="rect">
                      <a:avLst/>
                    </a:prstGeom>
                  </pic:spPr>
                </pic:pic>
              </a:graphicData>
            </a:graphic>
          </wp:inline>
        </w:drawing>
      </w:r>
    </w:p>
    <w:p w:rsidR="001F3E95" w:rsidRDefault="00957AE3" w:rsidP="00957AE3">
      <w:pPr>
        <w:pStyle w:val="Heading3"/>
        <w:numPr>
          <w:ilvl w:val="2"/>
          <w:numId w:val="1"/>
        </w:numPr>
      </w:pPr>
      <w:bookmarkStart w:id="45" w:name="_Toc483993067"/>
      <w:r>
        <w:t>Init ID</w:t>
      </w:r>
      <w:bookmarkEnd w:id="45"/>
    </w:p>
    <w:p w:rsidR="00957AE3" w:rsidRPr="00957AE3" w:rsidRDefault="00957AE3" w:rsidP="00957AE3"/>
    <w:p w:rsidR="001F3E95" w:rsidRPr="001F3E95" w:rsidRDefault="001F3E95" w:rsidP="001F3E95"/>
    <w:p w:rsidR="002D5865" w:rsidRDefault="002D5865" w:rsidP="002D5865">
      <w:pPr>
        <w:pStyle w:val="Heading2"/>
        <w:numPr>
          <w:ilvl w:val="1"/>
          <w:numId w:val="1"/>
        </w:numPr>
      </w:pPr>
      <w:bookmarkStart w:id="46" w:name="_Toc483993068"/>
      <w:r>
        <w:t>Tx RF</w:t>
      </w:r>
      <w:bookmarkEnd w:id="46"/>
    </w:p>
    <w:p w:rsidR="002D5865" w:rsidRPr="002D5865" w:rsidRDefault="002D5865" w:rsidP="002D5865">
      <w:pPr>
        <w:pStyle w:val="Heading2"/>
        <w:numPr>
          <w:ilvl w:val="1"/>
          <w:numId w:val="1"/>
        </w:numPr>
      </w:pPr>
      <w:bookmarkStart w:id="47" w:name="_Toc483993069"/>
      <w:r>
        <w:t>Rx RF</w:t>
      </w:r>
      <w:bookmarkEnd w:id="47"/>
    </w:p>
    <w:p w:rsidR="00F86BAE" w:rsidRDefault="00F86BAE" w:rsidP="00F86BAE">
      <w:pPr>
        <w:pStyle w:val="Heading2"/>
        <w:numPr>
          <w:ilvl w:val="1"/>
          <w:numId w:val="1"/>
        </w:numPr>
      </w:pPr>
      <w:bookmarkStart w:id="48" w:name="_Toc433864767"/>
      <w:bookmarkStart w:id="49" w:name="_Toc483993070"/>
      <w:r>
        <w:t>Schematics</w:t>
      </w:r>
      <w:bookmarkEnd w:id="48"/>
      <w:bookmarkEnd w:id="49"/>
    </w:p>
    <w:p w:rsidR="0091525C" w:rsidRPr="0091525C" w:rsidRDefault="0091525C" w:rsidP="0091525C">
      <w:pPr>
        <w:jc w:val="center"/>
      </w:pPr>
      <w:r>
        <w:t>&lt;Delete this text and paste snapshots of the schematics here</w:t>
      </w:r>
      <w:r w:rsidR="007E7A69">
        <w:t xml:space="preserve"> </w:t>
      </w:r>
      <w:r w:rsidR="007E7A69">
        <w:rPr>
          <w:rFonts w:cs="Arial"/>
        </w:rPr>
        <w:t>(max recommended width on pictures is 25cm)</w:t>
      </w:r>
      <w:r>
        <w:t>&gt;</w:t>
      </w:r>
    </w:p>
    <w:p w:rsidR="00C87E1D" w:rsidRPr="00CD312C" w:rsidRDefault="00C87E1D" w:rsidP="00C87E1D">
      <w:pPr>
        <w:pStyle w:val="Heading1"/>
      </w:pPr>
      <w:bookmarkStart w:id="50" w:name="_Toc483900299"/>
      <w:bookmarkStart w:id="51" w:name="_Toc433864768"/>
      <w:bookmarkStart w:id="52" w:name="_Toc483993071"/>
      <w:r>
        <w:lastRenderedPageBreak/>
        <w:t>Current load cell system</w:t>
      </w:r>
      <w:bookmarkEnd w:id="50"/>
    </w:p>
    <w:p w:rsidR="00C87E1D" w:rsidRDefault="00C87E1D" w:rsidP="00C87E1D">
      <w:r>
        <w:t>Supplied info about the current measurement system:</w:t>
      </w:r>
    </w:p>
    <w:p w:rsidR="00C87E1D" w:rsidRDefault="00C87E1D" w:rsidP="00C87E1D"/>
    <w:p w:rsidR="00C87E1D" w:rsidRDefault="00C72F4D" w:rsidP="00C87E1D">
      <w:hyperlink r:id="rId25" w:history="1">
        <w:r w:rsidR="00C87E1D" w:rsidRPr="00FE3022">
          <w:rPr>
            <w:rStyle w:val="Hyperlink"/>
          </w:rPr>
          <w:t>doc\iokeys\iokeys_RTL_End_Cap_and_O-ring_info_01.pdf</w:t>
        </w:r>
      </w:hyperlink>
    </w:p>
    <w:p w:rsidR="00C87E1D" w:rsidRDefault="00C87E1D" w:rsidP="00C87E1D"/>
    <w:p w:rsidR="00C87E1D" w:rsidRDefault="00C72F4D" w:rsidP="00C87E1D">
      <w:hyperlink r:id="rId26" w:history="1">
        <w:r w:rsidR="00C87E1D" w:rsidRPr="00FE3022">
          <w:rPr>
            <w:rStyle w:val="Hyperlink"/>
          </w:rPr>
          <w:t>doc\iokeys\iokeys_GST_Software_info_01.pdf</w:t>
        </w:r>
      </w:hyperlink>
    </w:p>
    <w:p w:rsidR="00C87E1D" w:rsidRDefault="00C87E1D" w:rsidP="00C87E1D"/>
    <w:p w:rsidR="00C87E1D" w:rsidRDefault="00C72F4D" w:rsidP="00C87E1D">
      <w:hyperlink r:id="rId27" w:history="1">
        <w:r w:rsidR="00C87E1D" w:rsidRPr="00F94757">
          <w:rPr>
            <w:rStyle w:val="Hyperlink"/>
          </w:rPr>
          <w:t>http://www.iokeys.com/load1.htm</w:t>
        </w:r>
      </w:hyperlink>
    </w:p>
    <w:p w:rsidR="00C87E1D" w:rsidRDefault="00C87E1D" w:rsidP="00C87E1D"/>
    <w:p w:rsidR="00C87E1D" w:rsidRPr="00FE3022" w:rsidRDefault="00C87E1D" w:rsidP="00C87E1D"/>
    <w:p w:rsidR="00C87E1D" w:rsidRDefault="00C87E1D" w:rsidP="00C87E1D">
      <w:pPr>
        <w:pStyle w:val="Heading2"/>
        <w:numPr>
          <w:ilvl w:val="1"/>
          <w:numId w:val="1"/>
        </w:numPr>
      </w:pPr>
      <w:bookmarkStart w:id="53" w:name="_Toc483900300"/>
      <w:r>
        <w:t>Top level system</w:t>
      </w:r>
      <w:bookmarkEnd w:id="53"/>
    </w:p>
    <w:p w:rsidR="00C87E1D" w:rsidRPr="0010605B" w:rsidRDefault="00C87E1D" w:rsidP="00C87E1D">
      <w:pPr>
        <w:pStyle w:val="ListParagraph"/>
        <w:numPr>
          <w:ilvl w:val="0"/>
          <w:numId w:val="28"/>
        </w:numPr>
      </w:pPr>
      <w:r>
        <w:t>2,4GHz communication between sensors and base station.</w:t>
      </w:r>
    </w:p>
    <w:p w:rsidR="00C87E1D" w:rsidRDefault="00C87E1D" w:rsidP="00C87E1D">
      <w:r>
        <w:rPr>
          <w:noProof/>
          <w:lang w:val="en-GB" w:eastAsia="en-GB"/>
        </w:rPr>
        <w:drawing>
          <wp:inline distT="0" distB="0" distL="0" distR="0" wp14:anchorId="4749C3A0" wp14:editId="73E2AF88">
            <wp:extent cx="9324975" cy="6216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324975" cy="6216650"/>
                    </a:xfrm>
                    <a:prstGeom prst="rect">
                      <a:avLst/>
                    </a:prstGeom>
                  </pic:spPr>
                </pic:pic>
              </a:graphicData>
            </a:graphic>
          </wp:inline>
        </w:drawing>
      </w:r>
    </w:p>
    <w:p w:rsidR="00C87E1D" w:rsidRDefault="00C87E1D" w:rsidP="00C87E1D"/>
    <w:p w:rsidR="00C87E1D" w:rsidRDefault="00C87E1D" w:rsidP="00C87E1D"/>
    <w:p w:rsidR="00C87E1D" w:rsidRPr="00225737" w:rsidRDefault="00C87E1D" w:rsidP="00C87E1D"/>
    <w:p w:rsidR="00C87E1D" w:rsidRDefault="00C87E1D" w:rsidP="00C87E1D">
      <w:pPr>
        <w:pStyle w:val="ListParagraph"/>
        <w:numPr>
          <w:ilvl w:val="0"/>
          <w:numId w:val="26"/>
        </w:numPr>
      </w:pPr>
      <w:r>
        <w:t>Current load cell system consists of:</w:t>
      </w:r>
    </w:p>
    <w:p w:rsidR="00C87E1D" w:rsidRDefault="00C87E1D" w:rsidP="00C87E1D">
      <w:pPr>
        <w:pStyle w:val="ListParagraph"/>
        <w:numPr>
          <w:ilvl w:val="1"/>
          <w:numId w:val="26"/>
        </w:numPr>
      </w:pPr>
      <w:r>
        <w:t>A load cell with an integrated sensor module (IA).</w:t>
      </w:r>
    </w:p>
    <w:p w:rsidR="00C87E1D" w:rsidRDefault="00C87E1D" w:rsidP="00C87E1D">
      <w:pPr>
        <w:pStyle w:val="ListParagraph"/>
        <w:numPr>
          <w:ilvl w:val="1"/>
          <w:numId w:val="26"/>
        </w:numPr>
      </w:pPr>
      <w:r>
        <w:t>An add-on measurement and radio communication module.</w:t>
      </w:r>
    </w:p>
    <w:p w:rsidR="00C87E1D" w:rsidRDefault="00C87E1D" w:rsidP="00C87E1D"/>
    <w:p w:rsidR="00C87E1D" w:rsidRDefault="00C87E1D" w:rsidP="00C87E1D">
      <w:r>
        <w:t>Ideally only the measurement and radio communication module should be replaced.</w:t>
      </w:r>
    </w:p>
    <w:p w:rsidR="00C87E1D" w:rsidRDefault="00C87E1D" w:rsidP="00C87E1D"/>
    <w:p w:rsidR="00C87E1D" w:rsidRDefault="00C87E1D" w:rsidP="00C87E1D">
      <w:r>
        <w:rPr>
          <w:noProof/>
          <w:lang w:val="en-GB" w:eastAsia="en-GB"/>
        </w:rPr>
        <w:lastRenderedPageBreak/>
        <w:drawing>
          <wp:inline distT="0" distB="0" distL="0" distR="0" wp14:anchorId="5A74EF83" wp14:editId="53155F36">
            <wp:extent cx="9324975" cy="62166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324975" cy="6216650"/>
                    </a:xfrm>
                    <a:prstGeom prst="rect">
                      <a:avLst/>
                    </a:prstGeom>
                  </pic:spPr>
                </pic:pic>
              </a:graphicData>
            </a:graphic>
          </wp:inline>
        </w:drawing>
      </w:r>
    </w:p>
    <w:p w:rsidR="00C87E1D" w:rsidRDefault="00C87E1D" w:rsidP="00C87E1D">
      <w:pPr>
        <w:pStyle w:val="Heading2"/>
        <w:numPr>
          <w:ilvl w:val="1"/>
          <w:numId w:val="1"/>
        </w:numPr>
      </w:pPr>
      <w:bookmarkStart w:id="54" w:name="_Toc483900301"/>
      <w:r>
        <w:t>Sensor module</w:t>
      </w:r>
      <w:bookmarkEnd w:id="54"/>
    </w:p>
    <w:p w:rsidR="00C87E1D" w:rsidRDefault="00C87E1D" w:rsidP="00C87E1D"/>
    <w:p w:rsidR="00C87E1D" w:rsidRDefault="00C87E1D" w:rsidP="00C87E1D">
      <w:r>
        <w:t>Tension range</w:t>
      </w:r>
    </w:p>
    <w:p w:rsidR="00C87E1D" w:rsidRDefault="00C87E1D" w:rsidP="00C87E1D">
      <w:r>
        <w:t>Vout = [1,000, 2,000]V</w:t>
      </w:r>
    </w:p>
    <w:p w:rsidR="00C87E1D" w:rsidRDefault="00C87E1D" w:rsidP="00C87E1D">
      <w:r>
        <w:t>Resolution: 0,5mV.</w:t>
      </w:r>
    </w:p>
    <w:p w:rsidR="00C87E1D" w:rsidRDefault="00C87E1D" w:rsidP="00C87E1D">
      <w:pPr>
        <w:pStyle w:val="ListParagraph"/>
        <w:numPr>
          <w:ilvl w:val="0"/>
          <w:numId w:val="27"/>
        </w:numPr>
      </w:pPr>
      <w:r>
        <w:t>~11 bits</w:t>
      </w:r>
    </w:p>
    <w:p w:rsidR="00C87E1D" w:rsidRDefault="00C87E1D" w:rsidP="00C87E1D"/>
    <w:p w:rsidR="00C87E1D" w:rsidRDefault="00C87E1D" w:rsidP="00C87E1D">
      <w:r>
        <w:rPr>
          <w:noProof/>
          <w:lang w:val="en-GB" w:eastAsia="en-GB"/>
        </w:rPr>
        <w:drawing>
          <wp:inline distT="0" distB="0" distL="0" distR="0" wp14:anchorId="75F286A9" wp14:editId="7424FEBF">
            <wp:extent cx="9324975" cy="524573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70425_090919488_HDR.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324975" cy="5245735"/>
                    </a:xfrm>
                    <a:prstGeom prst="rect">
                      <a:avLst/>
                    </a:prstGeom>
                  </pic:spPr>
                </pic:pic>
              </a:graphicData>
            </a:graphic>
          </wp:inline>
        </w:drawing>
      </w:r>
    </w:p>
    <w:p w:rsidR="00C87E1D" w:rsidRDefault="00C87E1D" w:rsidP="00C87E1D"/>
    <w:p w:rsidR="00C87E1D" w:rsidRDefault="00C87E1D" w:rsidP="00C87E1D">
      <w:r>
        <w:t>The base is a LTC1100 CN8 IA from Linear.</w:t>
      </w:r>
    </w:p>
    <w:p w:rsidR="00C87E1D" w:rsidRDefault="00C87E1D" w:rsidP="00C87E1D"/>
    <w:p w:rsidR="00C87E1D" w:rsidRDefault="00C87E1D" w:rsidP="00C87E1D">
      <w:r>
        <w:rPr>
          <w:noProof/>
          <w:lang w:val="en-GB" w:eastAsia="en-GB"/>
        </w:rPr>
        <w:drawing>
          <wp:inline distT="0" distB="0" distL="0" distR="0" wp14:anchorId="4A4DE13E" wp14:editId="28C6EB1B">
            <wp:extent cx="1762125" cy="11049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62125" cy="1104900"/>
                    </a:xfrm>
                    <a:prstGeom prst="rect">
                      <a:avLst/>
                    </a:prstGeom>
                  </pic:spPr>
                </pic:pic>
              </a:graphicData>
            </a:graphic>
          </wp:inline>
        </w:drawing>
      </w:r>
    </w:p>
    <w:p w:rsidR="00C87E1D" w:rsidRDefault="00C87E1D" w:rsidP="00C87E1D"/>
    <w:p w:rsidR="00C87E1D" w:rsidRDefault="00C87E1D" w:rsidP="00C87E1D"/>
    <w:p w:rsidR="00C87E1D" w:rsidRDefault="00C87E1D" w:rsidP="00C87E1D">
      <w:r>
        <w:t>OPA336 is marked A36, seems to be three of these on the board.</w:t>
      </w:r>
    </w:p>
    <w:p w:rsidR="00C87E1D" w:rsidRDefault="00C87E1D" w:rsidP="00C87E1D"/>
    <w:p w:rsidR="00C87E1D" w:rsidRDefault="00C87E1D" w:rsidP="00C87E1D">
      <w:r>
        <w:rPr>
          <w:noProof/>
          <w:lang w:val="en-GB" w:eastAsia="en-GB"/>
        </w:rPr>
        <w:drawing>
          <wp:inline distT="0" distB="0" distL="0" distR="0" wp14:anchorId="72362DA4" wp14:editId="2381EDAE">
            <wp:extent cx="2962275" cy="22574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2275" cy="2257425"/>
                    </a:xfrm>
                    <a:prstGeom prst="rect">
                      <a:avLst/>
                    </a:prstGeom>
                  </pic:spPr>
                </pic:pic>
              </a:graphicData>
            </a:graphic>
          </wp:inline>
        </w:drawing>
      </w:r>
    </w:p>
    <w:p w:rsidR="00C87E1D" w:rsidRDefault="00C87E1D" w:rsidP="00C87E1D"/>
    <w:p w:rsidR="00C87E1D" w:rsidRDefault="00C87E1D" w:rsidP="00C87E1D">
      <w:pPr>
        <w:pStyle w:val="Heading2"/>
        <w:numPr>
          <w:ilvl w:val="1"/>
          <w:numId w:val="1"/>
        </w:numPr>
      </w:pPr>
      <w:bookmarkStart w:id="55" w:name="_Toc483900302"/>
      <w:r>
        <w:t>Measurement and communication module</w:t>
      </w:r>
      <w:bookmarkEnd w:id="55"/>
    </w:p>
    <w:p w:rsidR="00C87E1D" w:rsidRDefault="00C87E1D" w:rsidP="00C87E1D">
      <w:r>
        <w:rPr>
          <w:noProof/>
          <w:lang w:val="en-GB" w:eastAsia="en-GB"/>
        </w:rPr>
        <w:drawing>
          <wp:inline distT="0" distB="0" distL="0" distR="0" wp14:anchorId="4A8804DA" wp14:editId="5F2EF476">
            <wp:extent cx="9324975" cy="5245803"/>
            <wp:effectExtent l="0" t="0" r="0" b="0"/>
            <wp:docPr id="3" name="Picture 3" descr="C:\Users\jan.rune.herheim\AppData\Local\Microsoft\Windows\INetCache\Content.Word\IMG_20170425_095345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n.rune.herheim\AppData\Local\Microsoft\Windows\INetCache\Content.Word\IMG_20170425_09534569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324975" cy="5245803"/>
                    </a:xfrm>
                    <a:prstGeom prst="rect">
                      <a:avLst/>
                    </a:prstGeom>
                    <a:noFill/>
                    <a:ln>
                      <a:noFill/>
                    </a:ln>
                  </pic:spPr>
                </pic:pic>
              </a:graphicData>
            </a:graphic>
          </wp:inline>
        </w:drawing>
      </w:r>
    </w:p>
    <w:p w:rsidR="00C87E1D" w:rsidRDefault="00C87E1D" w:rsidP="00C87E1D"/>
    <w:p w:rsidR="00C87E1D" w:rsidRDefault="00C87E1D" w:rsidP="00C87E1D">
      <w:r>
        <w:rPr>
          <w:noProof/>
          <w:lang w:val="en-GB" w:eastAsia="en-GB"/>
        </w:rPr>
        <w:lastRenderedPageBreak/>
        <w:drawing>
          <wp:inline distT="0" distB="0" distL="0" distR="0" wp14:anchorId="276547D5" wp14:editId="73817E9B">
            <wp:extent cx="9324975" cy="5245365"/>
            <wp:effectExtent l="0" t="0" r="0" b="0"/>
            <wp:docPr id="4" name="Picture 4" descr="C:\Users\jan.rune.herheim\AppData\Local\Microsoft\Windows\INetCache\Content.Word\IMG_20170425_101536454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n.rune.herheim\AppData\Local\Microsoft\Windows\INetCache\Content.Word\IMG_20170425_101536454_HDR.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324975" cy="5245365"/>
                    </a:xfrm>
                    <a:prstGeom prst="rect">
                      <a:avLst/>
                    </a:prstGeom>
                    <a:noFill/>
                    <a:ln>
                      <a:noFill/>
                    </a:ln>
                  </pic:spPr>
                </pic:pic>
              </a:graphicData>
            </a:graphic>
          </wp:inline>
        </w:drawing>
      </w:r>
    </w:p>
    <w:p w:rsidR="00C87E1D" w:rsidRDefault="00C87E1D" w:rsidP="00C87E1D"/>
    <w:p w:rsidR="00C87E1D" w:rsidRDefault="00C87E1D" w:rsidP="00C87E1D">
      <w:r>
        <w:t>The large IC seems to be a memory circuit (eeprom) from Toshiba. The below snip is from an AF version, while the above is BFTI. I don’t know the difference yet.</w:t>
      </w:r>
    </w:p>
    <w:p w:rsidR="00C87E1D" w:rsidRDefault="00C87E1D" w:rsidP="00C87E1D">
      <w:r>
        <w:rPr>
          <w:noProof/>
          <w:lang w:val="en-GB" w:eastAsia="en-GB"/>
        </w:rPr>
        <w:drawing>
          <wp:inline distT="0" distB="0" distL="0" distR="0" wp14:anchorId="49E30468" wp14:editId="252CEC9D">
            <wp:extent cx="4876800" cy="5829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6800" cy="5829300"/>
                    </a:xfrm>
                    <a:prstGeom prst="rect">
                      <a:avLst/>
                    </a:prstGeom>
                  </pic:spPr>
                </pic:pic>
              </a:graphicData>
            </a:graphic>
          </wp:inline>
        </w:drawing>
      </w:r>
    </w:p>
    <w:p w:rsidR="00C87E1D" w:rsidRDefault="00C87E1D" w:rsidP="00C87E1D"/>
    <w:p w:rsidR="00C87E1D" w:rsidRDefault="00C87E1D" w:rsidP="00C87E1D">
      <w:r>
        <w:t>Seems to be a NEC MCU,</w:t>
      </w:r>
    </w:p>
    <w:p w:rsidR="00C87E1D" w:rsidRDefault="00C87E1D" w:rsidP="00C87E1D">
      <w:r>
        <w:rPr>
          <w:noProof/>
          <w:lang w:val="en-GB" w:eastAsia="en-GB"/>
        </w:rPr>
        <w:lastRenderedPageBreak/>
        <w:drawing>
          <wp:inline distT="0" distB="0" distL="0" distR="0" wp14:anchorId="477E0CEA" wp14:editId="49C24A98">
            <wp:extent cx="5924550" cy="5743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5743575"/>
                    </a:xfrm>
                    <a:prstGeom prst="rect">
                      <a:avLst/>
                    </a:prstGeom>
                  </pic:spPr>
                </pic:pic>
              </a:graphicData>
            </a:graphic>
          </wp:inline>
        </w:drawing>
      </w:r>
    </w:p>
    <w:p w:rsidR="00C87E1D" w:rsidRDefault="00C87E1D" w:rsidP="00C87E1D"/>
    <w:p w:rsidR="00C87E1D" w:rsidRDefault="00C87E1D" w:rsidP="00C87E1D">
      <w:r>
        <w:rPr>
          <w:noProof/>
          <w:lang w:val="en-GB" w:eastAsia="en-GB"/>
        </w:rPr>
        <w:drawing>
          <wp:inline distT="0" distB="0" distL="0" distR="0" wp14:anchorId="3DB47E0A" wp14:editId="505410C9">
            <wp:extent cx="6172200" cy="5248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72200" cy="5248275"/>
                    </a:xfrm>
                    <a:prstGeom prst="rect">
                      <a:avLst/>
                    </a:prstGeom>
                  </pic:spPr>
                </pic:pic>
              </a:graphicData>
            </a:graphic>
          </wp:inline>
        </w:drawing>
      </w:r>
    </w:p>
    <w:p w:rsidR="00C87E1D" w:rsidRDefault="00C87E1D" w:rsidP="00C87E1D"/>
    <w:p w:rsidR="00C87E1D" w:rsidRDefault="00C87E1D" w:rsidP="00C87E1D">
      <w:r>
        <w:t>Could this be the wifi module?</w:t>
      </w:r>
    </w:p>
    <w:p w:rsidR="00C87E1D" w:rsidRPr="00441FC6" w:rsidRDefault="00C87E1D" w:rsidP="00C87E1D"/>
    <w:p w:rsidR="00C87E1D" w:rsidRDefault="00C87E1D" w:rsidP="00C87E1D">
      <w:pPr>
        <w:pStyle w:val="Heading2"/>
        <w:numPr>
          <w:ilvl w:val="1"/>
          <w:numId w:val="1"/>
        </w:numPr>
      </w:pPr>
      <w:bookmarkStart w:id="56" w:name="_Toc483900303"/>
      <w:r>
        <w:t>Sensor – Measurement module link</w:t>
      </w:r>
      <w:bookmarkEnd w:id="56"/>
    </w:p>
    <w:p w:rsidR="00C87E1D" w:rsidRDefault="00C87E1D" w:rsidP="00C87E1D">
      <w:r>
        <w:t>6 pin connector sensor:</w:t>
      </w:r>
    </w:p>
    <w:p w:rsidR="00C87E1D" w:rsidRDefault="00C87E1D" w:rsidP="00C87E1D">
      <w:pPr>
        <w:pStyle w:val="ListParagraph"/>
        <w:numPr>
          <w:ilvl w:val="0"/>
          <w:numId w:val="29"/>
        </w:numPr>
      </w:pPr>
      <w:r>
        <w:t>Nc</w:t>
      </w:r>
    </w:p>
    <w:p w:rsidR="00C87E1D" w:rsidRDefault="00C87E1D" w:rsidP="00C87E1D">
      <w:pPr>
        <w:pStyle w:val="ListParagraph"/>
        <w:numPr>
          <w:ilvl w:val="0"/>
          <w:numId w:val="29"/>
        </w:numPr>
      </w:pPr>
      <w:r>
        <w:t>Nc</w:t>
      </w:r>
    </w:p>
    <w:p w:rsidR="00C87E1D" w:rsidRDefault="00C87E1D" w:rsidP="00C87E1D">
      <w:pPr>
        <w:pStyle w:val="ListParagraph"/>
        <w:numPr>
          <w:ilvl w:val="0"/>
          <w:numId w:val="29"/>
        </w:numPr>
      </w:pPr>
      <w:r>
        <w:t>Gnd (black)</w:t>
      </w:r>
    </w:p>
    <w:p w:rsidR="00C87E1D" w:rsidRDefault="00C87E1D" w:rsidP="00C87E1D">
      <w:pPr>
        <w:pStyle w:val="ListParagraph"/>
        <w:numPr>
          <w:ilvl w:val="0"/>
          <w:numId w:val="29"/>
        </w:numPr>
      </w:pPr>
      <w:r>
        <w:t>Vdd (red)</w:t>
      </w:r>
    </w:p>
    <w:p w:rsidR="00C87E1D" w:rsidRDefault="00C87E1D" w:rsidP="00C87E1D">
      <w:pPr>
        <w:pStyle w:val="ListParagraph"/>
        <w:numPr>
          <w:ilvl w:val="0"/>
          <w:numId w:val="29"/>
        </w:numPr>
      </w:pPr>
      <w:r>
        <w:lastRenderedPageBreak/>
        <w:t>(white left = white top right)</w:t>
      </w:r>
    </w:p>
    <w:p w:rsidR="00C87E1D" w:rsidRDefault="00C87E1D" w:rsidP="00C87E1D">
      <w:pPr>
        <w:pStyle w:val="ListParagraph"/>
        <w:numPr>
          <w:ilvl w:val="1"/>
          <w:numId w:val="29"/>
        </w:numPr>
      </w:pPr>
      <w:r>
        <w:t>White bottom right = Vin is connected with 0,3k to white left.</w:t>
      </w:r>
    </w:p>
    <w:p w:rsidR="00C87E1D" w:rsidRDefault="00C87E1D" w:rsidP="00C87E1D">
      <w:pPr>
        <w:pStyle w:val="ListParagraph"/>
        <w:numPr>
          <w:ilvl w:val="0"/>
          <w:numId w:val="29"/>
        </w:numPr>
      </w:pPr>
      <w:r>
        <w:t>Vout_buf (green left)</w:t>
      </w:r>
    </w:p>
    <w:p w:rsidR="00C87E1D" w:rsidRDefault="00C87E1D" w:rsidP="00C87E1D">
      <w:pPr>
        <w:pStyle w:val="ListParagraph"/>
        <w:numPr>
          <w:ilvl w:val="1"/>
          <w:numId w:val="29"/>
        </w:numPr>
      </w:pPr>
      <w:r>
        <w:t>Green right = -Vin is connect with 100k to green left.</w:t>
      </w:r>
    </w:p>
    <w:p w:rsidR="00C87E1D" w:rsidRDefault="00C87E1D" w:rsidP="00C87E1D"/>
    <w:p w:rsidR="00C87E1D" w:rsidRDefault="00C87E1D" w:rsidP="00C87E1D">
      <w:pPr>
        <w:pStyle w:val="ListParagraph"/>
        <w:numPr>
          <w:ilvl w:val="0"/>
          <w:numId w:val="27"/>
        </w:numPr>
      </w:pPr>
      <w:r>
        <w:t>All pins on the left side is sent to the communication module.</w:t>
      </w:r>
    </w:p>
    <w:p w:rsidR="00C87E1D" w:rsidRDefault="00C87E1D" w:rsidP="00C87E1D">
      <w:r>
        <w:rPr>
          <w:noProof/>
          <w:lang w:val="en-GB" w:eastAsia="en-GB"/>
        </w:rPr>
        <w:drawing>
          <wp:inline distT="0" distB="0" distL="0" distR="0" wp14:anchorId="4414CFFA" wp14:editId="6D7B854E">
            <wp:extent cx="1762125" cy="1104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62125" cy="1104900"/>
                    </a:xfrm>
                    <a:prstGeom prst="rect">
                      <a:avLst/>
                    </a:prstGeom>
                  </pic:spPr>
                </pic:pic>
              </a:graphicData>
            </a:graphic>
          </wp:inline>
        </w:drawing>
      </w:r>
      <w:r>
        <w:rPr>
          <w:noProof/>
          <w:lang w:val="en-GB" w:eastAsia="en-GB"/>
        </w:rPr>
        <w:drawing>
          <wp:inline distT="0" distB="0" distL="0" distR="0" wp14:anchorId="36B5F939" wp14:editId="7E26CB28">
            <wp:extent cx="2962275" cy="2257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2275" cy="2257425"/>
                    </a:xfrm>
                    <a:prstGeom prst="rect">
                      <a:avLst/>
                    </a:prstGeom>
                  </pic:spPr>
                </pic:pic>
              </a:graphicData>
            </a:graphic>
          </wp:inline>
        </w:drawing>
      </w:r>
    </w:p>
    <w:p w:rsidR="00C87E1D" w:rsidRDefault="00C87E1D" w:rsidP="00C87E1D"/>
    <w:p w:rsidR="00C87E1D" w:rsidRDefault="00C87E1D" w:rsidP="00C87E1D">
      <w:r>
        <w:rPr>
          <w:noProof/>
          <w:lang w:val="en-GB" w:eastAsia="en-GB"/>
        </w:rPr>
        <w:drawing>
          <wp:inline distT="0" distB="0" distL="0" distR="0" wp14:anchorId="314CBA5D" wp14:editId="67964CF0">
            <wp:extent cx="4051247" cy="7200000"/>
            <wp:effectExtent l="6668"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70425_090919488_HDR.jpg"/>
                    <pic:cNvPicPr/>
                  </pic:nvPicPr>
                  <pic:blipFill>
                    <a:blip r:embed="rId38" cstate="print">
                      <a:extLst>
                        <a:ext uri="{28A0092B-C50C-407E-A947-70E740481C1C}">
                          <a14:useLocalDpi xmlns:a14="http://schemas.microsoft.com/office/drawing/2010/main" val="0"/>
                        </a:ext>
                      </a:extLst>
                    </a:blip>
                    <a:stretch>
                      <a:fillRect/>
                    </a:stretch>
                  </pic:blipFill>
                  <pic:spPr>
                    <a:xfrm rot="16200000">
                      <a:off x="0" y="0"/>
                      <a:ext cx="4051247" cy="7200000"/>
                    </a:xfrm>
                    <a:prstGeom prst="rect">
                      <a:avLst/>
                    </a:prstGeom>
                  </pic:spPr>
                </pic:pic>
              </a:graphicData>
            </a:graphic>
          </wp:inline>
        </w:drawing>
      </w:r>
    </w:p>
    <w:p w:rsidR="00C87E1D" w:rsidRDefault="00C87E1D" w:rsidP="00C87E1D">
      <w:r>
        <w:rPr>
          <w:noProof/>
          <w:lang w:val="en-GB" w:eastAsia="en-GB"/>
        </w:rPr>
        <w:drawing>
          <wp:inline distT="0" distB="0" distL="0" distR="0" wp14:anchorId="0C127426" wp14:editId="3AFE8AEE">
            <wp:extent cx="4051247" cy="7200000"/>
            <wp:effectExtent l="6668"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kedIMG_20170425_090919488_HDR_LI.jpg"/>
                    <pic:cNvPicPr/>
                  </pic:nvPicPr>
                  <pic:blipFill>
                    <a:blip r:embed="rId39" cstate="print">
                      <a:extLst>
                        <a:ext uri="{28A0092B-C50C-407E-A947-70E740481C1C}">
                          <a14:useLocalDpi xmlns:a14="http://schemas.microsoft.com/office/drawing/2010/main" val="0"/>
                        </a:ext>
                      </a:extLst>
                    </a:blip>
                    <a:stretch>
                      <a:fillRect/>
                    </a:stretch>
                  </pic:blipFill>
                  <pic:spPr>
                    <a:xfrm rot="5400000" flipH="1" flipV="1">
                      <a:off x="0" y="0"/>
                      <a:ext cx="4051247" cy="7200000"/>
                    </a:xfrm>
                    <a:prstGeom prst="rect">
                      <a:avLst/>
                    </a:prstGeom>
                  </pic:spPr>
                </pic:pic>
              </a:graphicData>
            </a:graphic>
          </wp:inline>
        </w:drawing>
      </w:r>
    </w:p>
    <w:p w:rsidR="00C87E1D" w:rsidRDefault="00C87E1D" w:rsidP="00C87E1D"/>
    <w:p w:rsidR="00C87E1D" w:rsidRDefault="00C87E1D" w:rsidP="00C87E1D">
      <w:r>
        <w:t>6 pins connector measurement module:</w:t>
      </w:r>
    </w:p>
    <w:p w:rsidR="00C87E1D" w:rsidRDefault="00C87E1D" w:rsidP="00C87E1D">
      <w:pPr>
        <w:pStyle w:val="ListParagraph"/>
        <w:numPr>
          <w:ilvl w:val="0"/>
          <w:numId w:val="30"/>
        </w:numPr>
      </w:pPr>
      <w:r>
        <w:t>Nc</w:t>
      </w:r>
    </w:p>
    <w:p w:rsidR="00C87E1D" w:rsidRDefault="00C87E1D" w:rsidP="00C87E1D">
      <w:pPr>
        <w:pStyle w:val="ListParagraph"/>
        <w:numPr>
          <w:ilvl w:val="0"/>
          <w:numId w:val="30"/>
        </w:numPr>
      </w:pPr>
      <w:r>
        <w:t>Nc</w:t>
      </w:r>
    </w:p>
    <w:p w:rsidR="00C87E1D" w:rsidRDefault="00C87E1D" w:rsidP="00C87E1D">
      <w:pPr>
        <w:pStyle w:val="ListParagraph"/>
        <w:numPr>
          <w:ilvl w:val="0"/>
          <w:numId w:val="30"/>
        </w:numPr>
      </w:pPr>
      <w:r>
        <w:t>Gnd (black)</w:t>
      </w:r>
    </w:p>
    <w:p w:rsidR="00C87E1D" w:rsidRDefault="00C87E1D" w:rsidP="00C87E1D">
      <w:pPr>
        <w:pStyle w:val="ListParagraph"/>
        <w:numPr>
          <w:ilvl w:val="0"/>
          <w:numId w:val="30"/>
        </w:numPr>
      </w:pPr>
      <w:r>
        <w:t>Vdd (green)</w:t>
      </w:r>
    </w:p>
    <w:p w:rsidR="00C87E1D" w:rsidRDefault="00C87E1D" w:rsidP="00C87E1D">
      <w:pPr>
        <w:pStyle w:val="ListParagraph"/>
        <w:numPr>
          <w:ilvl w:val="0"/>
          <w:numId w:val="30"/>
        </w:numPr>
      </w:pPr>
      <w:r>
        <w:t xml:space="preserve"> (blue)</w:t>
      </w:r>
    </w:p>
    <w:p w:rsidR="00C87E1D" w:rsidRDefault="00C87E1D" w:rsidP="00C87E1D">
      <w:pPr>
        <w:pStyle w:val="ListParagraph"/>
        <w:numPr>
          <w:ilvl w:val="0"/>
          <w:numId w:val="30"/>
        </w:numPr>
      </w:pPr>
      <w:r>
        <w:t>(yellow)</w:t>
      </w:r>
    </w:p>
    <w:p w:rsidR="00C87E1D" w:rsidRDefault="00C87E1D" w:rsidP="00C87E1D"/>
    <w:p w:rsidR="00C87E1D" w:rsidRDefault="00C87E1D" w:rsidP="00C87E1D">
      <w:r>
        <w:lastRenderedPageBreak/>
        <w:t>Based upon the below marking on the load cell it seems like the input supply voltage is 3,4V. The blue pin from the connector is unknown, but the yellow seems to be the buffered output sent to the ADC/MCU.</w:t>
      </w:r>
    </w:p>
    <w:p w:rsidR="00C87E1D" w:rsidRDefault="00C87E1D" w:rsidP="00C87E1D"/>
    <w:p w:rsidR="00C87E1D" w:rsidRDefault="00C87E1D" w:rsidP="00C87E1D">
      <w:r>
        <w:rPr>
          <w:noProof/>
          <w:lang w:val="en-GB" w:eastAsia="en-GB"/>
        </w:rPr>
        <w:drawing>
          <wp:inline distT="0" distB="0" distL="0" distR="0" wp14:anchorId="52249DFB" wp14:editId="61CD97FF">
            <wp:extent cx="5120194" cy="28800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70503_123117911_HDR.jpg"/>
                    <pic:cNvPicPr/>
                  </pic:nvPicPr>
                  <pic:blipFill>
                    <a:blip r:embed="rId40" cstate="print">
                      <a:extLst>
                        <a:ext uri="{28A0092B-C50C-407E-A947-70E740481C1C}">
                          <a14:useLocalDpi xmlns:a14="http://schemas.microsoft.com/office/drawing/2010/main" val="0"/>
                        </a:ext>
                      </a:extLst>
                    </a:blip>
                    <a:stretch>
                      <a:fillRect/>
                    </a:stretch>
                  </pic:blipFill>
                  <pic:spPr>
                    <a:xfrm flipH="1" flipV="1">
                      <a:off x="0" y="0"/>
                      <a:ext cx="5120194" cy="2880000"/>
                    </a:xfrm>
                    <a:prstGeom prst="rect">
                      <a:avLst/>
                    </a:prstGeom>
                  </pic:spPr>
                </pic:pic>
              </a:graphicData>
            </a:graphic>
          </wp:inline>
        </w:drawing>
      </w:r>
    </w:p>
    <w:p w:rsidR="00C87E1D" w:rsidRDefault="00C87E1D" w:rsidP="00C87E1D"/>
    <w:p w:rsidR="00C87E1D" w:rsidRDefault="00C87E1D" w:rsidP="00C87E1D"/>
    <w:p w:rsidR="00C87E1D" w:rsidRDefault="00C87E1D" w:rsidP="00C87E1D">
      <w:r>
        <w:t>6 pins connector measurement module debug port:</w:t>
      </w:r>
    </w:p>
    <w:p w:rsidR="00C87E1D" w:rsidRDefault="00C87E1D" w:rsidP="00C87E1D">
      <w:pPr>
        <w:pStyle w:val="ListParagraph"/>
        <w:numPr>
          <w:ilvl w:val="0"/>
          <w:numId w:val="31"/>
        </w:numPr>
      </w:pPr>
      <w:r>
        <w:t>(brown)</w:t>
      </w:r>
    </w:p>
    <w:p w:rsidR="00C87E1D" w:rsidRDefault="00C87E1D" w:rsidP="00C87E1D">
      <w:pPr>
        <w:pStyle w:val="ListParagraph"/>
        <w:numPr>
          <w:ilvl w:val="0"/>
          <w:numId w:val="31"/>
        </w:numPr>
      </w:pPr>
      <w:r>
        <w:t>(purple)</w:t>
      </w:r>
    </w:p>
    <w:p w:rsidR="00C87E1D" w:rsidRDefault="00C87E1D" w:rsidP="00C87E1D">
      <w:pPr>
        <w:pStyle w:val="ListParagraph"/>
        <w:numPr>
          <w:ilvl w:val="0"/>
          <w:numId w:val="31"/>
        </w:numPr>
      </w:pPr>
      <w:r>
        <w:t>Gnd (black)</w:t>
      </w:r>
    </w:p>
    <w:p w:rsidR="00C87E1D" w:rsidRDefault="00C87E1D" w:rsidP="00C87E1D">
      <w:pPr>
        <w:pStyle w:val="ListParagraph"/>
        <w:numPr>
          <w:ilvl w:val="0"/>
          <w:numId w:val="31"/>
        </w:numPr>
      </w:pPr>
      <w:r>
        <w:t>Nc</w:t>
      </w:r>
    </w:p>
    <w:p w:rsidR="00C87E1D" w:rsidRDefault="00C87E1D" w:rsidP="00C87E1D">
      <w:pPr>
        <w:pStyle w:val="ListParagraph"/>
        <w:numPr>
          <w:ilvl w:val="0"/>
          <w:numId w:val="31"/>
        </w:numPr>
      </w:pPr>
      <w:r>
        <w:t>Nc</w:t>
      </w:r>
    </w:p>
    <w:p w:rsidR="00C87E1D" w:rsidRDefault="00C87E1D" w:rsidP="00C87E1D">
      <w:pPr>
        <w:pStyle w:val="ListParagraph"/>
        <w:numPr>
          <w:ilvl w:val="0"/>
          <w:numId w:val="31"/>
        </w:numPr>
      </w:pPr>
      <w:r>
        <w:t>Nc</w:t>
      </w:r>
    </w:p>
    <w:p w:rsidR="00C87E1D" w:rsidRDefault="00C87E1D" w:rsidP="00C87E1D"/>
    <w:p w:rsidR="00C87E1D" w:rsidRDefault="00C87E1D" w:rsidP="00C87E1D">
      <w:r>
        <w:t>The below snip is for the ground station controller, but is probably the same for the communication module debug port (RS-232).</w:t>
      </w:r>
    </w:p>
    <w:p w:rsidR="00C87E1D" w:rsidRDefault="00C87E1D" w:rsidP="00C87E1D">
      <w:r>
        <w:rPr>
          <w:noProof/>
          <w:lang w:val="en-GB" w:eastAsia="en-GB"/>
        </w:rPr>
        <w:drawing>
          <wp:inline distT="0" distB="0" distL="0" distR="0" wp14:anchorId="274D0E78" wp14:editId="5230DC99">
            <wp:extent cx="6934200" cy="1609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34200" cy="1609725"/>
                    </a:xfrm>
                    <a:prstGeom prst="rect">
                      <a:avLst/>
                    </a:prstGeom>
                  </pic:spPr>
                </pic:pic>
              </a:graphicData>
            </a:graphic>
          </wp:inline>
        </w:drawing>
      </w:r>
    </w:p>
    <w:p w:rsidR="00C87E1D" w:rsidRDefault="00C87E1D" w:rsidP="00C87E1D"/>
    <w:p w:rsidR="00C87E1D" w:rsidRDefault="00C87E1D" w:rsidP="00C87E1D"/>
    <w:p w:rsidR="00C87E1D" w:rsidRDefault="00C87E1D" w:rsidP="00C87E1D">
      <w:pPr>
        <w:pStyle w:val="Heading2"/>
        <w:numPr>
          <w:ilvl w:val="1"/>
          <w:numId w:val="1"/>
        </w:numPr>
      </w:pPr>
      <w:bookmarkStart w:id="57" w:name="_Toc483900304"/>
      <w:r>
        <w:t>Iokeys SW</w:t>
      </w:r>
      <w:bookmarkEnd w:id="57"/>
    </w:p>
    <w:p w:rsidR="00C87E1D" w:rsidRDefault="00C87E1D" w:rsidP="00C87E1D">
      <w:r>
        <w:t>The iokeys SW is functional towards both communication modules we have available. The module enabled in January has some data stored.</w:t>
      </w:r>
    </w:p>
    <w:p w:rsidR="00C87E1D" w:rsidRDefault="00C87E1D" w:rsidP="00C87E1D"/>
    <w:p w:rsidR="00C87E1D" w:rsidRDefault="00C87E1D" w:rsidP="00C87E1D">
      <w:r>
        <w:rPr>
          <w:noProof/>
          <w:lang w:val="en-GB" w:eastAsia="en-GB"/>
        </w:rPr>
        <w:drawing>
          <wp:inline distT="0" distB="0" distL="0" distR="0" wp14:anchorId="378BAC9A" wp14:editId="046973AE">
            <wp:extent cx="2654915"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54915" cy="2880000"/>
                    </a:xfrm>
                    <a:prstGeom prst="rect">
                      <a:avLst/>
                    </a:prstGeom>
                  </pic:spPr>
                </pic:pic>
              </a:graphicData>
            </a:graphic>
          </wp:inline>
        </w:drawing>
      </w:r>
    </w:p>
    <w:p w:rsidR="00C87E1D" w:rsidRDefault="00C87E1D" w:rsidP="00C87E1D"/>
    <w:p w:rsidR="00C87E1D" w:rsidRDefault="00C87E1D" w:rsidP="00C87E1D">
      <w:pPr>
        <w:pStyle w:val="Heading1"/>
      </w:pPr>
      <w:r>
        <w:lastRenderedPageBreak/>
        <w:t>Both modules are set up with new sampling schemes.</w:t>
      </w:r>
    </w:p>
    <w:p w:rsidR="006F59D6" w:rsidRDefault="006F59D6" w:rsidP="007E05D5">
      <w:pPr>
        <w:pStyle w:val="Heading1"/>
      </w:pPr>
      <w:r w:rsidRPr="00CD312C">
        <w:lastRenderedPageBreak/>
        <w:t>Test Plan</w:t>
      </w:r>
      <w:bookmarkEnd w:id="51"/>
      <w:bookmarkEnd w:id="52"/>
    </w:p>
    <w:p w:rsidR="005E4C8A" w:rsidRDefault="005E4C8A" w:rsidP="005E4C8A">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5</w:t>
      </w:r>
      <w:r w:rsidR="00CF74F8">
        <w:fldChar w:fldCharType="end"/>
      </w:r>
      <w:r>
        <w:t>: Test conditions</w:t>
      </w:r>
    </w:p>
    <w:tbl>
      <w:tblPr>
        <w:tblW w:w="1499" w:type="pct"/>
        <w:jc w:val="center"/>
        <w:tblBorders>
          <w:top w:val="single" w:sz="4" w:space="0" w:color="A7A9AB"/>
          <w:left w:val="single" w:sz="4" w:space="0" w:color="A7A9AB"/>
          <w:bottom w:val="single" w:sz="4" w:space="0" w:color="A7A9AB"/>
          <w:right w:val="single" w:sz="4" w:space="0" w:color="A7A9AB"/>
          <w:insideH w:val="single" w:sz="4" w:space="0" w:color="A7A9AB"/>
          <w:insideV w:val="single" w:sz="4" w:space="0" w:color="A7A9AB"/>
        </w:tblBorders>
        <w:tblCellMar>
          <w:top w:w="43" w:type="dxa"/>
          <w:left w:w="113" w:type="dxa"/>
          <w:bottom w:w="28" w:type="dxa"/>
          <w:right w:w="113" w:type="dxa"/>
        </w:tblCellMar>
        <w:tblLook w:val="01E0" w:firstRow="1" w:lastRow="1" w:firstColumn="1" w:lastColumn="1" w:noHBand="0" w:noVBand="0"/>
      </w:tblPr>
      <w:tblGrid>
        <w:gridCol w:w="1438"/>
        <w:gridCol w:w="670"/>
        <w:gridCol w:w="629"/>
        <w:gridCol w:w="594"/>
        <w:gridCol w:w="1069"/>
      </w:tblGrid>
      <w:tr w:rsidR="00F502CE" w:rsidRPr="00F502CE" w:rsidTr="0060637F">
        <w:trPr>
          <w:cantSplit/>
          <w:jc w:val="center"/>
        </w:trPr>
        <w:tc>
          <w:tcPr>
            <w:tcW w:w="1271" w:type="pct"/>
            <w:vMerge w:val="restar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r w:rsidRPr="00F502CE">
              <w:rPr>
                <w:rFonts w:eastAsia="Calibri"/>
                <w:b/>
                <w:sz w:val="20"/>
              </w:rPr>
              <w:t>Temperature</w:t>
            </w:r>
          </w:p>
        </w:tc>
        <w:tc>
          <w:tcPr>
            <w:tcW w:w="852"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806"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766"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1305"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r>
      <w:tr w:rsidR="00F502CE" w:rsidRPr="00F502CE" w:rsidTr="0060637F">
        <w:trPr>
          <w:cantSplit/>
          <w:trHeight w:val="564"/>
          <w:jc w:val="center"/>
        </w:trPr>
        <w:tc>
          <w:tcPr>
            <w:tcW w:w="1271" w:type="pct"/>
            <w:vMerge/>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852"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806"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766"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1305" w:type="pct"/>
            <w:shd w:val="clear" w:color="auto" w:fill="D9D9D9"/>
            <w:tcMar>
              <w:top w:w="0" w:type="dxa"/>
              <w:bottom w:w="0" w:type="dxa"/>
            </w:tcMar>
            <w:vAlign w:val="center"/>
          </w:tcPr>
          <w:p w:rsidR="00F502CE" w:rsidRPr="00F502CE" w:rsidRDefault="00F502CE" w:rsidP="00F502CE">
            <w:pPr>
              <w:widowControl w:val="0"/>
              <w:jc w:val="center"/>
              <w:rPr>
                <w:rFonts w:eastAsia="Calibri"/>
                <w:sz w:val="20"/>
              </w:rPr>
            </w:pPr>
          </w:p>
        </w:tc>
      </w:tr>
      <w:tr w:rsidR="00F502CE" w:rsidRPr="00F502CE" w:rsidTr="0060637F">
        <w:trPr>
          <w:cantSplit/>
          <w:jc w:val="center"/>
        </w:trPr>
        <w:tc>
          <w:tcPr>
            <w:tcW w:w="1271" w:type="pct"/>
            <w:vMerge w:val="restart"/>
            <w:shd w:val="clear" w:color="auto" w:fill="F2F2F2"/>
            <w:tcMar>
              <w:top w:w="0" w:type="dxa"/>
              <w:bottom w:w="0" w:type="dxa"/>
            </w:tcMar>
            <w:vAlign w:val="center"/>
          </w:tcPr>
          <w:p w:rsidR="00F502CE" w:rsidRPr="00F502CE" w:rsidRDefault="000159A7" w:rsidP="00F502CE">
            <w:pPr>
              <w:widowControl w:val="0"/>
              <w:jc w:val="center"/>
              <w:rPr>
                <w:rFonts w:eastAsia="Calibri"/>
                <w:b/>
                <w:sz w:val="20"/>
              </w:rPr>
            </w:pPr>
            <w:r>
              <w:rPr>
                <w:rFonts w:eastAsia="Calibri"/>
                <w:b/>
                <w:sz w:val="20"/>
              </w:rPr>
              <w:t>S</w:t>
            </w:r>
            <w:r w:rsidR="00F502CE" w:rsidRPr="00F502CE">
              <w:rPr>
                <w:rFonts w:eastAsia="Calibri"/>
                <w:b/>
                <w:sz w:val="20"/>
              </w:rPr>
              <w:t>upply</w:t>
            </w:r>
          </w:p>
        </w:tc>
        <w:tc>
          <w:tcPr>
            <w:tcW w:w="852" w:type="pct"/>
            <w:shd w:val="clear" w:color="auto" w:fill="F2F2F2"/>
            <w:tcMar>
              <w:top w:w="0" w:type="dxa"/>
              <w:bottom w:w="0" w:type="dxa"/>
            </w:tcMar>
            <w:vAlign w:val="center"/>
          </w:tcPr>
          <w:p w:rsidR="00F502CE" w:rsidRPr="00F502CE" w:rsidRDefault="00F502CE" w:rsidP="00F502CE">
            <w:pPr>
              <w:widowControl w:val="0"/>
              <w:jc w:val="center"/>
              <w:rPr>
                <w:rFonts w:eastAsia="Calibri"/>
                <w:b/>
                <w:sz w:val="20"/>
              </w:rPr>
            </w:pPr>
          </w:p>
        </w:tc>
        <w:tc>
          <w:tcPr>
            <w:tcW w:w="806" w:type="pct"/>
            <w:shd w:val="clear" w:color="auto" w:fill="F2F2F2"/>
            <w:tcMar>
              <w:top w:w="0" w:type="dxa"/>
              <w:bottom w:w="0" w:type="dxa"/>
            </w:tcMar>
            <w:vAlign w:val="center"/>
          </w:tcPr>
          <w:p w:rsidR="00F502CE" w:rsidRPr="00F502CE" w:rsidRDefault="00F502CE" w:rsidP="00F502CE">
            <w:pPr>
              <w:widowControl w:val="0"/>
              <w:jc w:val="center"/>
              <w:rPr>
                <w:rFonts w:eastAsia="Calibri"/>
                <w:b/>
                <w:sz w:val="20"/>
              </w:rPr>
            </w:pPr>
          </w:p>
        </w:tc>
        <w:tc>
          <w:tcPr>
            <w:tcW w:w="766" w:type="pct"/>
            <w:shd w:val="clear" w:color="auto" w:fill="F2F2F2"/>
            <w:tcMar>
              <w:top w:w="0" w:type="dxa"/>
              <w:bottom w:w="0" w:type="dxa"/>
            </w:tcMar>
            <w:vAlign w:val="center"/>
          </w:tcPr>
          <w:p w:rsidR="00F502CE" w:rsidRPr="00F502CE" w:rsidRDefault="00F502CE" w:rsidP="00F502CE">
            <w:pPr>
              <w:widowControl w:val="0"/>
              <w:jc w:val="center"/>
              <w:rPr>
                <w:rFonts w:eastAsia="Calibri"/>
                <w:b/>
                <w:sz w:val="20"/>
              </w:rPr>
            </w:pPr>
          </w:p>
        </w:tc>
        <w:tc>
          <w:tcPr>
            <w:tcW w:w="1305" w:type="pct"/>
            <w:shd w:val="clear" w:color="auto" w:fill="F2F2F2"/>
            <w:tcMar>
              <w:top w:w="0" w:type="dxa"/>
              <w:bottom w:w="0" w:type="dxa"/>
            </w:tcMar>
            <w:vAlign w:val="center"/>
          </w:tcPr>
          <w:p w:rsidR="00F502CE" w:rsidRPr="00F502CE" w:rsidRDefault="00F502CE" w:rsidP="00F502CE">
            <w:pPr>
              <w:widowControl w:val="0"/>
              <w:jc w:val="center"/>
              <w:rPr>
                <w:rFonts w:eastAsia="Calibri"/>
                <w:b/>
                <w:sz w:val="20"/>
              </w:rPr>
            </w:pPr>
          </w:p>
        </w:tc>
      </w:tr>
      <w:tr w:rsidR="00F502CE" w:rsidRPr="00F502CE" w:rsidTr="0060637F">
        <w:trPr>
          <w:cantSplit/>
          <w:trHeight w:val="535"/>
          <w:jc w:val="center"/>
        </w:trPr>
        <w:tc>
          <w:tcPr>
            <w:tcW w:w="1271" w:type="pct"/>
            <w:vMerge/>
            <w:shd w:val="clear" w:color="auto" w:fill="F2F2F2"/>
            <w:tcMar>
              <w:top w:w="0" w:type="dxa"/>
              <w:bottom w:w="0" w:type="dxa"/>
            </w:tcMar>
            <w:vAlign w:val="center"/>
          </w:tcPr>
          <w:p w:rsidR="00F502CE" w:rsidRPr="00F502CE" w:rsidRDefault="00F502CE" w:rsidP="00F502CE">
            <w:pPr>
              <w:widowControl w:val="0"/>
              <w:jc w:val="center"/>
              <w:rPr>
                <w:rFonts w:eastAsia="Calibri"/>
                <w:b/>
                <w:sz w:val="20"/>
              </w:rPr>
            </w:pPr>
          </w:p>
        </w:tc>
        <w:tc>
          <w:tcPr>
            <w:tcW w:w="852" w:type="pct"/>
            <w:shd w:val="clear" w:color="auto" w:fill="F2F2F2"/>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806" w:type="pct"/>
            <w:shd w:val="clear" w:color="auto" w:fill="F2F2F2"/>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766" w:type="pct"/>
            <w:shd w:val="clear" w:color="auto" w:fill="F2F2F2"/>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1305" w:type="pct"/>
            <w:shd w:val="clear" w:color="auto" w:fill="F2F2F2"/>
            <w:tcMar>
              <w:top w:w="0" w:type="dxa"/>
              <w:bottom w:w="0" w:type="dxa"/>
            </w:tcMar>
            <w:vAlign w:val="center"/>
          </w:tcPr>
          <w:p w:rsidR="00F502CE" w:rsidRPr="00F502CE" w:rsidRDefault="00F502CE" w:rsidP="00F502CE">
            <w:pPr>
              <w:widowControl w:val="0"/>
              <w:jc w:val="center"/>
              <w:rPr>
                <w:rFonts w:eastAsia="Calibri"/>
                <w:sz w:val="20"/>
              </w:rPr>
            </w:pPr>
          </w:p>
        </w:tc>
      </w:tr>
      <w:tr w:rsidR="00F502CE" w:rsidRPr="00F502CE" w:rsidTr="0060637F">
        <w:trPr>
          <w:cantSplit/>
          <w:jc w:val="center"/>
        </w:trPr>
        <w:tc>
          <w:tcPr>
            <w:tcW w:w="1271" w:type="pct"/>
            <w:vMerge w:val="restar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r w:rsidRPr="00F502CE">
              <w:rPr>
                <w:rFonts w:eastAsia="Calibri"/>
                <w:b/>
                <w:sz w:val="20"/>
              </w:rPr>
              <w:t>Load</w:t>
            </w:r>
          </w:p>
        </w:tc>
        <w:tc>
          <w:tcPr>
            <w:tcW w:w="852"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806"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766"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1305"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r>
      <w:tr w:rsidR="00F502CE" w:rsidRPr="00F502CE" w:rsidTr="0060637F">
        <w:trPr>
          <w:cantSplit/>
          <w:trHeight w:val="520"/>
          <w:jc w:val="center"/>
        </w:trPr>
        <w:tc>
          <w:tcPr>
            <w:tcW w:w="1271" w:type="pct"/>
            <w:vMerge/>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852"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806"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766"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1305" w:type="pct"/>
            <w:shd w:val="clear" w:color="auto" w:fill="D9D9D9"/>
            <w:tcMar>
              <w:top w:w="0" w:type="dxa"/>
              <w:bottom w:w="0" w:type="dxa"/>
            </w:tcMar>
            <w:vAlign w:val="center"/>
          </w:tcPr>
          <w:p w:rsidR="00F502CE" w:rsidRPr="00F502CE" w:rsidRDefault="00F502CE" w:rsidP="00F502CE">
            <w:pPr>
              <w:widowControl w:val="0"/>
              <w:jc w:val="center"/>
              <w:rPr>
                <w:rFonts w:eastAsia="Calibri"/>
                <w:sz w:val="20"/>
              </w:rPr>
            </w:pPr>
          </w:p>
        </w:tc>
      </w:tr>
    </w:tbl>
    <w:p w:rsidR="00F502CE" w:rsidRPr="00F502CE" w:rsidRDefault="00F502CE" w:rsidP="00F502CE"/>
    <w:p w:rsidR="009C1509" w:rsidRPr="00CD312C" w:rsidRDefault="009C1509" w:rsidP="009C1509">
      <w:pPr>
        <w:pStyle w:val="Heading2"/>
        <w:numPr>
          <w:ilvl w:val="1"/>
          <w:numId w:val="1"/>
        </w:numPr>
      </w:pPr>
      <w:bookmarkStart w:id="58" w:name="_Toc433864769"/>
      <w:bookmarkStart w:id="59" w:name="_Toc483993072"/>
      <w:r w:rsidRPr="00CD312C">
        <w:t>Test Modes for this Module</w:t>
      </w:r>
      <w:bookmarkEnd w:id="58"/>
      <w:bookmarkEnd w:id="59"/>
    </w:p>
    <w:p w:rsidR="00314256" w:rsidRPr="00CD312C" w:rsidRDefault="00314256" w:rsidP="00314256">
      <w:pPr>
        <w:rPr>
          <w:rFonts w:cs="Arial"/>
        </w:rPr>
      </w:pPr>
      <w:r w:rsidRPr="00CD312C">
        <w:rPr>
          <w:rFonts w:cs="Arial"/>
        </w:rPr>
        <w:t xml:space="preserve">&lt;Explain clearly what kind </w:t>
      </w:r>
      <w:r w:rsidR="00291C3E" w:rsidRPr="00CD312C">
        <w:rPr>
          <w:rFonts w:cs="Arial"/>
        </w:rPr>
        <w:t>of test modes are implemented in the module</w:t>
      </w:r>
      <w:r w:rsidRPr="00CD312C">
        <w:rPr>
          <w:rFonts w:cs="Arial"/>
        </w:rPr>
        <w:t>&gt;</w:t>
      </w:r>
    </w:p>
    <w:p w:rsidR="006F59D6" w:rsidRPr="00CD312C" w:rsidRDefault="00314DA5" w:rsidP="006F59D6">
      <w:pPr>
        <w:pStyle w:val="Heading2"/>
        <w:numPr>
          <w:ilvl w:val="1"/>
          <w:numId w:val="1"/>
        </w:numPr>
      </w:pPr>
      <w:bookmarkStart w:id="60" w:name="_Toc433864770"/>
      <w:bookmarkStart w:id="61" w:name="_Toc483993073"/>
      <w:r w:rsidRPr="00CD312C">
        <w:t xml:space="preserve">Prototype </w:t>
      </w:r>
      <w:r w:rsidR="006F59D6" w:rsidRPr="00CD312C">
        <w:t>Verification and Characterization</w:t>
      </w:r>
      <w:bookmarkEnd w:id="60"/>
      <w:bookmarkEnd w:id="61"/>
    </w:p>
    <w:p w:rsidR="006F59D6" w:rsidRDefault="00CE3572" w:rsidP="006F59D6">
      <w:pPr>
        <w:rPr>
          <w:rFonts w:cs="Arial"/>
        </w:rPr>
      </w:pPr>
      <w:r w:rsidRPr="00CD312C">
        <w:rPr>
          <w:rFonts w:cs="Arial"/>
        </w:rPr>
        <w:t xml:space="preserve">&lt;Explain </w:t>
      </w:r>
      <w:r w:rsidR="000F257F" w:rsidRPr="00CD312C">
        <w:rPr>
          <w:rFonts w:cs="Arial"/>
        </w:rPr>
        <w:t xml:space="preserve">clearly </w:t>
      </w:r>
      <w:r w:rsidRPr="00CD312C">
        <w:rPr>
          <w:rFonts w:cs="Arial"/>
        </w:rPr>
        <w:t>how the prototype should be verified and characterized</w:t>
      </w:r>
      <w:r w:rsidR="004549B7" w:rsidRPr="00CD312C">
        <w:rPr>
          <w:rFonts w:cs="Arial"/>
        </w:rPr>
        <w:t xml:space="preserve">. </w:t>
      </w:r>
      <w:r w:rsidR="00B75670" w:rsidRPr="00CD312C">
        <w:rPr>
          <w:rFonts w:cs="Arial"/>
        </w:rPr>
        <w:t>L</w:t>
      </w:r>
      <w:r w:rsidR="004549B7" w:rsidRPr="00CD312C">
        <w:rPr>
          <w:rFonts w:cs="Arial"/>
        </w:rPr>
        <w:t xml:space="preserve">ist </w:t>
      </w:r>
      <w:r w:rsidR="002E1357" w:rsidRPr="00CD312C">
        <w:rPr>
          <w:rFonts w:cs="Arial"/>
        </w:rPr>
        <w:t>and sequence</w:t>
      </w:r>
      <w:r w:rsidR="004549B7" w:rsidRPr="00CD312C">
        <w:rPr>
          <w:rFonts w:cs="Arial"/>
        </w:rPr>
        <w:t xml:space="preserve"> </w:t>
      </w:r>
      <w:r w:rsidR="00B75670" w:rsidRPr="00CD312C">
        <w:rPr>
          <w:rFonts w:cs="Arial"/>
        </w:rPr>
        <w:t xml:space="preserve">the </w:t>
      </w:r>
      <w:r w:rsidR="004549B7" w:rsidRPr="00CD312C">
        <w:rPr>
          <w:rFonts w:cs="Arial"/>
        </w:rPr>
        <w:t xml:space="preserve">signals that should be applied for each </w:t>
      </w:r>
      <w:r w:rsidR="002E1357" w:rsidRPr="00CD312C">
        <w:rPr>
          <w:rFonts w:cs="Arial"/>
        </w:rPr>
        <w:t>parameter</w:t>
      </w:r>
      <w:r w:rsidRPr="00CD312C">
        <w:rPr>
          <w:rFonts w:cs="Arial"/>
        </w:rPr>
        <w:t>&gt;</w:t>
      </w:r>
    </w:p>
    <w:p w:rsidR="006F59D6" w:rsidRPr="00CD312C" w:rsidRDefault="0018708F" w:rsidP="006F59D6">
      <w:pPr>
        <w:pStyle w:val="Heading2"/>
        <w:numPr>
          <w:ilvl w:val="1"/>
          <w:numId w:val="1"/>
        </w:numPr>
      </w:pPr>
      <w:r>
        <w:t>Measurement bench setup</w:t>
      </w:r>
    </w:p>
    <w:p w:rsidR="009120A0" w:rsidRDefault="0018708F" w:rsidP="0018708F">
      <w:pPr>
        <w:pStyle w:val="Heading3"/>
        <w:numPr>
          <w:ilvl w:val="2"/>
          <w:numId w:val="1"/>
        </w:numPr>
      </w:pPr>
      <w:r>
        <w:t>Load cell measurements</w:t>
      </w:r>
    </w:p>
    <w:p w:rsidR="0018708F" w:rsidRDefault="0018708F" w:rsidP="0018708F"/>
    <w:tbl>
      <w:tblPr>
        <w:tblW w:w="13989" w:type="dxa"/>
        <w:jc w:val="center"/>
        <w:tblCellMar>
          <w:top w:w="43" w:type="dxa"/>
          <w:left w:w="113" w:type="dxa"/>
          <w:bottom w:w="28" w:type="dxa"/>
          <w:right w:w="113" w:type="dxa"/>
        </w:tblCellMar>
        <w:tblLook w:val="04A0" w:firstRow="1" w:lastRow="0" w:firstColumn="1" w:lastColumn="0" w:noHBand="0" w:noVBand="1"/>
      </w:tblPr>
      <w:tblGrid>
        <w:gridCol w:w="2534"/>
        <w:gridCol w:w="975"/>
        <w:gridCol w:w="1878"/>
        <w:gridCol w:w="1222"/>
        <w:gridCol w:w="1160"/>
        <w:gridCol w:w="1604"/>
        <w:gridCol w:w="1604"/>
        <w:gridCol w:w="1604"/>
        <w:gridCol w:w="1408"/>
      </w:tblGrid>
      <w:tr w:rsidR="0018708F" w:rsidRPr="00DE24B2" w:rsidTr="0018708F">
        <w:trPr>
          <w:cantSplit/>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rPr>
                <w:b/>
                <w:bCs/>
                <w:color w:val="FFFFFF"/>
              </w:rPr>
            </w:pPr>
            <w:r w:rsidRPr="00DE24B2">
              <w:rPr>
                <w:b/>
                <w:bCs/>
                <w:color w:val="FFFFFF"/>
              </w:rPr>
              <w:t>Parameter</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rPr>
                <w:b/>
                <w:bCs/>
                <w:color w:val="FFFFFF"/>
              </w:rPr>
            </w:pPr>
            <w:r w:rsidRPr="00DE24B2">
              <w:rPr>
                <w:b/>
                <w:bCs/>
                <w:color w:val="FFFFFF"/>
              </w:rPr>
              <w:t xml:space="preserve">Test </w:t>
            </w:r>
            <w:r>
              <w:rPr>
                <w:b/>
                <w:bCs/>
                <w:color w:val="FFFFFF"/>
              </w:rPr>
              <w: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rPr>
                <w:b/>
                <w:bCs/>
                <w:color w:val="FFFFFF"/>
              </w:rPr>
            </w:pPr>
            <w:r w:rsidRPr="00DE24B2">
              <w:rPr>
                <w:b/>
                <w:bCs/>
                <w:color w:val="FFFFFF"/>
              </w:rPr>
              <w:t>Parameter name</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rPr>
                <w:b/>
                <w:bCs/>
                <w:color w:val="FFFFFF"/>
              </w:rPr>
            </w:pPr>
            <w:r w:rsidRPr="00DE24B2">
              <w:rPr>
                <w:b/>
                <w:bCs/>
                <w:color w:val="FFFFFF"/>
              </w:rPr>
              <w:t>Condition</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rPr>
                <w:b/>
                <w:bCs/>
                <w:color w:val="FFFFFF"/>
              </w:rPr>
            </w:pPr>
            <w:r w:rsidRPr="00DE24B2">
              <w:rPr>
                <w:b/>
                <w:bCs/>
                <w:color w:val="FFFFFF"/>
              </w:rPr>
              <w:t>Ver. level</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jc w:val="center"/>
              <w:rPr>
                <w:b/>
                <w:bCs/>
                <w:color w:val="FFFFFF"/>
              </w:rPr>
            </w:pPr>
            <w:r w:rsidRPr="00DE24B2">
              <w:rPr>
                <w:b/>
                <w:bCs/>
                <w:color w:val="FFFFFF"/>
              </w:rPr>
              <w:t>Min</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jc w:val="center"/>
              <w:rPr>
                <w:b/>
                <w:bCs/>
                <w:color w:val="FFFFFF"/>
              </w:rPr>
            </w:pPr>
            <w:r w:rsidRPr="00DE24B2">
              <w:rPr>
                <w:b/>
                <w:bCs/>
                <w:color w:val="FFFFFF"/>
              </w:rPr>
              <w:t>Typical</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jc w:val="center"/>
              <w:rPr>
                <w:b/>
                <w:bCs/>
                <w:color w:val="FFFFFF"/>
              </w:rPr>
            </w:pPr>
            <w:r w:rsidRPr="00DE24B2">
              <w:rPr>
                <w:b/>
                <w:bCs/>
                <w:color w:val="FFFFFF"/>
              </w:rPr>
              <w:t>Max</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jc w:val="center"/>
              <w:rPr>
                <w:b/>
                <w:bCs/>
                <w:color w:val="FFFFFF"/>
              </w:rPr>
            </w:pPr>
            <w:r w:rsidRPr="00DE24B2">
              <w:rPr>
                <w:b/>
                <w:bCs/>
                <w:color w:val="FFFFFF"/>
              </w:rPr>
              <w:t>Unit</w:t>
            </w:r>
          </w:p>
        </w:tc>
      </w:tr>
      <w:tr w:rsidR="0018708F" w:rsidRPr="00DE24B2" w:rsidTr="0018708F">
        <w:trPr>
          <w:cantSplit/>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18708F" w:rsidRPr="00DE24B2" w:rsidRDefault="0018708F" w:rsidP="0018708F">
            <w:pPr>
              <w:pStyle w:val="Tabletext"/>
              <w:rPr>
                <w:b/>
                <w:szCs w:val="20"/>
              </w:rPr>
            </w:pPr>
            <w:r>
              <w:rPr>
                <w:b/>
                <w:szCs w:val="20"/>
              </w:rPr>
              <w:t>DC measurements</w:t>
            </w:r>
          </w:p>
        </w:tc>
      </w:tr>
      <w:tr w:rsidR="0018708F" w:rsidRPr="002C6D55" w:rsidTr="0018708F">
        <w:trPr>
          <w:cantSplit/>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2C6D55" w:rsidRDefault="0018708F" w:rsidP="0018708F">
            <w:pPr>
              <w:pStyle w:val="Tabletext"/>
            </w:pPr>
            <w:r>
              <w:t>Supply voltage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DE24B2" w:rsidRDefault="0018708F" w:rsidP="0018708F">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DE24B2" w:rsidRDefault="0018708F" w:rsidP="0018708F">
            <w:pPr>
              <w:pStyle w:val="Tabletext"/>
              <w:rPr>
                <w:szCs w:val="20"/>
              </w:rPr>
            </w:pPr>
            <w:r>
              <w:rPr>
                <w:szCs w:val="20"/>
              </w:rPr>
              <w:t>Vlc</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2C6D55" w:rsidRDefault="0018708F" w:rsidP="0018708F">
            <w:pPr>
              <w:pStyle w:val="Tabletext"/>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DE24B2" w:rsidRDefault="0018708F" w:rsidP="0018708F">
            <w:pPr>
              <w:pStyle w:val="Tabletext"/>
              <w:jc w:val="center"/>
              <w:rPr>
                <w:szCs w:val="20"/>
              </w:rPr>
            </w:pPr>
            <w:r w:rsidRPr="00DE24B2">
              <w:rPr>
                <w:szCs w:val="20"/>
              </w:rPr>
              <w:t>I</w:t>
            </w: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2248F" w:rsidRPr="00DE24B2" w:rsidRDefault="0062248F" w:rsidP="0018708F">
            <w:pPr>
              <w:pStyle w:val="Tabletext"/>
              <w:jc w:val="center"/>
              <w:rPr>
                <w:szCs w:val="20"/>
              </w:rPr>
            </w:pPr>
            <w:r>
              <w:rPr>
                <w:szCs w:val="20"/>
              </w:rPr>
              <w:t>3,104</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DE24B2" w:rsidRDefault="0018708F" w:rsidP="0018708F">
            <w:pPr>
              <w:pStyle w:val="Tabletext"/>
              <w:jc w:val="center"/>
              <w:rPr>
                <w:szCs w:val="20"/>
              </w:rPr>
            </w:pPr>
            <w:r>
              <w:rPr>
                <w:szCs w:val="20"/>
              </w:rPr>
              <w:t>3,</w:t>
            </w:r>
            <w:r w:rsidR="00D945C2">
              <w:rPr>
                <w:szCs w:val="20"/>
              </w:rPr>
              <w:t>400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DE24B2" w:rsidRDefault="0018708F" w:rsidP="0018708F">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2C6D55" w:rsidRDefault="0018708F" w:rsidP="0018708F">
            <w:pPr>
              <w:pStyle w:val="Tabletext"/>
              <w:jc w:val="center"/>
            </w:pPr>
            <w:r>
              <w:t>V</w:t>
            </w:r>
          </w:p>
        </w:tc>
      </w:tr>
      <w:tr w:rsidR="0018708F" w:rsidRPr="00DE24B2" w:rsidTr="0018708F">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2C6D55" w:rsidRDefault="00707179" w:rsidP="0018708F">
            <w:pPr>
              <w:pStyle w:val="Tabletext"/>
            </w:pPr>
            <w:r>
              <w:t>Load cell output voltage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rPr>
                <w:szCs w:val="20"/>
              </w:rPr>
            </w:pPr>
            <w:r>
              <w:rPr>
                <w:szCs w:val="20"/>
              </w:rPr>
              <w:t>Vfout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jc w:val="center"/>
              <w:rPr>
                <w:szCs w:val="20"/>
              </w:rPr>
            </w:pPr>
            <w:r>
              <w:rPr>
                <w:szCs w:val="20"/>
              </w:rPr>
              <w:t>II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2248F" w:rsidRPr="00DE24B2" w:rsidRDefault="0062248F" w:rsidP="0018708F">
            <w:pPr>
              <w:pStyle w:val="Tabletext"/>
              <w:jc w:val="center"/>
              <w:rPr>
                <w:szCs w:val="20"/>
              </w:rPr>
            </w:pPr>
            <w:r>
              <w:rPr>
                <w:szCs w:val="20"/>
              </w:rPr>
              <w:t>0,991</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jc w:val="center"/>
              <w:rPr>
                <w:szCs w:val="20"/>
              </w:rPr>
            </w:pPr>
            <w:r>
              <w:rPr>
                <w:szCs w:val="20"/>
              </w:rPr>
              <w:t>0,991</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jc w:val="center"/>
              <w:rPr>
                <w:szCs w:val="20"/>
              </w:rPr>
            </w:pPr>
            <w:r w:rsidRPr="00DE24B2">
              <w:rPr>
                <w:szCs w:val="20"/>
              </w:rPr>
              <w:t>V</w:t>
            </w:r>
          </w:p>
        </w:tc>
      </w:tr>
      <w:tr w:rsidR="00BD503F" w:rsidRPr="00DE24B2" w:rsidTr="0018708F">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Default="00BD503F" w:rsidP="0018708F">
            <w:pPr>
              <w:pStyle w:val="Tabletext"/>
            </w:pPr>
            <w:r>
              <w:t>Current consumption</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Pr="00DE24B2" w:rsidRDefault="00BD503F" w:rsidP="0018708F">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Default="00BD503F" w:rsidP="0018708F">
            <w:pPr>
              <w:pStyle w:val="Tabletext"/>
              <w:rPr>
                <w:szCs w:val="20"/>
              </w:rPr>
            </w:pPr>
            <w:r>
              <w:rPr>
                <w:szCs w:val="20"/>
              </w:rPr>
              <w:t>Ilc</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Pr="00DE24B2" w:rsidRDefault="00BD503F" w:rsidP="0018708F">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Default="00BD503F" w:rsidP="0018708F">
            <w:pPr>
              <w:pStyle w:val="Tabletext"/>
              <w:jc w:val="center"/>
              <w:rPr>
                <w:szCs w:val="20"/>
              </w:rPr>
            </w:pPr>
            <w:r>
              <w:rPr>
                <w:szCs w:val="20"/>
              </w:rPr>
              <w:t>II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Pr="00DE24B2" w:rsidRDefault="00BD503F" w:rsidP="0018708F">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Default="00BD503F" w:rsidP="0018708F">
            <w:pPr>
              <w:pStyle w:val="Tabletext"/>
              <w:jc w:val="center"/>
              <w:rPr>
                <w:szCs w:val="20"/>
              </w:rPr>
            </w:pPr>
            <w:r>
              <w:rPr>
                <w:szCs w:val="20"/>
              </w:rPr>
              <w:t>3</w:t>
            </w:r>
            <w:r w:rsidR="00FA439D">
              <w:rPr>
                <w:szCs w:val="20"/>
              </w:rPr>
              <w:t>,2</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Pr="00DE24B2" w:rsidRDefault="00BD503F" w:rsidP="0018708F">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Pr="00DE24B2" w:rsidRDefault="00BD503F" w:rsidP="0018708F">
            <w:pPr>
              <w:pStyle w:val="Tabletext"/>
              <w:jc w:val="center"/>
              <w:rPr>
                <w:szCs w:val="20"/>
              </w:rPr>
            </w:pPr>
            <w:r>
              <w:rPr>
                <w:szCs w:val="20"/>
              </w:rPr>
              <w:t>mA</w:t>
            </w:r>
          </w:p>
        </w:tc>
      </w:tr>
      <w:tr w:rsidR="004330DA" w:rsidRPr="00DE24B2" w:rsidTr="0018708F">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Default="004330DA" w:rsidP="0018708F">
            <w:pPr>
              <w:pStyle w:val="Tabletext"/>
            </w:pPr>
            <w:r>
              <w:t>Load cell output voltage non-linearity</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Pr="00DE24B2" w:rsidRDefault="004330DA" w:rsidP="0018708F">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Default="004330DA" w:rsidP="0018708F">
            <w:pPr>
              <w:pStyle w:val="Tabletext"/>
              <w:rPr>
                <w:szCs w:val="20"/>
              </w:rPr>
            </w:pPr>
            <w:r>
              <w:rPr>
                <w:szCs w:val="20"/>
              </w:rPr>
              <w:t>INL_vfout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Pr="00DE24B2" w:rsidRDefault="004330DA" w:rsidP="0018708F">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Default="004330DA" w:rsidP="0018708F">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Pr="00DE24B2" w:rsidRDefault="004330DA" w:rsidP="0018708F">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Default="004330DA" w:rsidP="0018708F">
            <w:pPr>
              <w:pStyle w:val="Tabletext"/>
              <w:jc w:val="center"/>
              <w:rPr>
                <w:szCs w:val="20"/>
              </w:rPr>
            </w:pPr>
            <w:r>
              <w:rPr>
                <w:szCs w:val="20"/>
              </w:rPr>
              <w:t>(0,5)</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Pr="00DE24B2" w:rsidRDefault="004330DA" w:rsidP="0018708F">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Default="004330DA" w:rsidP="0018708F">
            <w:pPr>
              <w:pStyle w:val="Tabletext"/>
              <w:jc w:val="center"/>
              <w:rPr>
                <w:szCs w:val="20"/>
              </w:rPr>
            </w:pPr>
            <w:r>
              <w:rPr>
                <w:szCs w:val="20"/>
              </w:rPr>
              <w:t>mV</w:t>
            </w:r>
          </w:p>
        </w:tc>
      </w:tr>
    </w:tbl>
    <w:p w:rsidR="0018708F" w:rsidRDefault="0018708F" w:rsidP="0018708F"/>
    <w:p w:rsidR="00D31D0E" w:rsidRDefault="006C7CE4" w:rsidP="00D31D0E">
      <w:pPr>
        <w:pStyle w:val="Heading3"/>
        <w:numPr>
          <w:ilvl w:val="2"/>
          <w:numId w:val="1"/>
        </w:numPr>
      </w:pPr>
      <w:r>
        <w:t xml:space="preserve">Xplained + click </w:t>
      </w:r>
      <w:r w:rsidR="003E0D58">
        <w:t>M95 measurements</w:t>
      </w:r>
    </w:p>
    <w:tbl>
      <w:tblPr>
        <w:tblW w:w="13989" w:type="dxa"/>
        <w:jc w:val="center"/>
        <w:tblCellMar>
          <w:top w:w="43" w:type="dxa"/>
          <w:left w:w="113" w:type="dxa"/>
          <w:bottom w:w="28" w:type="dxa"/>
          <w:right w:w="113" w:type="dxa"/>
        </w:tblCellMar>
        <w:tblLook w:val="04A0" w:firstRow="1" w:lastRow="0" w:firstColumn="1" w:lastColumn="0" w:noHBand="0" w:noVBand="1"/>
      </w:tblPr>
      <w:tblGrid>
        <w:gridCol w:w="2534"/>
        <w:gridCol w:w="975"/>
        <w:gridCol w:w="1540"/>
        <w:gridCol w:w="1560"/>
        <w:gridCol w:w="1160"/>
        <w:gridCol w:w="1604"/>
        <w:gridCol w:w="1604"/>
        <w:gridCol w:w="1604"/>
        <w:gridCol w:w="1408"/>
      </w:tblGrid>
      <w:tr w:rsidR="003E0D58" w:rsidRPr="00DE24B2" w:rsidTr="003E0D58">
        <w:trPr>
          <w:cantSplit/>
          <w:jc w:val="center"/>
        </w:trPr>
        <w:tc>
          <w:tcPr>
            <w:tcW w:w="2534"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3E0D58" w:rsidRPr="00DE24B2" w:rsidRDefault="003E0D58" w:rsidP="00B82655">
            <w:pPr>
              <w:pStyle w:val="Tabletext"/>
              <w:rPr>
                <w:b/>
                <w:bCs/>
                <w:color w:val="FFFFFF"/>
              </w:rPr>
            </w:pPr>
            <w:r w:rsidRPr="00DE24B2">
              <w:rPr>
                <w:b/>
                <w:bCs/>
                <w:color w:val="FFFFFF"/>
              </w:rPr>
              <w:t>Parameter</w:t>
            </w:r>
          </w:p>
        </w:tc>
        <w:tc>
          <w:tcPr>
            <w:tcW w:w="975"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3E0D58" w:rsidRPr="00DE24B2" w:rsidRDefault="003E0D58" w:rsidP="00B82655">
            <w:pPr>
              <w:pStyle w:val="Tabletext"/>
              <w:rPr>
                <w:b/>
                <w:bCs/>
                <w:color w:val="FFFFFF"/>
              </w:rPr>
            </w:pPr>
            <w:r w:rsidRPr="00DE24B2">
              <w:rPr>
                <w:b/>
                <w:bCs/>
                <w:color w:val="FFFFFF"/>
              </w:rPr>
              <w:t xml:space="preserve">Test </w:t>
            </w:r>
            <w:r>
              <w:rPr>
                <w:b/>
                <w:bCs/>
                <w:color w:val="FFFFFF"/>
              </w:rPr>
              <w: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3E0D58" w:rsidRPr="00DE24B2" w:rsidRDefault="003E0D58" w:rsidP="00B82655">
            <w:pPr>
              <w:pStyle w:val="Tabletext"/>
              <w:rPr>
                <w:b/>
                <w:bCs/>
                <w:color w:val="FFFFFF"/>
              </w:rPr>
            </w:pPr>
            <w:r w:rsidRPr="00DE24B2">
              <w:rPr>
                <w:b/>
                <w:bCs/>
                <w:color w:val="FFFFFF"/>
              </w:rPr>
              <w:t>Parameter name</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3E0D58" w:rsidRPr="00DE24B2" w:rsidRDefault="003E0D58" w:rsidP="00B82655">
            <w:pPr>
              <w:pStyle w:val="Tabletext"/>
              <w:rPr>
                <w:b/>
                <w:bCs/>
                <w:color w:val="FFFFFF"/>
              </w:rPr>
            </w:pPr>
            <w:r w:rsidRPr="00DE24B2">
              <w:rPr>
                <w:b/>
                <w:bCs/>
                <w:color w:val="FFFFFF"/>
              </w:rPr>
              <w:t>Condition</w:t>
            </w:r>
          </w:p>
        </w:tc>
        <w:tc>
          <w:tcPr>
            <w:tcW w:w="1160"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3E0D58" w:rsidRPr="00DE24B2" w:rsidRDefault="003E0D58" w:rsidP="00B82655">
            <w:pPr>
              <w:pStyle w:val="Tabletext"/>
              <w:rPr>
                <w:b/>
                <w:bCs/>
                <w:color w:val="FFFFFF"/>
              </w:rPr>
            </w:pPr>
            <w:r w:rsidRPr="00DE24B2">
              <w:rPr>
                <w:b/>
                <w:bCs/>
                <w:color w:val="FFFFFF"/>
              </w:rPr>
              <w:t>Ver. level</w:t>
            </w: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3E0D58" w:rsidRPr="00DE24B2" w:rsidRDefault="003E0D58" w:rsidP="00B82655">
            <w:pPr>
              <w:pStyle w:val="Tabletext"/>
              <w:jc w:val="center"/>
              <w:rPr>
                <w:b/>
                <w:bCs/>
                <w:color w:val="FFFFFF"/>
              </w:rPr>
            </w:pPr>
            <w:r w:rsidRPr="00DE24B2">
              <w:rPr>
                <w:b/>
                <w:bCs/>
                <w:color w:val="FFFFFF"/>
              </w:rPr>
              <w:t>Min</w:t>
            </w: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3E0D58" w:rsidRPr="00DE24B2" w:rsidRDefault="003E0D58" w:rsidP="00B82655">
            <w:pPr>
              <w:pStyle w:val="Tabletext"/>
              <w:jc w:val="center"/>
              <w:rPr>
                <w:b/>
                <w:bCs/>
                <w:color w:val="FFFFFF"/>
              </w:rPr>
            </w:pPr>
            <w:r w:rsidRPr="00DE24B2">
              <w:rPr>
                <w:b/>
                <w:bCs/>
                <w:color w:val="FFFFFF"/>
              </w:rPr>
              <w:t>Typical</w:t>
            </w: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3E0D58" w:rsidRPr="00DE24B2" w:rsidRDefault="003E0D58" w:rsidP="00B82655">
            <w:pPr>
              <w:pStyle w:val="Tabletext"/>
              <w:jc w:val="center"/>
              <w:rPr>
                <w:b/>
                <w:bCs/>
                <w:color w:val="FFFFFF"/>
              </w:rPr>
            </w:pPr>
            <w:r w:rsidRPr="00DE24B2">
              <w:rPr>
                <w:b/>
                <w:bCs/>
                <w:color w:val="FFFFFF"/>
              </w:rPr>
              <w:t>Max</w:t>
            </w:r>
          </w:p>
        </w:tc>
        <w:tc>
          <w:tcPr>
            <w:tcW w:w="1408"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3E0D58" w:rsidRPr="00DE24B2" w:rsidRDefault="003E0D58" w:rsidP="00B82655">
            <w:pPr>
              <w:pStyle w:val="Tabletext"/>
              <w:jc w:val="center"/>
              <w:rPr>
                <w:b/>
                <w:bCs/>
                <w:color w:val="FFFFFF"/>
              </w:rPr>
            </w:pPr>
            <w:r w:rsidRPr="00DE24B2">
              <w:rPr>
                <w:b/>
                <w:bCs/>
                <w:color w:val="FFFFFF"/>
              </w:rPr>
              <w:t>Unit</w:t>
            </w:r>
          </w:p>
        </w:tc>
      </w:tr>
      <w:tr w:rsidR="003E0D58" w:rsidRPr="00DE24B2" w:rsidTr="00B82655">
        <w:trPr>
          <w:cantSplit/>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3E0D58" w:rsidRPr="00DE24B2" w:rsidRDefault="003E0D58" w:rsidP="00B82655">
            <w:pPr>
              <w:pStyle w:val="Tabletext"/>
              <w:rPr>
                <w:b/>
                <w:szCs w:val="20"/>
              </w:rPr>
            </w:pPr>
            <w:r>
              <w:rPr>
                <w:b/>
                <w:szCs w:val="20"/>
              </w:rPr>
              <w:t>DC measurements</w:t>
            </w:r>
          </w:p>
        </w:tc>
      </w:tr>
      <w:tr w:rsidR="003E0D58" w:rsidRPr="002C6D55" w:rsidTr="003E0D58">
        <w:trPr>
          <w:cantSplit/>
          <w:jc w:val="center"/>
        </w:trPr>
        <w:tc>
          <w:tcPr>
            <w:tcW w:w="2534"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3E0D58" w:rsidRPr="002C6D55" w:rsidRDefault="006C7CE4" w:rsidP="003E0D58">
            <w:pPr>
              <w:pStyle w:val="Tabletext"/>
            </w:pPr>
            <w:r>
              <w:t>M95 s</w:t>
            </w:r>
            <w:r w:rsidR="003E0D58">
              <w:t>upply current 3V supply</w:t>
            </w:r>
          </w:p>
        </w:tc>
        <w:tc>
          <w:tcPr>
            <w:tcW w:w="97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3E0D58" w:rsidRPr="00DE24B2" w:rsidRDefault="003E0D58" w:rsidP="003E0D5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3E0D58" w:rsidRPr="00DE24B2" w:rsidRDefault="003E0D58" w:rsidP="003E0D5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3E0D58" w:rsidRPr="002C6D55" w:rsidRDefault="003E0D58" w:rsidP="003E0D58">
            <w:pPr>
              <w:pStyle w:val="Tabletext"/>
            </w:pPr>
            <w:r>
              <w:t>Probably the LED.</w:t>
            </w:r>
          </w:p>
        </w:tc>
        <w:tc>
          <w:tcPr>
            <w:tcW w:w="1160"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3E0D58" w:rsidRDefault="00087016" w:rsidP="003E0D58">
            <w:pPr>
              <w:pStyle w:val="Tabletext"/>
              <w:jc w:val="center"/>
              <w:rPr>
                <w:szCs w:val="20"/>
              </w:rPr>
            </w:pPr>
            <w:r>
              <w:rPr>
                <w:szCs w:val="20"/>
              </w:rPr>
              <w:t>II</w:t>
            </w: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3E0D58" w:rsidRPr="003224EF" w:rsidRDefault="003E0D58" w:rsidP="003E0D58">
            <w:pPr>
              <w:pStyle w:val="Tabletext"/>
              <w:jc w:val="center"/>
              <w:rPr>
                <w:szCs w:val="20"/>
              </w:rPr>
            </w:pP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3E0D58" w:rsidRDefault="003E0D58" w:rsidP="003E0D58">
            <w:pPr>
              <w:pStyle w:val="Tabletext"/>
              <w:jc w:val="center"/>
              <w:rPr>
                <w:szCs w:val="20"/>
              </w:rPr>
            </w:pPr>
            <w:r>
              <w:rPr>
                <w:szCs w:val="20"/>
              </w:rPr>
              <w:t>2</w:t>
            </w: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3E0D58" w:rsidRPr="003224EF" w:rsidRDefault="003E0D58" w:rsidP="003E0D58">
            <w:pPr>
              <w:pStyle w:val="Tabletext"/>
              <w:jc w:val="center"/>
              <w:rPr>
                <w:szCs w:val="20"/>
              </w:rPr>
            </w:pPr>
          </w:p>
        </w:tc>
        <w:tc>
          <w:tcPr>
            <w:tcW w:w="140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3E0D58" w:rsidRDefault="003E0D58" w:rsidP="003E0D58">
            <w:pPr>
              <w:pStyle w:val="Tabletext"/>
              <w:jc w:val="center"/>
              <w:rPr>
                <w:szCs w:val="20"/>
              </w:rPr>
            </w:pPr>
            <w:r>
              <w:rPr>
                <w:szCs w:val="20"/>
              </w:rPr>
              <w:t>mA</w:t>
            </w:r>
          </w:p>
        </w:tc>
      </w:tr>
      <w:tr w:rsidR="003E0D58" w:rsidRPr="00DE24B2" w:rsidTr="003E0D58">
        <w:trPr>
          <w:cantSplit/>
          <w:trHeight w:val="210"/>
          <w:jc w:val="center"/>
        </w:trPr>
        <w:tc>
          <w:tcPr>
            <w:tcW w:w="253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2C6D55" w:rsidRDefault="006C7CE4" w:rsidP="003E0D58">
            <w:pPr>
              <w:pStyle w:val="Tabletext"/>
            </w:pPr>
            <w:r>
              <w:t>M95 s</w:t>
            </w:r>
            <w:r w:rsidR="003E0D58">
              <w:t>upply current 5V supply</w:t>
            </w:r>
          </w:p>
        </w:tc>
        <w:tc>
          <w:tcPr>
            <w:tcW w:w="97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3E0D58" w:rsidP="003E0D5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3E0D58" w:rsidP="003E0D5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F01CDF" w:rsidP="003E0D58">
            <w:pPr>
              <w:pStyle w:val="Tabletext"/>
              <w:rPr>
                <w:szCs w:val="20"/>
              </w:rPr>
            </w:pPr>
            <w:r>
              <w:rPr>
                <w:szCs w:val="20"/>
              </w:rPr>
              <w:t>Power off</w:t>
            </w:r>
          </w:p>
        </w:tc>
        <w:tc>
          <w:tcPr>
            <w:tcW w:w="1160"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087016" w:rsidP="003E0D58">
            <w:pPr>
              <w:pStyle w:val="Tabletext"/>
              <w:jc w:val="center"/>
              <w:rPr>
                <w:szCs w:val="20"/>
              </w:rPr>
            </w:pPr>
            <w:r>
              <w:rPr>
                <w:szCs w:val="20"/>
              </w:rPr>
              <w:t>II</w:t>
            </w: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3224EF" w:rsidRDefault="003E0D58" w:rsidP="003E0D58">
            <w:pPr>
              <w:pStyle w:val="Tabletext"/>
              <w:jc w:val="center"/>
              <w:rPr>
                <w:szCs w:val="20"/>
              </w:rPr>
            </w:pP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F01CDF" w:rsidP="003E0D58">
            <w:pPr>
              <w:pStyle w:val="Tabletext"/>
              <w:jc w:val="center"/>
              <w:rPr>
                <w:szCs w:val="20"/>
              </w:rPr>
            </w:pPr>
            <w:r>
              <w:rPr>
                <w:szCs w:val="20"/>
              </w:rPr>
              <w:t>0</w:t>
            </w: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3224EF" w:rsidRDefault="003E0D58" w:rsidP="003E0D58">
            <w:pPr>
              <w:pStyle w:val="Tabletext"/>
              <w:jc w:val="center"/>
              <w:rPr>
                <w:szCs w:val="20"/>
              </w:rPr>
            </w:pPr>
          </w:p>
        </w:tc>
        <w:tc>
          <w:tcPr>
            <w:tcW w:w="140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F01CDF" w:rsidP="003E0D58">
            <w:pPr>
              <w:pStyle w:val="Tabletext"/>
              <w:jc w:val="center"/>
              <w:rPr>
                <w:szCs w:val="20"/>
              </w:rPr>
            </w:pPr>
            <w:r>
              <w:rPr>
                <w:szCs w:val="20"/>
              </w:rPr>
              <w:t>mA</w:t>
            </w:r>
          </w:p>
        </w:tc>
      </w:tr>
      <w:tr w:rsidR="003E0D58" w:rsidRPr="00DE24B2" w:rsidTr="003E0D58">
        <w:trPr>
          <w:cantSplit/>
          <w:trHeight w:val="210"/>
          <w:jc w:val="center"/>
        </w:trPr>
        <w:tc>
          <w:tcPr>
            <w:tcW w:w="253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D643F6" w:rsidP="003E0D58">
            <w:pPr>
              <w:pStyle w:val="Tabletext"/>
            </w:pPr>
            <w:r>
              <w:t>xmega</w:t>
            </w:r>
            <w:r w:rsidR="006C7CE4">
              <w:t xml:space="preserve"> supply current 3V</w:t>
            </w:r>
          </w:p>
        </w:tc>
        <w:tc>
          <w:tcPr>
            <w:tcW w:w="97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3E0D58" w:rsidP="003E0D5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3E0D58" w:rsidP="003E0D5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6C7CE4" w:rsidP="003E0D58">
            <w:pPr>
              <w:pStyle w:val="Tabletext"/>
              <w:rPr>
                <w:szCs w:val="20"/>
              </w:rPr>
            </w:pPr>
            <w:r>
              <w:rPr>
                <w:szCs w:val="20"/>
              </w:rPr>
              <w:t>Sleep</w:t>
            </w:r>
          </w:p>
        </w:tc>
        <w:tc>
          <w:tcPr>
            <w:tcW w:w="1160"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6C7CE4" w:rsidP="003E0D58">
            <w:pPr>
              <w:pStyle w:val="Tabletext"/>
              <w:jc w:val="center"/>
              <w:rPr>
                <w:szCs w:val="20"/>
              </w:rPr>
            </w:pPr>
            <w:r>
              <w:rPr>
                <w:szCs w:val="20"/>
              </w:rPr>
              <w:t>II</w:t>
            </w: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3E0D58" w:rsidP="003E0D58">
            <w:pPr>
              <w:pStyle w:val="Tabletext"/>
              <w:jc w:val="center"/>
              <w:rPr>
                <w:szCs w:val="20"/>
              </w:rPr>
            </w:pP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D643F6" w:rsidP="003E0D58">
            <w:pPr>
              <w:pStyle w:val="Tabletext"/>
              <w:jc w:val="center"/>
              <w:rPr>
                <w:szCs w:val="20"/>
              </w:rPr>
            </w:pPr>
            <w:r>
              <w:rPr>
                <w:szCs w:val="20"/>
              </w:rPr>
              <w:t>1</w:t>
            </w: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3E0D58" w:rsidP="003E0D58">
            <w:pPr>
              <w:pStyle w:val="Tabletext"/>
              <w:jc w:val="center"/>
              <w:rPr>
                <w:szCs w:val="20"/>
              </w:rPr>
            </w:pPr>
          </w:p>
        </w:tc>
        <w:tc>
          <w:tcPr>
            <w:tcW w:w="140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D643F6" w:rsidP="003E0D58">
            <w:pPr>
              <w:pStyle w:val="Tabletext"/>
              <w:jc w:val="center"/>
              <w:rPr>
                <w:szCs w:val="20"/>
              </w:rPr>
            </w:pPr>
            <w:r>
              <w:rPr>
                <w:szCs w:val="20"/>
              </w:rPr>
              <w:t>u</w:t>
            </w:r>
            <w:r w:rsidR="006C7CE4">
              <w:rPr>
                <w:szCs w:val="20"/>
              </w:rPr>
              <w:t>A</w:t>
            </w:r>
          </w:p>
        </w:tc>
      </w:tr>
      <w:tr w:rsidR="003E0D58" w:rsidRPr="00DE24B2" w:rsidTr="003E0D58">
        <w:trPr>
          <w:cantSplit/>
          <w:trHeight w:val="210"/>
          <w:jc w:val="center"/>
        </w:trPr>
        <w:tc>
          <w:tcPr>
            <w:tcW w:w="253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3E0D58" w:rsidP="003E0D58">
            <w:pPr>
              <w:pStyle w:val="Tabletext"/>
            </w:pPr>
          </w:p>
        </w:tc>
        <w:tc>
          <w:tcPr>
            <w:tcW w:w="97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3E0D58" w:rsidP="003E0D5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3E0D58" w:rsidP="003E0D5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3E0D58" w:rsidP="003E0D58">
            <w:pPr>
              <w:pStyle w:val="Tabletext"/>
              <w:rPr>
                <w:szCs w:val="20"/>
              </w:rPr>
            </w:pPr>
          </w:p>
        </w:tc>
        <w:tc>
          <w:tcPr>
            <w:tcW w:w="1160"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3E0D58" w:rsidP="003E0D58">
            <w:pPr>
              <w:pStyle w:val="Tabletext"/>
              <w:jc w:val="center"/>
              <w:rPr>
                <w:szCs w:val="20"/>
              </w:rPr>
            </w:pP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3E0D58" w:rsidP="003E0D58">
            <w:pPr>
              <w:pStyle w:val="Tabletext"/>
              <w:jc w:val="center"/>
              <w:rPr>
                <w:szCs w:val="20"/>
              </w:rPr>
            </w:pP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3E0D58" w:rsidP="003E0D58">
            <w:pPr>
              <w:pStyle w:val="Tabletext"/>
              <w:jc w:val="center"/>
              <w:rPr>
                <w:szCs w:val="20"/>
              </w:rPr>
            </w:pP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3E0D58" w:rsidP="003E0D58">
            <w:pPr>
              <w:pStyle w:val="Tabletext"/>
              <w:jc w:val="center"/>
              <w:rPr>
                <w:szCs w:val="20"/>
              </w:rPr>
            </w:pPr>
          </w:p>
        </w:tc>
        <w:tc>
          <w:tcPr>
            <w:tcW w:w="140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3E0D58" w:rsidP="003E0D58">
            <w:pPr>
              <w:pStyle w:val="Tabletext"/>
              <w:jc w:val="center"/>
              <w:rPr>
                <w:szCs w:val="20"/>
              </w:rPr>
            </w:pPr>
          </w:p>
        </w:tc>
      </w:tr>
    </w:tbl>
    <w:p w:rsidR="003E0D58" w:rsidRPr="003E0D58" w:rsidRDefault="003E0D58" w:rsidP="003E0D58"/>
    <w:sectPr w:rsidR="003E0D58" w:rsidRPr="003E0D58" w:rsidSect="0009162C">
      <w:headerReference w:type="default" r:id="rId43"/>
      <w:footerReference w:type="default" r:id="rId44"/>
      <w:pgSz w:w="16839" w:h="23814" w:code="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2F4D" w:rsidRDefault="00C72F4D">
      <w:r>
        <w:separator/>
      </w:r>
    </w:p>
  </w:endnote>
  <w:endnote w:type="continuationSeparator" w:id="0">
    <w:p w:rsidR="00C72F4D" w:rsidRDefault="00C72F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1E0" w:firstRow="1" w:lastRow="1" w:firstColumn="1" w:lastColumn="1" w:noHBand="0" w:noVBand="0"/>
    </w:tblPr>
    <w:tblGrid>
      <w:gridCol w:w="11854"/>
      <w:gridCol w:w="2831"/>
    </w:tblGrid>
    <w:tr w:rsidR="00B82655" w:rsidTr="0009162C">
      <w:tc>
        <w:tcPr>
          <w:tcW w:w="4036" w:type="pct"/>
        </w:tcPr>
        <w:p w:rsidR="00B82655" w:rsidRPr="00083317" w:rsidRDefault="00C72F4D" w:rsidP="00C03AE2">
          <w:pPr>
            <w:pStyle w:val="Footer"/>
            <w:rPr>
              <w:lang w:val="fr-FR"/>
            </w:rPr>
          </w:pPr>
          <w:sdt>
            <w:sdtPr>
              <w:rPr>
                <w:lang w:val="fr-FR"/>
              </w:rPr>
              <w:alias w:val="Title"/>
              <w:tag w:val=""/>
              <w:id w:val="818844873"/>
              <w:dataBinding w:prefixMappings="xmlns:ns0='http://purl.org/dc/elements/1.1/' xmlns:ns1='http://schemas.openxmlformats.org/package/2006/metadata/core-properties' " w:xpath="/ns1:coreProperties[1]/ns0:title[1]" w:storeItemID="{6C3C8BC8-F283-45AE-878A-BAB7291924A1}"/>
              <w:text/>
            </w:sdtPr>
            <w:sdtEndPr/>
            <w:sdtContent>
              <w:r w:rsidR="00B82655">
                <w:rPr>
                  <w:lang w:val="fr-FR"/>
                </w:rPr>
                <w:t>LE_NB_IOT_CONTROLLER</w:t>
              </w:r>
            </w:sdtContent>
          </w:sdt>
          <w:r w:rsidR="00B82655">
            <w:rPr>
              <w:lang w:val="fr-FR"/>
            </w:rPr>
            <w:t xml:space="preserve"> - Datasheet</w:t>
          </w:r>
        </w:p>
      </w:tc>
      <w:tc>
        <w:tcPr>
          <w:tcW w:w="964" w:type="pct"/>
        </w:tcPr>
        <w:p w:rsidR="00B82655" w:rsidRPr="003C0EE6" w:rsidRDefault="00B82655" w:rsidP="003C0EE6">
          <w:pPr>
            <w:pStyle w:val="Footer"/>
            <w:jc w:val="right"/>
            <w:rPr>
              <w:i/>
            </w:rPr>
          </w:pPr>
          <w:r w:rsidRPr="003C0EE6">
            <w:rPr>
              <w:i/>
            </w:rPr>
            <w:t xml:space="preserve">Page </w:t>
          </w:r>
          <w:r w:rsidRPr="003C0EE6">
            <w:rPr>
              <w:i/>
            </w:rPr>
            <w:fldChar w:fldCharType="begin"/>
          </w:r>
          <w:r w:rsidRPr="003C0EE6">
            <w:rPr>
              <w:i/>
            </w:rPr>
            <w:instrText xml:space="preserve"> PAGE </w:instrText>
          </w:r>
          <w:r w:rsidRPr="003C0EE6">
            <w:rPr>
              <w:i/>
            </w:rPr>
            <w:fldChar w:fldCharType="separate"/>
          </w:r>
          <w:r w:rsidR="00E6154D">
            <w:rPr>
              <w:i/>
              <w:noProof/>
            </w:rPr>
            <w:t>8</w:t>
          </w:r>
          <w:r w:rsidRPr="003C0EE6">
            <w:rPr>
              <w:i/>
            </w:rPr>
            <w:fldChar w:fldCharType="end"/>
          </w:r>
          <w:r w:rsidRPr="003C0EE6">
            <w:rPr>
              <w:i/>
            </w:rPr>
            <w:t xml:space="preserve"> of </w:t>
          </w:r>
          <w:r w:rsidRPr="003C0EE6">
            <w:rPr>
              <w:i/>
            </w:rPr>
            <w:fldChar w:fldCharType="begin"/>
          </w:r>
          <w:r w:rsidRPr="003C0EE6">
            <w:rPr>
              <w:i/>
            </w:rPr>
            <w:instrText xml:space="preserve"> NUMPAGES </w:instrText>
          </w:r>
          <w:r w:rsidRPr="003C0EE6">
            <w:rPr>
              <w:i/>
            </w:rPr>
            <w:fldChar w:fldCharType="separate"/>
          </w:r>
          <w:r w:rsidR="00E6154D">
            <w:rPr>
              <w:i/>
              <w:noProof/>
            </w:rPr>
            <w:t>25</w:t>
          </w:r>
          <w:r w:rsidRPr="003C0EE6">
            <w:rPr>
              <w:i/>
            </w:rPr>
            <w:fldChar w:fldCharType="end"/>
          </w:r>
        </w:p>
      </w:tc>
    </w:tr>
  </w:tbl>
  <w:p w:rsidR="00B82655" w:rsidRDefault="00B82655" w:rsidP="008B6D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2F4D" w:rsidRDefault="00C72F4D">
      <w:r>
        <w:separator/>
      </w:r>
    </w:p>
  </w:footnote>
  <w:footnote w:type="continuationSeparator" w:id="0">
    <w:p w:rsidR="00C72F4D" w:rsidRDefault="00C72F4D">
      <w:r>
        <w:continuationSeparator/>
      </w:r>
    </w:p>
  </w:footnote>
  <w:footnote w:id="1">
    <w:p w:rsidR="00B82655" w:rsidRPr="00301B7E" w:rsidRDefault="00B82655">
      <w:pPr>
        <w:pStyle w:val="FootnoteText"/>
      </w:pPr>
      <w:r>
        <w:rPr>
          <w:rStyle w:val="FootnoteReference"/>
        </w:rPr>
        <w:footnoteRef/>
      </w:r>
      <w:r>
        <w:t xml:space="preserve"> Information labelled on the load cell.</w:t>
      </w:r>
    </w:p>
  </w:footnote>
  <w:footnote w:id="2">
    <w:p w:rsidR="00B82655" w:rsidRPr="006E32CF" w:rsidRDefault="00B82655">
      <w:pPr>
        <w:pStyle w:val="FootnoteText"/>
        <w:rPr>
          <w:lang w:val="en-GB"/>
        </w:rPr>
      </w:pPr>
      <w:r>
        <w:rPr>
          <w:rStyle w:val="FootnoteReference"/>
        </w:rPr>
        <w:footnoteRef/>
      </w:r>
      <w:r>
        <w:t xml:space="preserve"> </w:t>
      </w:r>
      <w:r>
        <w:rPr>
          <w:lang w:val="en-GB"/>
        </w:rPr>
        <w:t>5V is explicitly written, but there is a figure of common mode range where the supply is +-2V.</w:t>
      </w:r>
    </w:p>
  </w:footnote>
  <w:footnote w:id="3">
    <w:p w:rsidR="00B82655" w:rsidRPr="007D3949" w:rsidRDefault="00B82655" w:rsidP="000A7D28">
      <w:pPr>
        <w:pStyle w:val="FootnoteText"/>
        <w:rPr>
          <w:lang w:val="en-GB"/>
        </w:rPr>
      </w:pPr>
      <w:r>
        <w:rPr>
          <w:rStyle w:val="FootnoteReference"/>
        </w:rPr>
        <w:footnoteRef/>
      </w:r>
      <w:r>
        <w:t xml:space="preserve"> </w:t>
      </w:r>
      <w:r>
        <w:rPr>
          <w:lang w:val="en-GB"/>
        </w:rPr>
        <w:t>Current iokeys minimum setting, with 18 hours at max.</w:t>
      </w:r>
    </w:p>
  </w:footnote>
  <w:footnote w:id="4">
    <w:p w:rsidR="007F5ABA" w:rsidRPr="00736CD9" w:rsidRDefault="007F5ABA" w:rsidP="007F5ABA">
      <w:pPr>
        <w:pStyle w:val="FootnoteText"/>
      </w:pPr>
      <w:r>
        <w:rPr>
          <w:rStyle w:val="FootnoteReference"/>
        </w:rPr>
        <w:footnoteRef/>
      </w:r>
      <w:r>
        <w:t xml:space="preserve"> See action 37.</w:t>
      </w:r>
    </w:p>
  </w:footnote>
  <w:footnote w:id="5">
    <w:p w:rsidR="00B82655" w:rsidRPr="00E9341F" w:rsidRDefault="00B82655" w:rsidP="00D77430">
      <w:pPr>
        <w:pStyle w:val="FootnoteText"/>
      </w:pPr>
      <w:r>
        <w:rPr>
          <w:rStyle w:val="FootnoteReference"/>
        </w:rPr>
        <w:footnoteRef/>
      </w:r>
      <w:r>
        <w:t xml:space="preserve"> Adding more battery capacity for safety.</w:t>
      </w:r>
    </w:p>
  </w:footnote>
  <w:footnote w:id="6">
    <w:p w:rsidR="00B82655" w:rsidRPr="00E9341F" w:rsidRDefault="00B82655" w:rsidP="00D77430">
      <w:pPr>
        <w:pStyle w:val="FootnoteText"/>
      </w:pPr>
      <w:r>
        <w:rPr>
          <w:rStyle w:val="FootnoteReference"/>
        </w:rPr>
        <w:footnoteRef/>
      </w:r>
      <w:r>
        <w:t xml:space="preserve"> Adding more battery capacity for safety.</w:t>
      </w:r>
    </w:p>
  </w:footnote>
  <w:footnote w:id="7">
    <w:p w:rsidR="00B82655" w:rsidRPr="00F12BEF" w:rsidRDefault="00B82655">
      <w:pPr>
        <w:pStyle w:val="FootnoteText"/>
        <w:rPr>
          <w:lang w:val="en-GB"/>
        </w:rPr>
      </w:pPr>
      <w:r>
        <w:rPr>
          <w:rStyle w:val="FootnoteReference"/>
        </w:rPr>
        <w:footnoteRef/>
      </w:r>
      <w:r>
        <w:t xml:space="preserve"> </w:t>
      </w:r>
      <w:r>
        <w:rPr>
          <w:lang w:val="en-GB"/>
        </w:rPr>
        <w:t>&lt;1mV for a 100mV noise @ vref=1V and 10 bits ADC.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2655" w:rsidRPr="00A17EEA" w:rsidRDefault="00C72F4D" w:rsidP="008B6D08">
    <w:pPr>
      <w:pStyle w:val="Header"/>
      <w:jc w:val="right"/>
      <w:rPr>
        <w:b/>
        <w:color w:val="C00000"/>
      </w:rPr>
    </w:pPr>
    <w:sdt>
      <w:sdtPr>
        <w:rPr>
          <w:b/>
          <w:color w:val="C00000"/>
        </w:rPr>
        <w:id w:val="1633520222"/>
        <w:docPartObj>
          <w:docPartGallery w:val="Watermarks"/>
          <w:docPartUnique/>
        </w:docPartObj>
      </w:sdtPr>
      <w:sdtEndPr/>
      <w:sdtContent>
        <w:r>
          <w:rPr>
            <w:b/>
            <w:noProof/>
            <w:color w:val="C00000"/>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left:0;text-align:left;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B82655">
      <w:rPr>
        <w:b/>
        <w:color w:val="C00000"/>
      </w:rPr>
      <w:t>LILLEBAKK</w:t>
    </w:r>
    <w:r w:rsidR="00B82655" w:rsidRPr="00A17EEA">
      <w:rPr>
        <w:b/>
        <w:color w:val="C00000"/>
      </w:rPr>
      <w:t xml:space="preserve"> CONFIDENTIAL</w:t>
    </w:r>
  </w:p>
  <w:p w:rsidR="00B82655" w:rsidRDefault="00B826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10782E0A"/>
    <w:lvl w:ilvl="0">
      <w:start w:val="1"/>
      <w:numFmt w:val="bullet"/>
      <w:pStyle w:val="H2"/>
      <w:lvlText w:val=""/>
      <w:lvlJc w:val="left"/>
      <w:pPr>
        <w:ind w:left="1620" w:hanging="360"/>
      </w:pPr>
      <w:rPr>
        <w:rFonts w:ascii="Symbol" w:hAnsi="Symbol" w:hint="default"/>
      </w:rPr>
    </w:lvl>
  </w:abstractNum>
  <w:abstractNum w:abstractNumId="1" w15:restartNumberingAfterBreak="0">
    <w:nsid w:val="00696979"/>
    <w:multiLevelType w:val="multilevel"/>
    <w:tmpl w:val="F04AC6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5D615B6"/>
    <w:multiLevelType w:val="hybridMultilevel"/>
    <w:tmpl w:val="094C1112"/>
    <w:lvl w:ilvl="0" w:tplc="04140015">
      <w:start w:val="1"/>
      <w:numFmt w:val="upperLetter"/>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15:restartNumberingAfterBreak="0">
    <w:nsid w:val="07765BD6"/>
    <w:multiLevelType w:val="hybridMultilevel"/>
    <w:tmpl w:val="3A60F0FE"/>
    <w:lvl w:ilvl="0" w:tplc="04090001">
      <w:start w:val="5"/>
      <w:numFmt w:val="bullet"/>
      <w:lvlText w:val=""/>
      <w:lvlJc w:val="left"/>
      <w:pPr>
        <w:tabs>
          <w:tab w:val="num" w:pos="720"/>
        </w:tabs>
        <w:ind w:left="720" w:hanging="360"/>
      </w:pPr>
      <w:rPr>
        <w:rFonts w:ascii="Symbol" w:eastAsia="Times New Roman"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464B71"/>
    <w:multiLevelType w:val="multilevel"/>
    <w:tmpl w:val="EF20532C"/>
    <w:lvl w:ilvl="0">
      <w:start w:val="1"/>
      <w:numFmt w:val="decimal"/>
      <w:pStyle w:val="Heading1"/>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 w15:restartNumberingAfterBreak="0">
    <w:nsid w:val="15D947FA"/>
    <w:multiLevelType w:val="hybridMultilevel"/>
    <w:tmpl w:val="4470EA94"/>
    <w:lvl w:ilvl="0" w:tplc="EEBC5B2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216476"/>
    <w:multiLevelType w:val="hybridMultilevel"/>
    <w:tmpl w:val="784A1E2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0FC2851"/>
    <w:multiLevelType w:val="hybridMultilevel"/>
    <w:tmpl w:val="C5C803B0"/>
    <w:lvl w:ilvl="0" w:tplc="B48AC84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C3702D"/>
    <w:multiLevelType w:val="hybridMultilevel"/>
    <w:tmpl w:val="8278B8F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E995BC9"/>
    <w:multiLevelType w:val="hybridMultilevel"/>
    <w:tmpl w:val="143CAE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052038A"/>
    <w:multiLevelType w:val="hybridMultilevel"/>
    <w:tmpl w:val="86AE25F6"/>
    <w:lvl w:ilvl="0" w:tplc="83829C1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CE4897"/>
    <w:multiLevelType w:val="hybridMultilevel"/>
    <w:tmpl w:val="3280B33C"/>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BC81890"/>
    <w:multiLevelType w:val="hybridMultilevel"/>
    <w:tmpl w:val="FB7ED1A8"/>
    <w:lvl w:ilvl="0" w:tplc="0DD605FC">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98626F"/>
    <w:multiLevelType w:val="hybridMultilevel"/>
    <w:tmpl w:val="CF406952"/>
    <w:lvl w:ilvl="0" w:tplc="8B5818E0">
      <w:numFmt w:val="bullet"/>
      <w:lvlText w:val="-"/>
      <w:lvlJc w:val="left"/>
      <w:pPr>
        <w:ind w:left="720" w:hanging="360"/>
      </w:pPr>
      <w:rPr>
        <w:rFonts w:ascii="Arial" w:eastAsia="Times New Roman" w:hAnsi="Arial" w:cs="Aria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3FB419E2"/>
    <w:multiLevelType w:val="hybridMultilevel"/>
    <w:tmpl w:val="586A318C"/>
    <w:lvl w:ilvl="0" w:tplc="04140013">
      <w:start w:val="1"/>
      <w:numFmt w:val="upperRoman"/>
      <w:lvlText w:val="%1."/>
      <w:lvlJc w:val="right"/>
      <w:pPr>
        <w:ind w:left="720" w:hanging="360"/>
      </w:p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482C036D"/>
    <w:multiLevelType w:val="hybridMultilevel"/>
    <w:tmpl w:val="469E9350"/>
    <w:lvl w:ilvl="0" w:tplc="1B226418">
      <w:numFmt w:val="bullet"/>
      <w:lvlText w:val=""/>
      <w:lvlJc w:val="left"/>
      <w:pPr>
        <w:ind w:left="720" w:hanging="360"/>
      </w:pPr>
      <w:rPr>
        <w:rFonts w:ascii="Wingdings" w:eastAsia="Times New Roman" w:hAnsi="Wingdings"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49BD0AAA"/>
    <w:multiLevelType w:val="hybridMultilevel"/>
    <w:tmpl w:val="1F544098"/>
    <w:lvl w:ilvl="0" w:tplc="28E2E156">
      <w:start w:val="10"/>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ACE75CD"/>
    <w:multiLevelType w:val="hybridMultilevel"/>
    <w:tmpl w:val="B75E48FC"/>
    <w:lvl w:ilvl="0" w:tplc="7E1EE0C0">
      <w:numFmt w:val="bullet"/>
      <w:lvlText w:val="-"/>
      <w:lvlJc w:val="left"/>
      <w:pPr>
        <w:ind w:left="720" w:hanging="360"/>
      </w:pPr>
      <w:rPr>
        <w:rFonts w:ascii="Arial" w:eastAsia="Times New Roman" w:hAnsi="Arial" w:cs="Aria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15:restartNumberingAfterBreak="0">
    <w:nsid w:val="4AD9210B"/>
    <w:multiLevelType w:val="multilevel"/>
    <w:tmpl w:val="4E9C04CA"/>
    <w:lvl w:ilvl="0">
      <w:start w:val="1"/>
      <w:numFmt w:val="upperRoman"/>
      <w:lvlText w:val="%1."/>
      <w:lvlJc w:val="right"/>
      <w:pPr>
        <w:tabs>
          <w:tab w:val="num" w:pos="540"/>
        </w:tabs>
        <w:ind w:left="540" w:hanging="18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4CBB56DF"/>
    <w:multiLevelType w:val="hybridMultilevel"/>
    <w:tmpl w:val="2124E7B4"/>
    <w:lvl w:ilvl="0" w:tplc="D1D6931C">
      <w:start w:val="1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41A3F45"/>
    <w:multiLevelType w:val="hybridMultilevel"/>
    <w:tmpl w:val="4E9C04CA"/>
    <w:lvl w:ilvl="0" w:tplc="04090013">
      <w:start w:val="1"/>
      <w:numFmt w:val="upperRoman"/>
      <w:lvlText w:val="%1."/>
      <w:lvlJc w:val="right"/>
      <w:pPr>
        <w:tabs>
          <w:tab w:val="num" w:pos="540"/>
        </w:tabs>
        <w:ind w:left="540" w:hanging="18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D9E444A"/>
    <w:multiLevelType w:val="hybridMultilevel"/>
    <w:tmpl w:val="66C04404"/>
    <w:lvl w:ilvl="0" w:tplc="3440E87C">
      <w:numFmt w:val="bullet"/>
      <w:lvlText w:val="-"/>
      <w:lvlJc w:val="left"/>
      <w:pPr>
        <w:ind w:left="720" w:hanging="360"/>
      </w:pPr>
      <w:rPr>
        <w:rFonts w:ascii="Arial" w:eastAsia="Times New Roman" w:hAnsi="Arial" w:cs="Aria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15:restartNumberingAfterBreak="0">
    <w:nsid w:val="5E203041"/>
    <w:multiLevelType w:val="hybridMultilevel"/>
    <w:tmpl w:val="A19204A6"/>
    <w:lvl w:ilvl="0" w:tplc="04140015">
      <w:start w:val="1"/>
      <w:numFmt w:val="upp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3" w15:restartNumberingAfterBreak="0">
    <w:nsid w:val="5E2501C3"/>
    <w:multiLevelType w:val="hybridMultilevel"/>
    <w:tmpl w:val="5A76D64C"/>
    <w:lvl w:ilvl="0" w:tplc="04140015">
      <w:start w:val="1"/>
      <w:numFmt w:val="upp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4" w15:restartNumberingAfterBreak="0">
    <w:nsid w:val="66DF3A02"/>
    <w:multiLevelType w:val="hybridMultilevel"/>
    <w:tmpl w:val="1EB684A0"/>
    <w:lvl w:ilvl="0" w:tplc="0414000F">
      <w:start w:val="1"/>
      <w:numFmt w:val="decimal"/>
      <w:lvlText w:val="%1."/>
      <w:lvlJc w:val="left"/>
      <w:pPr>
        <w:ind w:left="1080" w:hanging="360"/>
      </w:p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25" w15:restartNumberingAfterBreak="0">
    <w:nsid w:val="6C7A482B"/>
    <w:multiLevelType w:val="hybridMultilevel"/>
    <w:tmpl w:val="0018EE4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6" w15:restartNumberingAfterBreak="0">
    <w:nsid w:val="70605EB6"/>
    <w:multiLevelType w:val="hybridMultilevel"/>
    <w:tmpl w:val="6720C4A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7" w15:restartNumberingAfterBreak="0">
    <w:nsid w:val="7BC75097"/>
    <w:multiLevelType w:val="hybridMultilevel"/>
    <w:tmpl w:val="95A207D2"/>
    <w:lvl w:ilvl="0" w:tplc="EB0CCB16">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9"/>
  </w:num>
  <w:num w:numId="4">
    <w:abstractNumId w:val="8"/>
  </w:num>
  <w:num w:numId="5">
    <w:abstractNumId w:val="20"/>
  </w:num>
  <w:num w:numId="6">
    <w:abstractNumId w:val="1"/>
  </w:num>
  <w:num w:numId="7">
    <w:abstractNumId w:val="18"/>
  </w:num>
  <w:num w:numId="8">
    <w:abstractNumId w:val="3"/>
  </w:num>
  <w:num w:numId="9">
    <w:abstractNumId w:val="6"/>
  </w:num>
  <w:num w:numId="10">
    <w:abstractNumId w:val="24"/>
  </w:num>
  <w:num w:numId="11">
    <w:abstractNumId w:val="26"/>
  </w:num>
  <w:num w:numId="12">
    <w:abstractNumId w:val="25"/>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14"/>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7"/>
  </w:num>
  <w:num w:numId="20">
    <w:abstractNumId w:val="5"/>
  </w:num>
  <w:num w:numId="21">
    <w:abstractNumId w:val="10"/>
  </w:num>
  <w:num w:numId="22">
    <w:abstractNumId w:val="19"/>
  </w:num>
  <w:num w:numId="23">
    <w:abstractNumId w:val="16"/>
  </w:num>
  <w:num w:numId="24">
    <w:abstractNumId w:val="12"/>
  </w:num>
  <w:num w:numId="25">
    <w:abstractNumId w:val="27"/>
  </w:num>
  <w:num w:numId="26">
    <w:abstractNumId w:val="17"/>
  </w:num>
  <w:num w:numId="27">
    <w:abstractNumId w:val="15"/>
  </w:num>
  <w:num w:numId="28">
    <w:abstractNumId w:val="21"/>
  </w:num>
  <w:num w:numId="29">
    <w:abstractNumId w:val="2"/>
  </w:num>
  <w:num w:numId="30">
    <w:abstractNumId w:val="22"/>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203B"/>
    <w:rsid w:val="00000C84"/>
    <w:rsid w:val="0000161E"/>
    <w:rsid w:val="000029A9"/>
    <w:rsid w:val="00002E13"/>
    <w:rsid w:val="00003900"/>
    <w:rsid w:val="00007782"/>
    <w:rsid w:val="0001105A"/>
    <w:rsid w:val="00013DB1"/>
    <w:rsid w:val="00014620"/>
    <w:rsid w:val="00014687"/>
    <w:rsid w:val="000159A7"/>
    <w:rsid w:val="00017141"/>
    <w:rsid w:val="00020D99"/>
    <w:rsid w:val="0002330B"/>
    <w:rsid w:val="00025BC5"/>
    <w:rsid w:val="00025FDF"/>
    <w:rsid w:val="00026D84"/>
    <w:rsid w:val="00027BFE"/>
    <w:rsid w:val="000305BF"/>
    <w:rsid w:val="00033AC1"/>
    <w:rsid w:val="000347CA"/>
    <w:rsid w:val="00040B03"/>
    <w:rsid w:val="000414EC"/>
    <w:rsid w:val="00042018"/>
    <w:rsid w:val="00043B56"/>
    <w:rsid w:val="00045D16"/>
    <w:rsid w:val="00046550"/>
    <w:rsid w:val="00046DC0"/>
    <w:rsid w:val="000471D7"/>
    <w:rsid w:val="000478D7"/>
    <w:rsid w:val="0005449B"/>
    <w:rsid w:val="00057A95"/>
    <w:rsid w:val="00060612"/>
    <w:rsid w:val="00060D3A"/>
    <w:rsid w:val="0006592B"/>
    <w:rsid w:val="0006627D"/>
    <w:rsid w:val="000663C0"/>
    <w:rsid w:val="000666EE"/>
    <w:rsid w:val="00074DB9"/>
    <w:rsid w:val="00083317"/>
    <w:rsid w:val="00087016"/>
    <w:rsid w:val="0009162C"/>
    <w:rsid w:val="00094F07"/>
    <w:rsid w:val="000970B2"/>
    <w:rsid w:val="000979E8"/>
    <w:rsid w:val="000A087B"/>
    <w:rsid w:val="000A1D35"/>
    <w:rsid w:val="000A4A87"/>
    <w:rsid w:val="000A7B74"/>
    <w:rsid w:val="000A7D28"/>
    <w:rsid w:val="000B1994"/>
    <w:rsid w:val="000B1F04"/>
    <w:rsid w:val="000B3EC0"/>
    <w:rsid w:val="000B6368"/>
    <w:rsid w:val="000C1DBB"/>
    <w:rsid w:val="000C4BE9"/>
    <w:rsid w:val="000C51E4"/>
    <w:rsid w:val="000C58AE"/>
    <w:rsid w:val="000D45C7"/>
    <w:rsid w:val="000D5E4B"/>
    <w:rsid w:val="000D69B2"/>
    <w:rsid w:val="000E3822"/>
    <w:rsid w:val="000E76F1"/>
    <w:rsid w:val="000F257F"/>
    <w:rsid w:val="000F3D1C"/>
    <w:rsid w:val="000F422D"/>
    <w:rsid w:val="000F4935"/>
    <w:rsid w:val="000F4A1D"/>
    <w:rsid w:val="000F7074"/>
    <w:rsid w:val="001020CB"/>
    <w:rsid w:val="0010680E"/>
    <w:rsid w:val="00110C7F"/>
    <w:rsid w:val="001121BC"/>
    <w:rsid w:val="00114845"/>
    <w:rsid w:val="00116293"/>
    <w:rsid w:val="00120380"/>
    <w:rsid w:val="001203A0"/>
    <w:rsid w:val="00122757"/>
    <w:rsid w:val="00127D1F"/>
    <w:rsid w:val="00127E48"/>
    <w:rsid w:val="00137461"/>
    <w:rsid w:val="00140A60"/>
    <w:rsid w:val="00141080"/>
    <w:rsid w:val="001437A1"/>
    <w:rsid w:val="0014592C"/>
    <w:rsid w:val="001471C4"/>
    <w:rsid w:val="00151AB8"/>
    <w:rsid w:val="001522A6"/>
    <w:rsid w:val="0015424C"/>
    <w:rsid w:val="0016043E"/>
    <w:rsid w:val="001641D1"/>
    <w:rsid w:val="001708D9"/>
    <w:rsid w:val="00174C17"/>
    <w:rsid w:val="001774D2"/>
    <w:rsid w:val="001805B1"/>
    <w:rsid w:val="001845AF"/>
    <w:rsid w:val="0018708F"/>
    <w:rsid w:val="00187F83"/>
    <w:rsid w:val="001905A8"/>
    <w:rsid w:val="0019296B"/>
    <w:rsid w:val="001936F8"/>
    <w:rsid w:val="0019675B"/>
    <w:rsid w:val="001A0CEC"/>
    <w:rsid w:val="001A1E76"/>
    <w:rsid w:val="001A2DA4"/>
    <w:rsid w:val="001A5010"/>
    <w:rsid w:val="001B722F"/>
    <w:rsid w:val="001B72D1"/>
    <w:rsid w:val="001B7B9D"/>
    <w:rsid w:val="001C28BA"/>
    <w:rsid w:val="001C2EFD"/>
    <w:rsid w:val="001C3939"/>
    <w:rsid w:val="001C559A"/>
    <w:rsid w:val="001C56E1"/>
    <w:rsid w:val="001C6BC6"/>
    <w:rsid w:val="001C7733"/>
    <w:rsid w:val="001D13A8"/>
    <w:rsid w:val="001D3036"/>
    <w:rsid w:val="001D39CA"/>
    <w:rsid w:val="001D4151"/>
    <w:rsid w:val="001D71C3"/>
    <w:rsid w:val="001E012B"/>
    <w:rsid w:val="001E29A1"/>
    <w:rsid w:val="001E3947"/>
    <w:rsid w:val="001E4655"/>
    <w:rsid w:val="001E5783"/>
    <w:rsid w:val="001E648D"/>
    <w:rsid w:val="001E662A"/>
    <w:rsid w:val="001E73F0"/>
    <w:rsid w:val="001F20BE"/>
    <w:rsid w:val="001F3E95"/>
    <w:rsid w:val="001F4430"/>
    <w:rsid w:val="00201658"/>
    <w:rsid w:val="002028D5"/>
    <w:rsid w:val="00204193"/>
    <w:rsid w:val="002105F4"/>
    <w:rsid w:val="00210FBF"/>
    <w:rsid w:val="002134D4"/>
    <w:rsid w:val="0021354F"/>
    <w:rsid w:val="00213E8C"/>
    <w:rsid w:val="00215335"/>
    <w:rsid w:val="00215F95"/>
    <w:rsid w:val="00217103"/>
    <w:rsid w:val="002202BA"/>
    <w:rsid w:val="00222D5A"/>
    <w:rsid w:val="00223217"/>
    <w:rsid w:val="002242B3"/>
    <w:rsid w:val="002273BE"/>
    <w:rsid w:val="00231E35"/>
    <w:rsid w:val="00232361"/>
    <w:rsid w:val="00232E9F"/>
    <w:rsid w:val="00233153"/>
    <w:rsid w:val="0023484D"/>
    <w:rsid w:val="002365FA"/>
    <w:rsid w:val="0023696B"/>
    <w:rsid w:val="00241003"/>
    <w:rsid w:val="00243516"/>
    <w:rsid w:val="00243981"/>
    <w:rsid w:val="00243CB3"/>
    <w:rsid w:val="002446AF"/>
    <w:rsid w:val="002447CD"/>
    <w:rsid w:val="0024493A"/>
    <w:rsid w:val="00245452"/>
    <w:rsid w:val="00247BF4"/>
    <w:rsid w:val="00247CB1"/>
    <w:rsid w:val="002502BB"/>
    <w:rsid w:val="002506EB"/>
    <w:rsid w:val="00252081"/>
    <w:rsid w:val="0025686F"/>
    <w:rsid w:val="00256B4A"/>
    <w:rsid w:val="002578D7"/>
    <w:rsid w:val="00261555"/>
    <w:rsid w:val="00261928"/>
    <w:rsid w:val="002634CA"/>
    <w:rsid w:val="002641DF"/>
    <w:rsid w:val="002656DD"/>
    <w:rsid w:val="00267246"/>
    <w:rsid w:val="0026743A"/>
    <w:rsid w:val="0027338D"/>
    <w:rsid w:val="002768EB"/>
    <w:rsid w:val="0028066D"/>
    <w:rsid w:val="0028575E"/>
    <w:rsid w:val="00287DEB"/>
    <w:rsid w:val="00291C3E"/>
    <w:rsid w:val="00291E9C"/>
    <w:rsid w:val="002921D0"/>
    <w:rsid w:val="00292347"/>
    <w:rsid w:val="00293E23"/>
    <w:rsid w:val="0029692B"/>
    <w:rsid w:val="002A4398"/>
    <w:rsid w:val="002A49F0"/>
    <w:rsid w:val="002A7780"/>
    <w:rsid w:val="002B1363"/>
    <w:rsid w:val="002B3068"/>
    <w:rsid w:val="002B35DD"/>
    <w:rsid w:val="002B44D3"/>
    <w:rsid w:val="002B4527"/>
    <w:rsid w:val="002C3689"/>
    <w:rsid w:val="002C4A7F"/>
    <w:rsid w:val="002C6D55"/>
    <w:rsid w:val="002C7CCB"/>
    <w:rsid w:val="002D0100"/>
    <w:rsid w:val="002D5689"/>
    <w:rsid w:val="002D5865"/>
    <w:rsid w:val="002D68D5"/>
    <w:rsid w:val="002D727F"/>
    <w:rsid w:val="002E057B"/>
    <w:rsid w:val="002E1357"/>
    <w:rsid w:val="002E665E"/>
    <w:rsid w:val="002E69B8"/>
    <w:rsid w:val="002F0C7F"/>
    <w:rsid w:val="002F53EB"/>
    <w:rsid w:val="002F573B"/>
    <w:rsid w:val="00301B7E"/>
    <w:rsid w:val="003107CF"/>
    <w:rsid w:val="003108BA"/>
    <w:rsid w:val="003120F4"/>
    <w:rsid w:val="00313374"/>
    <w:rsid w:val="00314256"/>
    <w:rsid w:val="00314DA5"/>
    <w:rsid w:val="00321DE2"/>
    <w:rsid w:val="003224EF"/>
    <w:rsid w:val="00323D4A"/>
    <w:rsid w:val="00327BF5"/>
    <w:rsid w:val="00334049"/>
    <w:rsid w:val="003373F2"/>
    <w:rsid w:val="00337BE7"/>
    <w:rsid w:val="00340361"/>
    <w:rsid w:val="0034156F"/>
    <w:rsid w:val="00341C41"/>
    <w:rsid w:val="0034233F"/>
    <w:rsid w:val="00342F2C"/>
    <w:rsid w:val="00350433"/>
    <w:rsid w:val="0035486D"/>
    <w:rsid w:val="0035682E"/>
    <w:rsid w:val="00356D19"/>
    <w:rsid w:val="003735A9"/>
    <w:rsid w:val="003742E3"/>
    <w:rsid w:val="00375787"/>
    <w:rsid w:val="003827F4"/>
    <w:rsid w:val="003832CE"/>
    <w:rsid w:val="003904EB"/>
    <w:rsid w:val="0039263E"/>
    <w:rsid w:val="00393463"/>
    <w:rsid w:val="003938FA"/>
    <w:rsid w:val="003A0439"/>
    <w:rsid w:val="003A05B1"/>
    <w:rsid w:val="003A3939"/>
    <w:rsid w:val="003B00A7"/>
    <w:rsid w:val="003B2EA1"/>
    <w:rsid w:val="003B39A0"/>
    <w:rsid w:val="003B5D61"/>
    <w:rsid w:val="003B6AF2"/>
    <w:rsid w:val="003C011D"/>
    <w:rsid w:val="003C0EE6"/>
    <w:rsid w:val="003C4A9A"/>
    <w:rsid w:val="003D5713"/>
    <w:rsid w:val="003D5C8C"/>
    <w:rsid w:val="003E050D"/>
    <w:rsid w:val="003E0D58"/>
    <w:rsid w:val="003E0FB9"/>
    <w:rsid w:val="003E1690"/>
    <w:rsid w:val="003E2AB8"/>
    <w:rsid w:val="003E4A04"/>
    <w:rsid w:val="003F0458"/>
    <w:rsid w:val="003F1844"/>
    <w:rsid w:val="003F2624"/>
    <w:rsid w:val="003F26A5"/>
    <w:rsid w:val="00402253"/>
    <w:rsid w:val="00402822"/>
    <w:rsid w:val="00404823"/>
    <w:rsid w:val="004052C4"/>
    <w:rsid w:val="00410C77"/>
    <w:rsid w:val="00411E50"/>
    <w:rsid w:val="00412EE8"/>
    <w:rsid w:val="00415AC1"/>
    <w:rsid w:val="00415B94"/>
    <w:rsid w:val="00420AF6"/>
    <w:rsid w:val="004218F7"/>
    <w:rsid w:val="00423C26"/>
    <w:rsid w:val="00425B68"/>
    <w:rsid w:val="00425E95"/>
    <w:rsid w:val="004313E4"/>
    <w:rsid w:val="00431A49"/>
    <w:rsid w:val="004324AE"/>
    <w:rsid w:val="004330DA"/>
    <w:rsid w:val="0043550A"/>
    <w:rsid w:val="00436917"/>
    <w:rsid w:val="0044000F"/>
    <w:rsid w:val="00441896"/>
    <w:rsid w:val="00445803"/>
    <w:rsid w:val="004508ED"/>
    <w:rsid w:val="00450E4C"/>
    <w:rsid w:val="004527A7"/>
    <w:rsid w:val="00454169"/>
    <w:rsid w:val="004549B7"/>
    <w:rsid w:val="00457C52"/>
    <w:rsid w:val="00460F51"/>
    <w:rsid w:val="004621E6"/>
    <w:rsid w:val="0046586F"/>
    <w:rsid w:val="00480BD1"/>
    <w:rsid w:val="00482314"/>
    <w:rsid w:val="00484C7D"/>
    <w:rsid w:val="00487D8C"/>
    <w:rsid w:val="00493B2A"/>
    <w:rsid w:val="004945A5"/>
    <w:rsid w:val="0049663E"/>
    <w:rsid w:val="0049775B"/>
    <w:rsid w:val="004979B2"/>
    <w:rsid w:val="004A3A60"/>
    <w:rsid w:val="004A5032"/>
    <w:rsid w:val="004A649C"/>
    <w:rsid w:val="004A7D2C"/>
    <w:rsid w:val="004B0D7B"/>
    <w:rsid w:val="004B0F56"/>
    <w:rsid w:val="004B7A03"/>
    <w:rsid w:val="004C4F71"/>
    <w:rsid w:val="004C58D2"/>
    <w:rsid w:val="004D28BF"/>
    <w:rsid w:val="004E0AED"/>
    <w:rsid w:val="004E58FB"/>
    <w:rsid w:val="004F24A3"/>
    <w:rsid w:val="004F3448"/>
    <w:rsid w:val="00500173"/>
    <w:rsid w:val="00504621"/>
    <w:rsid w:val="0050554D"/>
    <w:rsid w:val="0050632E"/>
    <w:rsid w:val="005071D8"/>
    <w:rsid w:val="0051226B"/>
    <w:rsid w:val="00523392"/>
    <w:rsid w:val="00523735"/>
    <w:rsid w:val="005245A3"/>
    <w:rsid w:val="00525DAB"/>
    <w:rsid w:val="00534B8D"/>
    <w:rsid w:val="00542670"/>
    <w:rsid w:val="00544E24"/>
    <w:rsid w:val="00545917"/>
    <w:rsid w:val="005507A3"/>
    <w:rsid w:val="00550833"/>
    <w:rsid w:val="00570DAA"/>
    <w:rsid w:val="00575FAB"/>
    <w:rsid w:val="00577CAC"/>
    <w:rsid w:val="00581C63"/>
    <w:rsid w:val="0058235F"/>
    <w:rsid w:val="0058266F"/>
    <w:rsid w:val="005858BD"/>
    <w:rsid w:val="00593B3D"/>
    <w:rsid w:val="005954A2"/>
    <w:rsid w:val="00597656"/>
    <w:rsid w:val="005A12B5"/>
    <w:rsid w:val="005A1455"/>
    <w:rsid w:val="005A34C6"/>
    <w:rsid w:val="005A3526"/>
    <w:rsid w:val="005A3556"/>
    <w:rsid w:val="005A35CC"/>
    <w:rsid w:val="005A5B76"/>
    <w:rsid w:val="005A6CE5"/>
    <w:rsid w:val="005A783D"/>
    <w:rsid w:val="005B52D7"/>
    <w:rsid w:val="005B5A53"/>
    <w:rsid w:val="005B775D"/>
    <w:rsid w:val="005C03FD"/>
    <w:rsid w:val="005C5358"/>
    <w:rsid w:val="005C5709"/>
    <w:rsid w:val="005D2241"/>
    <w:rsid w:val="005D3C6A"/>
    <w:rsid w:val="005D5984"/>
    <w:rsid w:val="005D6320"/>
    <w:rsid w:val="005E10AF"/>
    <w:rsid w:val="005E12CD"/>
    <w:rsid w:val="005E1C45"/>
    <w:rsid w:val="005E21AB"/>
    <w:rsid w:val="005E337A"/>
    <w:rsid w:val="005E4C8A"/>
    <w:rsid w:val="005E68C9"/>
    <w:rsid w:val="005E7D83"/>
    <w:rsid w:val="005F15AD"/>
    <w:rsid w:val="005F2410"/>
    <w:rsid w:val="005F25B3"/>
    <w:rsid w:val="005F3914"/>
    <w:rsid w:val="005F49E1"/>
    <w:rsid w:val="005F5600"/>
    <w:rsid w:val="00600D77"/>
    <w:rsid w:val="006011A4"/>
    <w:rsid w:val="00604A9E"/>
    <w:rsid w:val="0060637F"/>
    <w:rsid w:val="0062248F"/>
    <w:rsid w:val="006236A3"/>
    <w:rsid w:val="00624457"/>
    <w:rsid w:val="00625005"/>
    <w:rsid w:val="006279D1"/>
    <w:rsid w:val="00630620"/>
    <w:rsid w:val="00630794"/>
    <w:rsid w:val="0063197A"/>
    <w:rsid w:val="00633396"/>
    <w:rsid w:val="006352F0"/>
    <w:rsid w:val="006426DA"/>
    <w:rsid w:val="0064699B"/>
    <w:rsid w:val="00646BCD"/>
    <w:rsid w:val="006504AA"/>
    <w:rsid w:val="006507FB"/>
    <w:rsid w:val="0065082F"/>
    <w:rsid w:val="00662445"/>
    <w:rsid w:val="00667197"/>
    <w:rsid w:val="00670454"/>
    <w:rsid w:val="00672889"/>
    <w:rsid w:val="0067392A"/>
    <w:rsid w:val="00673D03"/>
    <w:rsid w:val="00676223"/>
    <w:rsid w:val="006802CB"/>
    <w:rsid w:val="006806B1"/>
    <w:rsid w:val="006823C4"/>
    <w:rsid w:val="006829E4"/>
    <w:rsid w:val="00683AED"/>
    <w:rsid w:val="0068611D"/>
    <w:rsid w:val="0068711D"/>
    <w:rsid w:val="00687BDB"/>
    <w:rsid w:val="00692162"/>
    <w:rsid w:val="00692C73"/>
    <w:rsid w:val="0069366C"/>
    <w:rsid w:val="006A07B3"/>
    <w:rsid w:val="006A2440"/>
    <w:rsid w:val="006A3B20"/>
    <w:rsid w:val="006A4B36"/>
    <w:rsid w:val="006B171B"/>
    <w:rsid w:val="006B495A"/>
    <w:rsid w:val="006B4CA3"/>
    <w:rsid w:val="006B6777"/>
    <w:rsid w:val="006C14E7"/>
    <w:rsid w:val="006C3371"/>
    <w:rsid w:val="006C616C"/>
    <w:rsid w:val="006C64B8"/>
    <w:rsid w:val="006C7C7B"/>
    <w:rsid w:val="006C7CE4"/>
    <w:rsid w:val="006D0C12"/>
    <w:rsid w:val="006D27F6"/>
    <w:rsid w:val="006D5D1E"/>
    <w:rsid w:val="006E0D16"/>
    <w:rsid w:val="006E32CF"/>
    <w:rsid w:val="006E3B8E"/>
    <w:rsid w:val="006E489E"/>
    <w:rsid w:val="006E696C"/>
    <w:rsid w:val="006E7FAA"/>
    <w:rsid w:val="006F0609"/>
    <w:rsid w:val="006F0A13"/>
    <w:rsid w:val="006F3384"/>
    <w:rsid w:val="006F33B5"/>
    <w:rsid w:val="006F401F"/>
    <w:rsid w:val="006F45B2"/>
    <w:rsid w:val="006F4C13"/>
    <w:rsid w:val="006F59D6"/>
    <w:rsid w:val="006F72F0"/>
    <w:rsid w:val="007022B6"/>
    <w:rsid w:val="00702894"/>
    <w:rsid w:val="0070602C"/>
    <w:rsid w:val="00707179"/>
    <w:rsid w:val="007073EC"/>
    <w:rsid w:val="0070759C"/>
    <w:rsid w:val="00710C4E"/>
    <w:rsid w:val="00711E90"/>
    <w:rsid w:val="00714823"/>
    <w:rsid w:val="007161BD"/>
    <w:rsid w:val="007174A9"/>
    <w:rsid w:val="0072112D"/>
    <w:rsid w:val="0072158E"/>
    <w:rsid w:val="00722328"/>
    <w:rsid w:val="00723345"/>
    <w:rsid w:val="007258A9"/>
    <w:rsid w:val="0073083D"/>
    <w:rsid w:val="00731CFF"/>
    <w:rsid w:val="00732812"/>
    <w:rsid w:val="00736CD9"/>
    <w:rsid w:val="00741EBC"/>
    <w:rsid w:val="00746D35"/>
    <w:rsid w:val="0074770E"/>
    <w:rsid w:val="00753E44"/>
    <w:rsid w:val="00777A21"/>
    <w:rsid w:val="00780A5B"/>
    <w:rsid w:val="00780B47"/>
    <w:rsid w:val="00782DF6"/>
    <w:rsid w:val="0078776A"/>
    <w:rsid w:val="00790E7B"/>
    <w:rsid w:val="00793C55"/>
    <w:rsid w:val="007940CA"/>
    <w:rsid w:val="00797B27"/>
    <w:rsid w:val="007A0508"/>
    <w:rsid w:val="007A121F"/>
    <w:rsid w:val="007A2345"/>
    <w:rsid w:val="007A29FD"/>
    <w:rsid w:val="007A2D40"/>
    <w:rsid w:val="007A2F41"/>
    <w:rsid w:val="007A5D20"/>
    <w:rsid w:val="007A6D84"/>
    <w:rsid w:val="007B637C"/>
    <w:rsid w:val="007C4900"/>
    <w:rsid w:val="007C4CF5"/>
    <w:rsid w:val="007D29AF"/>
    <w:rsid w:val="007D5126"/>
    <w:rsid w:val="007D6497"/>
    <w:rsid w:val="007D7ACD"/>
    <w:rsid w:val="007D7D6C"/>
    <w:rsid w:val="007E05D5"/>
    <w:rsid w:val="007E1ACD"/>
    <w:rsid w:val="007E1DE0"/>
    <w:rsid w:val="007E2E7B"/>
    <w:rsid w:val="007E3D71"/>
    <w:rsid w:val="007E4784"/>
    <w:rsid w:val="007E5F95"/>
    <w:rsid w:val="007E7A69"/>
    <w:rsid w:val="007E7FF9"/>
    <w:rsid w:val="007F0CD5"/>
    <w:rsid w:val="007F4FFA"/>
    <w:rsid w:val="007F5ABA"/>
    <w:rsid w:val="007F7B41"/>
    <w:rsid w:val="008063A5"/>
    <w:rsid w:val="00810B47"/>
    <w:rsid w:val="00812675"/>
    <w:rsid w:val="008132D0"/>
    <w:rsid w:val="0081451C"/>
    <w:rsid w:val="00817ACA"/>
    <w:rsid w:val="00820E3C"/>
    <w:rsid w:val="0082181C"/>
    <w:rsid w:val="00823C70"/>
    <w:rsid w:val="008255C9"/>
    <w:rsid w:val="00825C40"/>
    <w:rsid w:val="00827AFF"/>
    <w:rsid w:val="00827DA1"/>
    <w:rsid w:val="00832A31"/>
    <w:rsid w:val="008362B0"/>
    <w:rsid w:val="00840AF1"/>
    <w:rsid w:val="0084632A"/>
    <w:rsid w:val="00847156"/>
    <w:rsid w:val="0085203B"/>
    <w:rsid w:val="0085473F"/>
    <w:rsid w:val="008557BD"/>
    <w:rsid w:val="008605BE"/>
    <w:rsid w:val="008621B0"/>
    <w:rsid w:val="008635D8"/>
    <w:rsid w:val="00866A58"/>
    <w:rsid w:val="008675A0"/>
    <w:rsid w:val="00871352"/>
    <w:rsid w:val="008713E1"/>
    <w:rsid w:val="008747E0"/>
    <w:rsid w:val="0088191F"/>
    <w:rsid w:val="00882337"/>
    <w:rsid w:val="00884E6B"/>
    <w:rsid w:val="00885474"/>
    <w:rsid w:val="008968CE"/>
    <w:rsid w:val="008A2159"/>
    <w:rsid w:val="008A2768"/>
    <w:rsid w:val="008A3855"/>
    <w:rsid w:val="008A4121"/>
    <w:rsid w:val="008A5476"/>
    <w:rsid w:val="008B53D7"/>
    <w:rsid w:val="008B6674"/>
    <w:rsid w:val="008B6D08"/>
    <w:rsid w:val="008C3925"/>
    <w:rsid w:val="008C7153"/>
    <w:rsid w:val="008D1BE5"/>
    <w:rsid w:val="008D7445"/>
    <w:rsid w:val="008D76C9"/>
    <w:rsid w:val="008E39B7"/>
    <w:rsid w:val="008E3B40"/>
    <w:rsid w:val="008E683F"/>
    <w:rsid w:val="008F2B48"/>
    <w:rsid w:val="0090389F"/>
    <w:rsid w:val="00905026"/>
    <w:rsid w:val="00905E4C"/>
    <w:rsid w:val="00907E97"/>
    <w:rsid w:val="009120A0"/>
    <w:rsid w:val="0091525C"/>
    <w:rsid w:val="009156D4"/>
    <w:rsid w:val="00916073"/>
    <w:rsid w:val="009214E4"/>
    <w:rsid w:val="00926B5E"/>
    <w:rsid w:val="0093144C"/>
    <w:rsid w:val="0093441A"/>
    <w:rsid w:val="00937D68"/>
    <w:rsid w:val="009410B5"/>
    <w:rsid w:val="009417F6"/>
    <w:rsid w:val="00946178"/>
    <w:rsid w:val="00952395"/>
    <w:rsid w:val="00957AE3"/>
    <w:rsid w:val="00961A9D"/>
    <w:rsid w:val="00961D7B"/>
    <w:rsid w:val="00962643"/>
    <w:rsid w:val="00964072"/>
    <w:rsid w:val="009652E7"/>
    <w:rsid w:val="00970FB1"/>
    <w:rsid w:val="0097179C"/>
    <w:rsid w:val="00973ED2"/>
    <w:rsid w:val="0097521E"/>
    <w:rsid w:val="009831FF"/>
    <w:rsid w:val="00983DD2"/>
    <w:rsid w:val="009861CE"/>
    <w:rsid w:val="009963D3"/>
    <w:rsid w:val="00996EAD"/>
    <w:rsid w:val="009A2F4A"/>
    <w:rsid w:val="009A6C45"/>
    <w:rsid w:val="009A71DA"/>
    <w:rsid w:val="009B4CC9"/>
    <w:rsid w:val="009B55CA"/>
    <w:rsid w:val="009B5AAE"/>
    <w:rsid w:val="009B6285"/>
    <w:rsid w:val="009B73CD"/>
    <w:rsid w:val="009C1509"/>
    <w:rsid w:val="009C1A90"/>
    <w:rsid w:val="009C28E8"/>
    <w:rsid w:val="009D0211"/>
    <w:rsid w:val="009D0577"/>
    <w:rsid w:val="009D4420"/>
    <w:rsid w:val="009D4EFB"/>
    <w:rsid w:val="009D5AD9"/>
    <w:rsid w:val="009E0977"/>
    <w:rsid w:val="009E4360"/>
    <w:rsid w:val="009E51F6"/>
    <w:rsid w:val="009E5F1D"/>
    <w:rsid w:val="009F0570"/>
    <w:rsid w:val="009F1360"/>
    <w:rsid w:val="009F678A"/>
    <w:rsid w:val="009F6CDE"/>
    <w:rsid w:val="009F7AB0"/>
    <w:rsid w:val="00A05C47"/>
    <w:rsid w:val="00A05F2F"/>
    <w:rsid w:val="00A124EF"/>
    <w:rsid w:val="00A169D9"/>
    <w:rsid w:val="00A17EEA"/>
    <w:rsid w:val="00A22B16"/>
    <w:rsid w:val="00A2313B"/>
    <w:rsid w:val="00A234A1"/>
    <w:rsid w:val="00A24141"/>
    <w:rsid w:val="00A273E1"/>
    <w:rsid w:val="00A27EAC"/>
    <w:rsid w:val="00A31967"/>
    <w:rsid w:val="00A34461"/>
    <w:rsid w:val="00A363F7"/>
    <w:rsid w:val="00A36D39"/>
    <w:rsid w:val="00A40A45"/>
    <w:rsid w:val="00A4197C"/>
    <w:rsid w:val="00A45052"/>
    <w:rsid w:val="00A501FE"/>
    <w:rsid w:val="00A57C7E"/>
    <w:rsid w:val="00A60EDE"/>
    <w:rsid w:val="00A63594"/>
    <w:rsid w:val="00A64906"/>
    <w:rsid w:val="00A65D23"/>
    <w:rsid w:val="00A70969"/>
    <w:rsid w:val="00A71A96"/>
    <w:rsid w:val="00A74B0C"/>
    <w:rsid w:val="00A775AB"/>
    <w:rsid w:val="00A80953"/>
    <w:rsid w:val="00A831D6"/>
    <w:rsid w:val="00A854BB"/>
    <w:rsid w:val="00A87A77"/>
    <w:rsid w:val="00A87EF2"/>
    <w:rsid w:val="00A93F4D"/>
    <w:rsid w:val="00A96A5A"/>
    <w:rsid w:val="00AA0260"/>
    <w:rsid w:val="00AA0D08"/>
    <w:rsid w:val="00AA1FD1"/>
    <w:rsid w:val="00AA2E72"/>
    <w:rsid w:val="00AA5298"/>
    <w:rsid w:val="00AA5FAE"/>
    <w:rsid w:val="00AB0BF2"/>
    <w:rsid w:val="00AB47BA"/>
    <w:rsid w:val="00AB4920"/>
    <w:rsid w:val="00AB6669"/>
    <w:rsid w:val="00AC233B"/>
    <w:rsid w:val="00AC5ED8"/>
    <w:rsid w:val="00AC61D7"/>
    <w:rsid w:val="00AC6A7B"/>
    <w:rsid w:val="00AD1566"/>
    <w:rsid w:val="00AD2EF5"/>
    <w:rsid w:val="00AD381E"/>
    <w:rsid w:val="00AD407C"/>
    <w:rsid w:val="00AE0836"/>
    <w:rsid w:val="00AE1F08"/>
    <w:rsid w:val="00AE2DD0"/>
    <w:rsid w:val="00AE5C86"/>
    <w:rsid w:val="00AE6240"/>
    <w:rsid w:val="00AE6BED"/>
    <w:rsid w:val="00AF2162"/>
    <w:rsid w:val="00AF251D"/>
    <w:rsid w:val="00AF6B5D"/>
    <w:rsid w:val="00B1039F"/>
    <w:rsid w:val="00B1646A"/>
    <w:rsid w:val="00B17914"/>
    <w:rsid w:val="00B20D76"/>
    <w:rsid w:val="00B217D7"/>
    <w:rsid w:val="00B336BC"/>
    <w:rsid w:val="00B3554C"/>
    <w:rsid w:val="00B36A50"/>
    <w:rsid w:val="00B40276"/>
    <w:rsid w:val="00B41F5E"/>
    <w:rsid w:val="00B43DF5"/>
    <w:rsid w:val="00B455AC"/>
    <w:rsid w:val="00B45FD0"/>
    <w:rsid w:val="00B463C1"/>
    <w:rsid w:val="00B52D1B"/>
    <w:rsid w:val="00B52F22"/>
    <w:rsid w:val="00B53DF9"/>
    <w:rsid w:val="00B54F92"/>
    <w:rsid w:val="00B61995"/>
    <w:rsid w:val="00B622C6"/>
    <w:rsid w:val="00B62CDE"/>
    <w:rsid w:val="00B71531"/>
    <w:rsid w:val="00B73A8E"/>
    <w:rsid w:val="00B75670"/>
    <w:rsid w:val="00B806C1"/>
    <w:rsid w:val="00B82655"/>
    <w:rsid w:val="00B82E18"/>
    <w:rsid w:val="00B8413F"/>
    <w:rsid w:val="00B872F0"/>
    <w:rsid w:val="00B92893"/>
    <w:rsid w:val="00B9687C"/>
    <w:rsid w:val="00BA02AC"/>
    <w:rsid w:val="00BA14CE"/>
    <w:rsid w:val="00BA15A7"/>
    <w:rsid w:val="00BA477B"/>
    <w:rsid w:val="00BB48BD"/>
    <w:rsid w:val="00BC254E"/>
    <w:rsid w:val="00BC51E9"/>
    <w:rsid w:val="00BD0F25"/>
    <w:rsid w:val="00BD1A74"/>
    <w:rsid w:val="00BD1B6E"/>
    <w:rsid w:val="00BD2302"/>
    <w:rsid w:val="00BD503F"/>
    <w:rsid w:val="00BD70AC"/>
    <w:rsid w:val="00BE00DB"/>
    <w:rsid w:val="00BE1D58"/>
    <w:rsid w:val="00BE1DB9"/>
    <w:rsid w:val="00BE3E7F"/>
    <w:rsid w:val="00BE6CDF"/>
    <w:rsid w:val="00BF3711"/>
    <w:rsid w:val="00BF3A61"/>
    <w:rsid w:val="00BF5837"/>
    <w:rsid w:val="00BF7EF6"/>
    <w:rsid w:val="00C02E57"/>
    <w:rsid w:val="00C03AE2"/>
    <w:rsid w:val="00C058E2"/>
    <w:rsid w:val="00C10C6D"/>
    <w:rsid w:val="00C11ABB"/>
    <w:rsid w:val="00C128C5"/>
    <w:rsid w:val="00C12DC0"/>
    <w:rsid w:val="00C2084F"/>
    <w:rsid w:val="00C22BA8"/>
    <w:rsid w:val="00C237BE"/>
    <w:rsid w:val="00C3646F"/>
    <w:rsid w:val="00C36DE7"/>
    <w:rsid w:val="00C37D71"/>
    <w:rsid w:val="00C422AF"/>
    <w:rsid w:val="00C43A19"/>
    <w:rsid w:val="00C508E9"/>
    <w:rsid w:val="00C50CC3"/>
    <w:rsid w:val="00C50EE9"/>
    <w:rsid w:val="00C51E3E"/>
    <w:rsid w:val="00C528E4"/>
    <w:rsid w:val="00C653B0"/>
    <w:rsid w:val="00C6601D"/>
    <w:rsid w:val="00C72F4D"/>
    <w:rsid w:val="00C80382"/>
    <w:rsid w:val="00C82722"/>
    <w:rsid w:val="00C82A5C"/>
    <w:rsid w:val="00C840BB"/>
    <w:rsid w:val="00C87E1D"/>
    <w:rsid w:val="00C915F3"/>
    <w:rsid w:val="00C91CFE"/>
    <w:rsid w:val="00C92A03"/>
    <w:rsid w:val="00C95A4B"/>
    <w:rsid w:val="00C96672"/>
    <w:rsid w:val="00C96E3C"/>
    <w:rsid w:val="00C97203"/>
    <w:rsid w:val="00C97A23"/>
    <w:rsid w:val="00CA3185"/>
    <w:rsid w:val="00CB0CB2"/>
    <w:rsid w:val="00CB14BA"/>
    <w:rsid w:val="00CB1B4B"/>
    <w:rsid w:val="00CB63E8"/>
    <w:rsid w:val="00CC7144"/>
    <w:rsid w:val="00CD0940"/>
    <w:rsid w:val="00CD175C"/>
    <w:rsid w:val="00CD1929"/>
    <w:rsid w:val="00CD30F5"/>
    <w:rsid w:val="00CD312C"/>
    <w:rsid w:val="00CE13E8"/>
    <w:rsid w:val="00CE3572"/>
    <w:rsid w:val="00CE3B10"/>
    <w:rsid w:val="00CE3F53"/>
    <w:rsid w:val="00CE4E29"/>
    <w:rsid w:val="00CE511B"/>
    <w:rsid w:val="00CE58D6"/>
    <w:rsid w:val="00CF069D"/>
    <w:rsid w:val="00CF24C5"/>
    <w:rsid w:val="00CF69E2"/>
    <w:rsid w:val="00CF74F8"/>
    <w:rsid w:val="00D05A01"/>
    <w:rsid w:val="00D11CAC"/>
    <w:rsid w:val="00D13258"/>
    <w:rsid w:val="00D13881"/>
    <w:rsid w:val="00D163A3"/>
    <w:rsid w:val="00D225CA"/>
    <w:rsid w:val="00D22FCE"/>
    <w:rsid w:val="00D25E3E"/>
    <w:rsid w:val="00D30173"/>
    <w:rsid w:val="00D3025F"/>
    <w:rsid w:val="00D31D0E"/>
    <w:rsid w:val="00D32277"/>
    <w:rsid w:val="00D34201"/>
    <w:rsid w:val="00D3691C"/>
    <w:rsid w:val="00D408EB"/>
    <w:rsid w:val="00D42082"/>
    <w:rsid w:val="00D424C9"/>
    <w:rsid w:val="00D428CC"/>
    <w:rsid w:val="00D434D8"/>
    <w:rsid w:val="00D45C06"/>
    <w:rsid w:val="00D52067"/>
    <w:rsid w:val="00D53B8B"/>
    <w:rsid w:val="00D5489C"/>
    <w:rsid w:val="00D5527F"/>
    <w:rsid w:val="00D5701F"/>
    <w:rsid w:val="00D57C5B"/>
    <w:rsid w:val="00D601C2"/>
    <w:rsid w:val="00D643F6"/>
    <w:rsid w:val="00D65C47"/>
    <w:rsid w:val="00D77430"/>
    <w:rsid w:val="00D80206"/>
    <w:rsid w:val="00D81578"/>
    <w:rsid w:val="00D825D4"/>
    <w:rsid w:val="00D845EC"/>
    <w:rsid w:val="00D86307"/>
    <w:rsid w:val="00D90B37"/>
    <w:rsid w:val="00D945C2"/>
    <w:rsid w:val="00DA1215"/>
    <w:rsid w:val="00DA1521"/>
    <w:rsid w:val="00DA1902"/>
    <w:rsid w:val="00DA1DF3"/>
    <w:rsid w:val="00DA1F0F"/>
    <w:rsid w:val="00DB0516"/>
    <w:rsid w:val="00DB1F4D"/>
    <w:rsid w:val="00DB2AB0"/>
    <w:rsid w:val="00DB535E"/>
    <w:rsid w:val="00DC20D2"/>
    <w:rsid w:val="00DD5859"/>
    <w:rsid w:val="00DD5923"/>
    <w:rsid w:val="00DD5E43"/>
    <w:rsid w:val="00DD63F5"/>
    <w:rsid w:val="00DE052D"/>
    <w:rsid w:val="00DE1615"/>
    <w:rsid w:val="00DE24B2"/>
    <w:rsid w:val="00DE2567"/>
    <w:rsid w:val="00DE26D2"/>
    <w:rsid w:val="00DE468A"/>
    <w:rsid w:val="00DE4B14"/>
    <w:rsid w:val="00E00761"/>
    <w:rsid w:val="00E009D7"/>
    <w:rsid w:val="00E025A0"/>
    <w:rsid w:val="00E06405"/>
    <w:rsid w:val="00E070D0"/>
    <w:rsid w:val="00E10D6C"/>
    <w:rsid w:val="00E14DF7"/>
    <w:rsid w:val="00E15ADC"/>
    <w:rsid w:val="00E1665E"/>
    <w:rsid w:val="00E22D09"/>
    <w:rsid w:val="00E22F25"/>
    <w:rsid w:val="00E260C1"/>
    <w:rsid w:val="00E3224B"/>
    <w:rsid w:val="00E361F0"/>
    <w:rsid w:val="00E4022C"/>
    <w:rsid w:val="00E4498D"/>
    <w:rsid w:val="00E469F7"/>
    <w:rsid w:val="00E50482"/>
    <w:rsid w:val="00E52521"/>
    <w:rsid w:val="00E5289E"/>
    <w:rsid w:val="00E5654B"/>
    <w:rsid w:val="00E56BC5"/>
    <w:rsid w:val="00E57405"/>
    <w:rsid w:val="00E6154D"/>
    <w:rsid w:val="00E63F75"/>
    <w:rsid w:val="00E64B65"/>
    <w:rsid w:val="00E6639F"/>
    <w:rsid w:val="00E67B25"/>
    <w:rsid w:val="00E74516"/>
    <w:rsid w:val="00E803E0"/>
    <w:rsid w:val="00E80C64"/>
    <w:rsid w:val="00E82392"/>
    <w:rsid w:val="00E84BCA"/>
    <w:rsid w:val="00E912D6"/>
    <w:rsid w:val="00E9341F"/>
    <w:rsid w:val="00E95AD2"/>
    <w:rsid w:val="00EA3BDB"/>
    <w:rsid w:val="00EA3C28"/>
    <w:rsid w:val="00EA6AF4"/>
    <w:rsid w:val="00EA7FD6"/>
    <w:rsid w:val="00EB1C8B"/>
    <w:rsid w:val="00EB315C"/>
    <w:rsid w:val="00EB3E3C"/>
    <w:rsid w:val="00EB418E"/>
    <w:rsid w:val="00EB59BF"/>
    <w:rsid w:val="00EC0814"/>
    <w:rsid w:val="00EC4AD7"/>
    <w:rsid w:val="00EC6D43"/>
    <w:rsid w:val="00ED2AB3"/>
    <w:rsid w:val="00ED3DDB"/>
    <w:rsid w:val="00EE0EED"/>
    <w:rsid w:val="00EE17A6"/>
    <w:rsid w:val="00EE2623"/>
    <w:rsid w:val="00EE2984"/>
    <w:rsid w:val="00EE2B46"/>
    <w:rsid w:val="00EE443D"/>
    <w:rsid w:val="00EE471E"/>
    <w:rsid w:val="00EE5271"/>
    <w:rsid w:val="00EE7080"/>
    <w:rsid w:val="00EE74CD"/>
    <w:rsid w:val="00EE7A5C"/>
    <w:rsid w:val="00EF3BCF"/>
    <w:rsid w:val="00EF41AC"/>
    <w:rsid w:val="00EF5AEA"/>
    <w:rsid w:val="00F00248"/>
    <w:rsid w:val="00F00AB6"/>
    <w:rsid w:val="00F01CDF"/>
    <w:rsid w:val="00F042CA"/>
    <w:rsid w:val="00F043B0"/>
    <w:rsid w:val="00F105B0"/>
    <w:rsid w:val="00F12751"/>
    <w:rsid w:val="00F14434"/>
    <w:rsid w:val="00F150CB"/>
    <w:rsid w:val="00F17697"/>
    <w:rsid w:val="00F223C6"/>
    <w:rsid w:val="00F22A5B"/>
    <w:rsid w:val="00F23821"/>
    <w:rsid w:val="00F2775B"/>
    <w:rsid w:val="00F27895"/>
    <w:rsid w:val="00F3114C"/>
    <w:rsid w:val="00F33012"/>
    <w:rsid w:val="00F33B09"/>
    <w:rsid w:val="00F36177"/>
    <w:rsid w:val="00F375F2"/>
    <w:rsid w:val="00F40EFC"/>
    <w:rsid w:val="00F4577F"/>
    <w:rsid w:val="00F47FA4"/>
    <w:rsid w:val="00F502CE"/>
    <w:rsid w:val="00F51914"/>
    <w:rsid w:val="00F57974"/>
    <w:rsid w:val="00F57AE8"/>
    <w:rsid w:val="00F6023E"/>
    <w:rsid w:val="00F61D22"/>
    <w:rsid w:val="00F63A1F"/>
    <w:rsid w:val="00F65323"/>
    <w:rsid w:val="00F66903"/>
    <w:rsid w:val="00F701AF"/>
    <w:rsid w:val="00F734DE"/>
    <w:rsid w:val="00F74C56"/>
    <w:rsid w:val="00F74F9C"/>
    <w:rsid w:val="00F754B0"/>
    <w:rsid w:val="00F75BD1"/>
    <w:rsid w:val="00F75FDA"/>
    <w:rsid w:val="00F7624F"/>
    <w:rsid w:val="00F80988"/>
    <w:rsid w:val="00F84E18"/>
    <w:rsid w:val="00F86BAE"/>
    <w:rsid w:val="00F958D3"/>
    <w:rsid w:val="00FA0596"/>
    <w:rsid w:val="00FA26DC"/>
    <w:rsid w:val="00FA2831"/>
    <w:rsid w:val="00FA439D"/>
    <w:rsid w:val="00FA7EC7"/>
    <w:rsid w:val="00FA7F23"/>
    <w:rsid w:val="00FB2725"/>
    <w:rsid w:val="00FB3C35"/>
    <w:rsid w:val="00FB5E85"/>
    <w:rsid w:val="00FB6B41"/>
    <w:rsid w:val="00FC4817"/>
    <w:rsid w:val="00FC7407"/>
    <w:rsid w:val="00FD393A"/>
    <w:rsid w:val="00FD5679"/>
    <w:rsid w:val="00FD6064"/>
    <w:rsid w:val="00FD7315"/>
    <w:rsid w:val="00FE1B9C"/>
    <w:rsid w:val="00FE26F6"/>
    <w:rsid w:val="00FE31DF"/>
    <w:rsid w:val="00FF04EF"/>
    <w:rsid w:val="00FF0E4B"/>
    <w:rsid w:val="00FF114B"/>
    <w:rsid w:val="00FF7E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5:chartTrackingRefBased/>
  <w15:docId w15:val="{DE0019E9-11DC-414F-8E11-44DAEBA37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uiPriority="20" w:qFormat="1"/>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052C4"/>
    <w:rPr>
      <w:rFonts w:ascii="Arial" w:hAnsi="Arial"/>
      <w:sz w:val="24"/>
      <w:szCs w:val="24"/>
      <w:lang w:val="en-US" w:eastAsia="en-US"/>
    </w:rPr>
  </w:style>
  <w:style w:type="paragraph" w:styleId="Heading1">
    <w:name w:val="heading 1"/>
    <w:next w:val="Normal"/>
    <w:link w:val="Heading1Char"/>
    <w:qFormat/>
    <w:rsid w:val="00DA1215"/>
    <w:pPr>
      <w:keepNext/>
      <w:pageBreakBefore/>
      <w:numPr>
        <w:numId w:val="1"/>
      </w:numPr>
      <w:pBdr>
        <w:bottom w:val="single" w:sz="8" w:space="1" w:color="D9D9D9"/>
      </w:pBdr>
      <w:spacing w:before="360" w:after="240"/>
      <w:ind w:left="357" w:hanging="357"/>
      <w:outlineLvl w:val="0"/>
    </w:pPr>
    <w:rPr>
      <w:rFonts w:ascii="Arial" w:hAnsi="Arial" w:cs="Arial"/>
      <w:b/>
      <w:bCs/>
      <w:color w:val="0079C1"/>
      <w:kern w:val="32"/>
      <w:sz w:val="32"/>
      <w:szCs w:val="32"/>
      <w:lang w:val="en-US" w:eastAsia="en-US"/>
    </w:rPr>
  </w:style>
  <w:style w:type="paragraph" w:styleId="Heading2">
    <w:name w:val="heading 2"/>
    <w:basedOn w:val="Heading1"/>
    <w:next w:val="Normal"/>
    <w:qFormat/>
    <w:rsid w:val="009C28E8"/>
    <w:pPr>
      <w:pageBreakBefore w:val="0"/>
      <w:ind w:left="0" w:right="357" w:firstLine="0"/>
      <w:outlineLvl w:val="1"/>
    </w:pPr>
    <w:rPr>
      <w:bCs w:val="0"/>
      <w:i/>
      <w:iCs/>
      <w:sz w:val="28"/>
      <w:szCs w:val="28"/>
    </w:rPr>
  </w:style>
  <w:style w:type="paragraph" w:styleId="Heading3">
    <w:name w:val="heading 3"/>
    <w:basedOn w:val="Heading2"/>
    <w:next w:val="Normal"/>
    <w:qFormat/>
    <w:rsid w:val="00777A21"/>
    <w:pPr>
      <w:ind w:right="714"/>
      <w:outlineLvl w:val="2"/>
    </w:pPr>
    <w:rPr>
      <w:b w:val="0"/>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B6D08"/>
    <w:pPr>
      <w:tabs>
        <w:tab w:val="center" w:pos="4320"/>
        <w:tab w:val="right" w:pos="8640"/>
      </w:tabs>
    </w:pPr>
  </w:style>
  <w:style w:type="table" w:styleId="TableGrid">
    <w:name w:val="Table Grid"/>
    <w:basedOn w:val="TableNormal"/>
    <w:rsid w:val="008B6D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8B6D08"/>
    <w:pPr>
      <w:tabs>
        <w:tab w:val="center" w:pos="4320"/>
        <w:tab w:val="right" w:pos="8640"/>
      </w:tabs>
    </w:pPr>
  </w:style>
  <w:style w:type="paragraph" w:styleId="TOC1">
    <w:name w:val="toc 1"/>
    <w:basedOn w:val="Normal"/>
    <w:next w:val="Normal"/>
    <w:autoRedefine/>
    <w:uiPriority w:val="39"/>
    <w:rsid w:val="00B40276"/>
    <w:pPr>
      <w:spacing w:before="120" w:after="120"/>
    </w:pPr>
    <w:rPr>
      <w:b/>
      <w:bCs/>
      <w:caps/>
      <w:sz w:val="20"/>
      <w:szCs w:val="20"/>
    </w:rPr>
  </w:style>
  <w:style w:type="paragraph" w:styleId="TOC2">
    <w:name w:val="toc 2"/>
    <w:basedOn w:val="Normal"/>
    <w:next w:val="Normal"/>
    <w:autoRedefine/>
    <w:uiPriority w:val="39"/>
    <w:rsid w:val="00B40276"/>
    <w:pPr>
      <w:ind w:left="240"/>
    </w:pPr>
    <w:rPr>
      <w:smallCaps/>
      <w:sz w:val="20"/>
      <w:szCs w:val="20"/>
    </w:rPr>
  </w:style>
  <w:style w:type="paragraph" w:styleId="TOC3">
    <w:name w:val="toc 3"/>
    <w:basedOn w:val="Normal"/>
    <w:next w:val="Normal"/>
    <w:autoRedefine/>
    <w:uiPriority w:val="39"/>
    <w:rsid w:val="00B40276"/>
    <w:pPr>
      <w:ind w:left="480"/>
    </w:pPr>
    <w:rPr>
      <w:i/>
      <w:iCs/>
      <w:sz w:val="20"/>
      <w:szCs w:val="20"/>
    </w:rPr>
  </w:style>
  <w:style w:type="paragraph" w:styleId="TOC4">
    <w:name w:val="toc 4"/>
    <w:basedOn w:val="Normal"/>
    <w:next w:val="Normal"/>
    <w:autoRedefine/>
    <w:semiHidden/>
    <w:rsid w:val="00B40276"/>
    <w:pPr>
      <w:ind w:left="720"/>
    </w:pPr>
    <w:rPr>
      <w:sz w:val="18"/>
      <w:szCs w:val="18"/>
    </w:rPr>
  </w:style>
  <w:style w:type="paragraph" w:styleId="TOC5">
    <w:name w:val="toc 5"/>
    <w:basedOn w:val="Normal"/>
    <w:next w:val="Normal"/>
    <w:autoRedefine/>
    <w:semiHidden/>
    <w:rsid w:val="00B40276"/>
    <w:pPr>
      <w:ind w:left="960"/>
    </w:pPr>
    <w:rPr>
      <w:sz w:val="18"/>
      <w:szCs w:val="18"/>
    </w:rPr>
  </w:style>
  <w:style w:type="paragraph" w:styleId="TOC6">
    <w:name w:val="toc 6"/>
    <w:basedOn w:val="Normal"/>
    <w:next w:val="Normal"/>
    <w:autoRedefine/>
    <w:semiHidden/>
    <w:rsid w:val="00B40276"/>
    <w:pPr>
      <w:ind w:left="1200"/>
    </w:pPr>
    <w:rPr>
      <w:sz w:val="18"/>
      <w:szCs w:val="18"/>
    </w:rPr>
  </w:style>
  <w:style w:type="paragraph" w:styleId="TOC7">
    <w:name w:val="toc 7"/>
    <w:basedOn w:val="Normal"/>
    <w:next w:val="Normal"/>
    <w:autoRedefine/>
    <w:semiHidden/>
    <w:rsid w:val="00B40276"/>
    <w:pPr>
      <w:ind w:left="1440"/>
    </w:pPr>
    <w:rPr>
      <w:sz w:val="18"/>
      <w:szCs w:val="18"/>
    </w:rPr>
  </w:style>
  <w:style w:type="paragraph" w:styleId="TOC8">
    <w:name w:val="toc 8"/>
    <w:basedOn w:val="Normal"/>
    <w:next w:val="Normal"/>
    <w:autoRedefine/>
    <w:semiHidden/>
    <w:rsid w:val="00B40276"/>
    <w:pPr>
      <w:ind w:left="1680"/>
    </w:pPr>
    <w:rPr>
      <w:sz w:val="18"/>
      <w:szCs w:val="18"/>
    </w:rPr>
  </w:style>
  <w:style w:type="paragraph" w:styleId="TOC9">
    <w:name w:val="toc 9"/>
    <w:basedOn w:val="Normal"/>
    <w:next w:val="Normal"/>
    <w:autoRedefine/>
    <w:semiHidden/>
    <w:rsid w:val="00B40276"/>
    <w:pPr>
      <w:ind w:left="1920"/>
    </w:pPr>
    <w:rPr>
      <w:sz w:val="18"/>
      <w:szCs w:val="18"/>
    </w:rPr>
  </w:style>
  <w:style w:type="character" w:styleId="Hyperlink">
    <w:name w:val="Hyperlink"/>
    <w:basedOn w:val="DefaultParagraphFont"/>
    <w:uiPriority w:val="99"/>
    <w:rsid w:val="008A2768"/>
    <w:rPr>
      <w:color w:val="0070C0"/>
      <w:u w:val="single"/>
    </w:rPr>
  </w:style>
  <w:style w:type="paragraph" w:styleId="Caption">
    <w:name w:val="caption"/>
    <w:basedOn w:val="Normal"/>
    <w:next w:val="Normal"/>
    <w:qFormat/>
    <w:rsid w:val="0015424C"/>
    <w:pPr>
      <w:spacing w:before="240"/>
    </w:pPr>
    <w:rPr>
      <w:b/>
      <w:bCs/>
      <w:sz w:val="20"/>
      <w:szCs w:val="20"/>
    </w:rPr>
  </w:style>
  <w:style w:type="paragraph" w:styleId="FootnoteText">
    <w:name w:val="footnote text"/>
    <w:basedOn w:val="Normal"/>
    <w:semiHidden/>
    <w:rsid w:val="00692C73"/>
    <w:rPr>
      <w:sz w:val="20"/>
      <w:szCs w:val="20"/>
    </w:rPr>
  </w:style>
  <w:style w:type="character" w:styleId="FootnoteReference">
    <w:name w:val="footnote reference"/>
    <w:basedOn w:val="DefaultParagraphFont"/>
    <w:semiHidden/>
    <w:rsid w:val="00692C73"/>
    <w:rPr>
      <w:vertAlign w:val="superscript"/>
    </w:rPr>
  </w:style>
  <w:style w:type="character" w:styleId="FollowedHyperlink">
    <w:name w:val="FollowedHyperlink"/>
    <w:basedOn w:val="DefaultParagraphFont"/>
    <w:rsid w:val="008A2768"/>
    <w:rPr>
      <w:color w:val="0070C0"/>
      <w:u w:val="single"/>
    </w:rPr>
  </w:style>
  <w:style w:type="character" w:customStyle="1" w:styleId="apple-converted-space">
    <w:name w:val="apple-converted-space"/>
    <w:basedOn w:val="DefaultParagraphFont"/>
    <w:rsid w:val="005F5600"/>
  </w:style>
  <w:style w:type="character" w:styleId="Emphasis">
    <w:name w:val="Emphasis"/>
    <w:basedOn w:val="DefaultParagraphFont"/>
    <w:uiPriority w:val="20"/>
    <w:qFormat/>
    <w:rsid w:val="005F5600"/>
    <w:rPr>
      <w:i/>
      <w:iCs/>
    </w:rPr>
  </w:style>
  <w:style w:type="paragraph" w:styleId="Title">
    <w:name w:val="Title"/>
    <w:basedOn w:val="Normal"/>
    <w:next w:val="Normal"/>
    <w:link w:val="TitleChar"/>
    <w:qFormat/>
    <w:rsid w:val="00C96E3C"/>
    <w:pPr>
      <w:jc w:val="center"/>
      <w:outlineLvl w:val="0"/>
    </w:pPr>
    <w:rPr>
      <w:b/>
      <w:bCs/>
      <w:kern w:val="28"/>
      <w:sz w:val="56"/>
      <w:szCs w:val="32"/>
    </w:rPr>
  </w:style>
  <w:style w:type="character" w:customStyle="1" w:styleId="TitleChar">
    <w:name w:val="Title Char"/>
    <w:basedOn w:val="DefaultParagraphFont"/>
    <w:link w:val="Title"/>
    <w:rsid w:val="00C96E3C"/>
    <w:rPr>
      <w:rFonts w:ascii="Arial" w:hAnsi="Arial"/>
      <w:b/>
      <w:bCs/>
      <w:kern w:val="28"/>
      <w:sz w:val="56"/>
      <w:szCs w:val="32"/>
      <w:lang w:val="en-US" w:eastAsia="en-US"/>
    </w:rPr>
  </w:style>
  <w:style w:type="paragraph" w:styleId="Subtitle">
    <w:name w:val="Subtitle"/>
    <w:aliases w:val="Subtitle 1"/>
    <w:basedOn w:val="Normal"/>
    <w:next w:val="Normal"/>
    <w:link w:val="SubtitleChar"/>
    <w:qFormat/>
    <w:rsid w:val="00E469F7"/>
    <w:pPr>
      <w:pBdr>
        <w:top w:val="single" w:sz="8" w:space="2" w:color="D9D9D9"/>
        <w:bottom w:val="single" w:sz="8" w:space="2" w:color="D9D9D9"/>
      </w:pBdr>
      <w:spacing w:before="240" w:after="60"/>
      <w:jc w:val="center"/>
      <w:outlineLvl w:val="1"/>
    </w:pPr>
    <w:rPr>
      <w:b/>
      <w:sz w:val="36"/>
    </w:rPr>
  </w:style>
  <w:style w:type="character" w:customStyle="1" w:styleId="SubtitleChar">
    <w:name w:val="Subtitle Char"/>
    <w:aliases w:val="Subtitle 1 Char"/>
    <w:basedOn w:val="DefaultParagraphFont"/>
    <w:link w:val="Subtitle"/>
    <w:rsid w:val="00E469F7"/>
    <w:rPr>
      <w:rFonts w:ascii="Arial" w:hAnsi="Arial"/>
      <w:b/>
      <w:sz w:val="36"/>
      <w:szCs w:val="24"/>
      <w:lang w:val="en-US" w:eastAsia="en-US"/>
    </w:rPr>
  </w:style>
  <w:style w:type="paragraph" w:customStyle="1" w:styleId="Subtitle2">
    <w:name w:val="Subtitle 2"/>
    <w:basedOn w:val="Subtitle"/>
    <w:qFormat/>
    <w:rsid w:val="00201658"/>
    <w:pPr>
      <w:pBdr>
        <w:top w:val="none" w:sz="0" w:space="0" w:color="auto"/>
        <w:bottom w:val="none" w:sz="0" w:space="0" w:color="auto"/>
      </w:pBdr>
      <w:spacing w:before="1080" w:after="360"/>
    </w:pPr>
    <w:rPr>
      <w:caps/>
      <w:sz w:val="48"/>
    </w:rPr>
  </w:style>
  <w:style w:type="character" w:styleId="Strong">
    <w:name w:val="Strong"/>
    <w:basedOn w:val="DefaultParagraphFont"/>
    <w:qFormat/>
    <w:rsid w:val="004052C4"/>
    <w:rPr>
      <w:rFonts w:ascii="Arial" w:hAnsi="Arial"/>
      <w:b/>
      <w:bCs/>
    </w:rPr>
  </w:style>
  <w:style w:type="paragraph" w:customStyle="1" w:styleId="Subtitle3">
    <w:name w:val="Subtitle 3"/>
    <w:basedOn w:val="Subtitle2"/>
    <w:qFormat/>
    <w:rsid w:val="00201658"/>
    <w:pPr>
      <w:spacing w:before="360"/>
    </w:pPr>
    <w:rPr>
      <w:sz w:val="32"/>
    </w:rPr>
  </w:style>
  <w:style w:type="paragraph" w:customStyle="1" w:styleId="Tabletext">
    <w:name w:val="Table text"/>
    <w:basedOn w:val="Normal"/>
    <w:uiPriority w:val="8"/>
    <w:rsid w:val="002C6D55"/>
    <w:pPr>
      <w:widowControl w:val="0"/>
      <w:tabs>
        <w:tab w:val="left" w:pos="216"/>
        <w:tab w:val="left" w:pos="358"/>
        <w:tab w:val="left" w:pos="543"/>
        <w:tab w:val="left" w:pos="727"/>
      </w:tabs>
      <w:spacing w:before="40" w:line="264" w:lineRule="auto"/>
    </w:pPr>
    <w:rPr>
      <w:rFonts w:eastAsia="SimSun"/>
      <w:sz w:val="20"/>
      <w:szCs w:val="16"/>
      <w:lang w:eastAsia="zh-CN"/>
    </w:rPr>
  </w:style>
  <w:style w:type="paragraph" w:customStyle="1" w:styleId="H2">
    <w:name w:val="H2"/>
    <w:basedOn w:val="Heading3"/>
    <w:next w:val="BodyText"/>
    <w:uiPriority w:val="99"/>
    <w:semiHidden/>
    <w:rsid w:val="00570DAA"/>
    <w:pPr>
      <w:keepLines/>
      <w:numPr>
        <w:numId w:val="15"/>
      </w:numPr>
      <w:pBdr>
        <w:bottom w:val="none" w:sz="0" w:space="0" w:color="auto"/>
      </w:pBdr>
      <w:tabs>
        <w:tab w:val="left" w:pos="900"/>
        <w:tab w:val="left" w:pos="1080"/>
      </w:tabs>
      <w:spacing w:before="240" w:after="40" w:line="264" w:lineRule="auto"/>
      <w:ind w:left="576"/>
    </w:pPr>
    <w:rPr>
      <w:rFonts w:cs="Times New Roman"/>
      <w:i w:val="0"/>
      <w:iCs w:val="0"/>
      <w:color w:val="auto"/>
      <w:kern w:val="0"/>
      <w:sz w:val="24"/>
      <w:szCs w:val="20"/>
    </w:rPr>
  </w:style>
  <w:style w:type="paragraph" w:styleId="BodyText">
    <w:name w:val="Body Text"/>
    <w:basedOn w:val="Normal"/>
    <w:link w:val="BodyTextChar"/>
    <w:rsid w:val="00570DAA"/>
    <w:pPr>
      <w:spacing w:after="120"/>
    </w:pPr>
  </w:style>
  <w:style w:type="character" w:customStyle="1" w:styleId="BodyTextChar">
    <w:name w:val="Body Text Char"/>
    <w:basedOn w:val="DefaultParagraphFont"/>
    <w:link w:val="BodyText"/>
    <w:rsid w:val="00570DAA"/>
    <w:rPr>
      <w:rFonts w:ascii="Arial" w:hAnsi="Arial"/>
      <w:sz w:val="24"/>
      <w:szCs w:val="24"/>
      <w:lang w:val="en-US" w:eastAsia="en-US"/>
    </w:rPr>
  </w:style>
  <w:style w:type="paragraph" w:customStyle="1" w:styleId="StyleTabletext10pt">
    <w:name w:val="Style Table text + 10 pt"/>
    <w:basedOn w:val="Tabletext"/>
    <w:rsid w:val="002C6D55"/>
    <w:pPr>
      <w:spacing w:before="0"/>
    </w:pPr>
  </w:style>
  <w:style w:type="character" w:styleId="PlaceholderText">
    <w:name w:val="Placeholder Text"/>
    <w:basedOn w:val="DefaultParagraphFont"/>
    <w:uiPriority w:val="99"/>
    <w:semiHidden/>
    <w:rsid w:val="007E3D71"/>
    <w:rPr>
      <w:color w:val="808080"/>
    </w:rPr>
  </w:style>
  <w:style w:type="table" w:styleId="TableColumns2">
    <w:name w:val="Table Columns 2"/>
    <w:basedOn w:val="TableNormal"/>
    <w:rsid w:val="006C14E7"/>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AtmelnormalDefault">
    <w:name w:val="Table: Atmel normal (Default)"/>
    <w:basedOn w:val="TableNormal"/>
    <w:uiPriority w:val="99"/>
    <w:qFormat/>
    <w:rsid w:val="00D13258"/>
    <w:pPr>
      <w:widowControl w:val="0"/>
    </w:pPr>
    <w:rPr>
      <w:rFonts w:ascii="Arial" w:eastAsia="Calibri" w:hAnsi="Arial"/>
    </w:rPr>
    <w:tblPr>
      <w:tblStyleRowBandSize w:val="1"/>
      <w:jc w:val="center"/>
      <w:tblCellMar>
        <w:top w:w="43" w:type="dxa"/>
        <w:left w:w="113" w:type="dxa"/>
        <w:bottom w:w="28" w:type="dxa"/>
        <w:right w:w="113" w:type="dxa"/>
      </w:tblCellMar>
    </w:tblPr>
    <w:trPr>
      <w:cantSplit/>
      <w:jc w:val="center"/>
    </w:trPr>
    <w:tcPr>
      <w:tcMar>
        <w:top w:w="0" w:type="dxa"/>
        <w:bottom w:w="0" w:type="dxa"/>
      </w:tcMar>
      <w:vAlign w:val="center"/>
    </w:tcPr>
    <w:tblStylePr w:type="firstRow">
      <w:pPr>
        <w:jc w:val="left"/>
      </w:pPr>
      <w:rPr>
        <w:rFonts w:ascii="Arial" w:hAnsi="Arial"/>
        <w:b/>
        <w:caps w:val="0"/>
        <w:smallCaps w:val="0"/>
        <w:color w:val="FFFFFF"/>
        <w:sz w:val="20"/>
      </w:rPr>
      <w:tblPr/>
      <w:tcPr>
        <w:tcBorders>
          <w:top w:val="single" w:sz="4" w:space="0" w:color="A7A9AB"/>
          <w:left w:val="single" w:sz="4" w:space="0" w:color="A7A9AB"/>
          <w:bottom w:val="single" w:sz="4" w:space="0" w:color="A7A9AB"/>
          <w:right w:val="single" w:sz="4" w:space="0" w:color="A7A9AB"/>
          <w:insideH w:val="single" w:sz="4" w:space="0" w:color="A7A9AB"/>
          <w:insideV w:val="single" w:sz="4" w:space="0" w:color="A7A9AB"/>
          <w:tl2br w:val="nil"/>
          <w:tr2bl w:val="nil"/>
        </w:tcBorders>
        <w:shd w:val="clear" w:color="auto" w:fill="585858"/>
      </w:tcPr>
    </w:tblStylePr>
    <w:tblStylePr w:type="band1Horz">
      <w:tblPr/>
      <w:tcPr>
        <w:tcBorders>
          <w:top w:val="single" w:sz="4" w:space="0" w:color="A7A9AB"/>
          <w:left w:val="single" w:sz="4" w:space="0" w:color="A7A9AB"/>
          <w:bottom w:val="single" w:sz="4" w:space="0" w:color="A7A9AB"/>
          <w:right w:val="single" w:sz="4" w:space="0" w:color="A7A9AB"/>
          <w:insideH w:val="single" w:sz="4" w:space="0" w:color="A7A9AB"/>
          <w:insideV w:val="single" w:sz="4" w:space="0" w:color="A7A9AB"/>
          <w:tl2br w:val="nil"/>
          <w:tr2bl w:val="nil"/>
        </w:tcBorders>
        <w:shd w:val="clear" w:color="auto" w:fill="F2F2F2"/>
      </w:tcPr>
    </w:tblStylePr>
    <w:tblStylePr w:type="band2Horz">
      <w:tblPr/>
      <w:tcPr>
        <w:tcBorders>
          <w:top w:val="single" w:sz="4" w:space="0" w:color="A7A9AB"/>
          <w:left w:val="single" w:sz="4" w:space="0" w:color="A7A9AB"/>
          <w:bottom w:val="single" w:sz="4" w:space="0" w:color="A7A9AB"/>
          <w:right w:val="single" w:sz="4" w:space="0" w:color="A7A9AB"/>
          <w:insideH w:val="single" w:sz="4" w:space="0" w:color="A7A9AB"/>
          <w:insideV w:val="single" w:sz="4" w:space="0" w:color="A7A9AB"/>
          <w:tl2br w:val="nil"/>
          <w:tr2bl w:val="nil"/>
        </w:tcBorders>
        <w:shd w:val="clear" w:color="auto" w:fill="D9D9D9"/>
      </w:tcPr>
    </w:tblStylePr>
  </w:style>
  <w:style w:type="paragraph" w:styleId="BalloonText">
    <w:name w:val="Balloon Text"/>
    <w:basedOn w:val="Normal"/>
    <w:link w:val="BalloonTextChar"/>
    <w:rsid w:val="007E3D71"/>
    <w:rPr>
      <w:rFonts w:ascii="Tahoma" w:hAnsi="Tahoma" w:cs="Tahoma"/>
      <w:sz w:val="16"/>
      <w:szCs w:val="16"/>
    </w:rPr>
  </w:style>
  <w:style w:type="character" w:customStyle="1" w:styleId="BalloonTextChar">
    <w:name w:val="Balloon Text Char"/>
    <w:basedOn w:val="DefaultParagraphFont"/>
    <w:link w:val="BalloonText"/>
    <w:rsid w:val="007E3D71"/>
    <w:rPr>
      <w:rFonts w:ascii="Tahoma" w:hAnsi="Tahoma" w:cs="Tahoma"/>
      <w:sz w:val="16"/>
      <w:szCs w:val="16"/>
      <w:lang w:val="en-US" w:eastAsia="en-US"/>
    </w:rPr>
  </w:style>
  <w:style w:type="paragraph" w:customStyle="1" w:styleId="StyleSubtitle2Centered">
    <w:name w:val="Style Subtitle 2 + Centered"/>
    <w:basedOn w:val="Subtitle2"/>
    <w:rsid w:val="007E3D71"/>
    <w:rPr>
      <w:bCs/>
      <w:szCs w:val="20"/>
    </w:rPr>
  </w:style>
  <w:style w:type="paragraph" w:styleId="ListParagraph">
    <w:name w:val="List Paragraph"/>
    <w:basedOn w:val="Normal"/>
    <w:uiPriority w:val="34"/>
    <w:qFormat/>
    <w:rsid w:val="00A124EF"/>
    <w:pPr>
      <w:ind w:left="720"/>
      <w:contextualSpacing/>
    </w:pPr>
  </w:style>
  <w:style w:type="paragraph" w:customStyle="1" w:styleId="Subtitle4">
    <w:name w:val="Subtitle 4"/>
    <w:basedOn w:val="Subtitle3"/>
    <w:qFormat/>
    <w:rsid w:val="00445803"/>
    <w:rPr>
      <w:sz w:val="24"/>
    </w:rPr>
  </w:style>
  <w:style w:type="paragraph" w:styleId="TOCHeading">
    <w:name w:val="TOC Heading"/>
    <w:basedOn w:val="Heading1"/>
    <w:next w:val="Normal"/>
    <w:uiPriority w:val="39"/>
    <w:unhideWhenUsed/>
    <w:qFormat/>
    <w:rsid w:val="004B0D7B"/>
    <w:pPr>
      <w:keepLines/>
      <w:pageBreakBefore w:val="0"/>
      <w:numPr>
        <w:numId w:val="0"/>
      </w:numPr>
      <w:pBdr>
        <w:bottom w:val="none" w:sz="0" w:space="0" w:color="auto"/>
      </w:pBdr>
      <w:spacing w:before="240" w:after="0" w:line="259" w:lineRule="auto"/>
      <w:outlineLvl w:val="9"/>
    </w:pPr>
    <w:rPr>
      <w:rFonts w:asciiTheme="majorHAnsi" w:eastAsiaTheme="majorEastAsia" w:hAnsiTheme="majorHAnsi" w:cstheme="majorBidi"/>
      <w:b w:val="0"/>
      <w:bCs w:val="0"/>
      <w:color w:val="2E74B5" w:themeColor="accent1" w:themeShade="BF"/>
      <w:kern w:val="0"/>
    </w:rPr>
  </w:style>
  <w:style w:type="character" w:styleId="IntenseReference">
    <w:name w:val="Intense Reference"/>
    <w:basedOn w:val="DefaultParagraphFont"/>
    <w:uiPriority w:val="32"/>
    <w:qFormat/>
    <w:rsid w:val="0060637F"/>
    <w:rPr>
      <w:b/>
      <w:bCs/>
      <w:smallCaps/>
      <w:color w:val="5B9BD5" w:themeColor="accent1"/>
      <w:spacing w:val="5"/>
    </w:rPr>
  </w:style>
  <w:style w:type="character" w:customStyle="1" w:styleId="Heading1Char">
    <w:name w:val="Heading 1 Char"/>
    <w:basedOn w:val="DefaultParagraphFont"/>
    <w:link w:val="Heading1"/>
    <w:rsid w:val="00E3224B"/>
    <w:rPr>
      <w:rFonts w:ascii="Arial" w:hAnsi="Arial" w:cs="Arial"/>
      <w:b/>
      <w:bCs/>
      <w:color w:val="0079C1"/>
      <w:kern w:val="32"/>
      <w:sz w:val="32"/>
      <w:szCs w:val="32"/>
      <w:lang w:val="en-US" w:eastAsia="en-US"/>
    </w:rPr>
  </w:style>
  <w:style w:type="character" w:styleId="Mention">
    <w:name w:val="Mention"/>
    <w:basedOn w:val="DefaultParagraphFont"/>
    <w:uiPriority w:val="99"/>
    <w:semiHidden/>
    <w:unhideWhenUsed/>
    <w:rsid w:val="00C36DE7"/>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757411">
      <w:bodyDiv w:val="1"/>
      <w:marLeft w:val="0"/>
      <w:marRight w:val="0"/>
      <w:marTop w:val="0"/>
      <w:marBottom w:val="0"/>
      <w:divBdr>
        <w:top w:val="none" w:sz="0" w:space="0" w:color="auto"/>
        <w:left w:val="none" w:sz="0" w:space="0" w:color="auto"/>
        <w:bottom w:val="none" w:sz="0" w:space="0" w:color="auto"/>
        <w:right w:val="none" w:sz="0" w:space="0" w:color="auto"/>
      </w:divBdr>
    </w:div>
    <w:div w:id="1252154497">
      <w:bodyDiv w:val="1"/>
      <w:marLeft w:val="0"/>
      <w:marRight w:val="0"/>
      <w:marTop w:val="0"/>
      <w:marBottom w:val="0"/>
      <w:divBdr>
        <w:top w:val="none" w:sz="0" w:space="0" w:color="auto"/>
        <w:left w:val="none" w:sz="0" w:space="0" w:color="auto"/>
        <w:bottom w:val="none" w:sz="0" w:space="0" w:color="auto"/>
        <w:right w:val="none" w:sz="0" w:space="0" w:color="auto"/>
      </w:divBdr>
    </w:div>
    <w:div w:id="1652060429">
      <w:bodyDiv w:val="1"/>
      <w:marLeft w:val="0"/>
      <w:marRight w:val="0"/>
      <w:marTop w:val="0"/>
      <w:marBottom w:val="0"/>
      <w:divBdr>
        <w:top w:val="none" w:sz="0" w:space="0" w:color="auto"/>
        <w:left w:val="none" w:sz="0" w:space="0" w:color="auto"/>
        <w:bottom w:val="none" w:sz="0" w:space="0" w:color="auto"/>
        <w:right w:val="none" w:sz="0" w:space="0" w:color="auto"/>
      </w:divBdr>
    </w:div>
    <w:div w:id="1898084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hyperlink" Target="doc/iokeys/iokeys_GST_Software_info_01.pdf" TargetMode="External"/><Relationship Id="rId39" Type="http://schemas.openxmlformats.org/officeDocument/2006/relationships/image" Target="media/image22.jpe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17.jpeg"/><Relationship Id="rId42" Type="http://schemas.openxmlformats.org/officeDocument/2006/relationships/image" Target="media/image25.png"/><Relationship Id="rId7" Type="http://schemas.openxmlformats.org/officeDocument/2006/relationships/settings" Target="settings.xml"/><Relationship Id="rId12" Type="http://schemas.openxmlformats.org/officeDocument/2006/relationships/image" Target="cid:image001.png@01D2B1D2.91D83580" TargetMode="External"/><Relationship Id="rId17" Type="http://schemas.openxmlformats.org/officeDocument/2006/relationships/hyperlink" Target="file:///C:\Users\jan.rune.herheim\Dropbox%20(Lillebakk)\Lillebakk%20Team\herheim\Documents\GitHub\LE_NB_IOT_CONTROLLER\LE_LPWAN_SYSTEM\doc\lpwan_system_requirement.docx" TargetMode="External"/><Relationship Id="rId25" Type="http://schemas.openxmlformats.org/officeDocument/2006/relationships/hyperlink" Target="doc/iokeys/iokeys_RTL_End_Cap_and_O-ring_info_01.pdf" TargetMode="External"/><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file:///C:\Users\jan.rune.herheim\Dropbox%20(Lillebakk)\Lillebakk%20Team\herheim\Documents\GitHub\LE_NB_IOT_CONTROLLER\doc\le_nb_iot_controller_current_consumption.xlsx" TargetMode="External"/><Relationship Id="rId20" Type="http://schemas.openxmlformats.org/officeDocument/2006/relationships/image" Target="media/image7.png"/><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package" Target="embeddings/Microsoft_Visio_Drawing.vsdx"/><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hyperlink" Target="http://www.iokeys.com/load1.htm" TargetMode="External"/><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rune.herheim\Documents\templates\datashee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3268A085264BF48BD37900163DF0D2E" ma:contentTypeVersion="0" ma:contentTypeDescription="Create a new document." ma:contentTypeScope="" ma:versionID="29a7b4972ef9a00e6ec0766ab6c4dc18">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02EA26-F202-4030-9D64-988D57F7800A}">
  <ds:schemaRefs>
    <ds:schemaRef ds:uri="http://schemas.microsoft.com/sharepoint/v3/contenttype/forms"/>
  </ds:schemaRefs>
</ds:datastoreItem>
</file>

<file path=customXml/itemProps2.xml><?xml version="1.0" encoding="utf-8"?>
<ds:datastoreItem xmlns:ds="http://schemas.openxmlformats.org/officeDocument/2006/customXml" ds:itemID="{42547E0D-8EE8-48DB-B4F7-DC3E78AA7F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56AEF990-761A-4356-A8B3-8EAADC62911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7C03F11-EE28-4F2D-A89E-24F534E4B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datasheet_template.dotx</Template>
  <TotalTime>1202</TotalTime>
  <Pages>25</Pages>
  <Words>1760</Words>
  <Characters>10036</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LE_NB_IOT_CONTROLLER</vt:lpstr>
    </vt:vector>
  </TitlesOfParts>
  <Company>Atmel Corporation</Company>
  <LinksUpToDate>false</LinksUpToDate>
  <CharactersWithSpaces>11773</CharactersWithSpaces>
  <SharedDoc>false</SharedDoc>
  <HLinks>
    <vt:vector size="186" baseType="variant">
      <vt:variant>
        <vt:i4>5767239</vt:i4>
      </vt:variant>
      <vt:variant>
        <vt:i4>198</vt:i4>
      </vt:variant>
      <vt:variant>
        <vt:i4>0</vt:i4>
      </vt:variant>
      <vt:variant>
        <vt:i4>5</vt:i4>
      </vt:variant>
      <vt:variant>
        <vt:lpwstr>http://syncserver-lib-nor1.norway.atmel.com:26611/scripts/isynch.dll</vt:lpwstr>
      </vt:variant>
      <vt:variant>
        <vt:lpwstr/>
      </vt:variant>
      <vt:variant>
        <vt:i4>5767239</vt:i4>
      </vt:variant>
      <vt:variant>
        <vt:i4>192</vt:i4>
      </vt:variant>
      <vt:variant>
        <vt:i4>0</vt:i4>
      </vt:variant>
      <vt:variant>
        <vt:i4>5</vt:i4>
      </vt:variant>
      <vt:variant>
        <vt:lpwstr>http://syncserver-lib-nor1.norway.atmel.com:26611/scripts/isynch.dll</vt:lpwstr>
      </vt:variant>
      <vt:variant>
        <vt:lpwstr/>
      </vt:variant>
      <vt:variant>
        <vt:i4>1179702</vt:i4>
      </vt:variant>
      <vt:variant>
        <vt:i4>176</vt:i4>
      </vt:variant>
      <vt:variant>
        <vt:i4>0</vt:i4>
      </vt:variant>
      <vt:variant>
        <vt:i4>5</vt:i4>
      </vt:variant>
      <vt:variant>
        <vt:lpwstr/>
      </vt:variant>
      <vt:variant>
        <vt:lpwstr>_Toc377050726</vt:lpwstr>
      </vt:variant>
      <vt:variant>
        <vt:i4>1179702</vt:i4>
      </vt:variant>
      <vt:variant>
        <vt:i4>170</vt:i4>
      </vt:variant>
      <vt:variant>
        <vt:i4>0</vt:i4>
      </vt:variant>
      <vt:variant>
        <vt:i4>5</vt:i4>
      </vt:variant>
      <vt:variant>
        <vt:lpwstr/>
      </vt:variant>
      <vt:variant>
        <vt:lpwstr>_Toc377050725</vt:lpwstr>
      </vt:variant>
      <vt:variant>
        <vt:i4>1179702</vt:i4>
      </vt:variant>
      <vt:variant>
        <vt:i4>164</vt:i4>
      </vt:variant>
      <vt:variant>
        <vt:i4>0</vt:i4>
      </vt:variant>
      <vt:variant>
        <vt:i4>5</vt:i4>
      </vt:variant>
      <vt:variant>
        <vt:lpwstr/>
      </vt:variant>
      <vt:variant>
        <vt:lpwstr>_Toc377050724</vt:lpwstr>
      </vt:variant>
      <vt:variant>
        <vt:i4>1179702</vt:i4>
      </vt:variant>
      <vt:variant>
        <vt:i4>158</vt:i4>
      </vt:variant>
      <vt:variant>
        <vt:i4>0</vt:i4>
      </vt:variant>
      <vt:variant>
        <vt:i4>5</vt:i4>
      </vt:variant>
      <vt:variant>
        <vt:lpwstr/>
      </vt:variant>
      <vt:variant>
        <vt:lpwstr>_Toc377050723</vt:lpwstr>
      </vt:variant>
      <vt:variant>
        <vt:i4>1179702</vt:i4>
      </vt:variant>
      <vt:variant>
        <vt:i4>152</vt:i4>
      </vt:variant>
      <vt:variant>
        <vt:i4>0</vt:i4>
      </vt:variant>
      <vt:variant>
        <vt:i4>5</vt:i4>
      </vt:variant>
      <vt:variant>
        <vt:lpwstr/>
      </vt:variant>
      <vt:variant>
        <vt:lpwstr>_Toc377050722</vt:lpwstr>
      </vt:variant>
      <vt:variant>
        <vt:i4>1179702</vt:i4>
      </vt:variant>
      <vt:variant>
        <vt:i4>146</vt:i4>
      </vt:variant>
      <vt:variant>
        <vt:i4>0</vt:i4>
      </vt:variant>
      <vt:variant>
        <vt:i4>5</vt:i4>
      </vt:variant>
      <vt:variant>
        <vt:lpwstr/>
      </vt:variant>
      <vt:variant>
        <vt:lpwstr>_Toc377050721</vt:lpwstr>
      </vt:variant>
      <vt:variant>
        <vt:i4>1179702</vt:i4>
      </vt:variant>
      <vt:variant>
        <vt:i4>140</vt:i4>
      </vt:variant>
      <vt:variant>
        <vt:i4>0</vt:i4>
      </vt:variant>
      <vt:variant>
        <vt:i4>5</vt:i4>
      </vt:variant>
      <vt:variant>
        <vt:lpwstr/>
      </vt:variant>
      <vt:variant>
        <vt:lpwstr>_Toc377050720</vt:lpwstr>
      </vt:variant>
      <vt:variant>
        <vt:i4>1114166</vt:i4>
      </vt:variant>
      <vt:variant>
        <vt:i4>134</vt:i4>
      </vt:variant>
      <vt:variant>
        <vt:i4>0</vt:i4>
      </vt:variant>
      <vt:variant>
        <vt:i4>5</vt:i4>
      </vt:variant>
      <vt:variant>
        <vt:lpwstr/>
      </vt:variant>
      <vt:variant>
        <vt:lpwstr>_Toc377050719</vt:lpwstr>
      </vt:variant>
      <vt:variant>
        <vt:i4>1114166</vt:i4>
      </vt:variant>
      <vt:variant>
        <vt:i4>128</vt:i4>
      </vt:variant>
      <vt:variant>
        <vt:i4>0</vt:i4>
      </vt:variant>
      <vt:variant>
        <vt:i4>5</vt:i4>
      </vt:variant>
      <vt:variant>
        <vt:lpwstr/>
      </vt:variant>
      <vt:variant>
        <vt:lpwstr>_Toc377050718</vt:lpwstr>
      </vt:variant>
      <vt:variant>
        <vt:i4>1114166</vt:i4>
      </vt:variant>
      <vt:variant>
        <vt:i4>122</vt:i4>
      </vt:variant>
      <vt:variant>
        <vt:i4>0</vt:i4>
      </vt:variant>
      <vt:variant>
        <vt:i4>5</vt:i4>
      </vt:variant>
      <vt:variant>
        <vt:lpwstr/>
      </vt:variant>
      <vt:variant>
        <vt:lpwstr>_Toc377050717</vt:lpwstr>
      </vt:variant>
      <vt:variant>
        <vt:i4>1114166</vt:i4>
      </vt:variant>
      <vt:variant>
        <vt:i4>116</vt:i4>
      </vt:variant>
      <vt:variant>
        <vt:i4>0</vt:i4>
      </vt:variant>
      <vt:variant>
        <vt:i4>5</vt:i4>
      </vt:variant>
      <vt:variant>
        <vt:lpwstr/>
      </vt:variant>
      <vt:variant>
        <vt:lpwstr>_Toc377050716</vt:lpwstr>
      </vt:variant>
      <vt:variant>
        <vt:i4>1114166</vt:i4>
      </vt:variant>
      <vt:variant>
        <vt:i4>110</vt:i4>
      </vt:variant>
      <vt:variant>
        <vt:i4>0</vt:i4>
      </vt:variant>
      <vt:variant>
        <vt:i4>5</vt:i4>
      </vt:variant>
      <vt:variant>
        <vt:lpwstr/>
      </vt:variant>
      <vt:variant>
        <vt:lpwstr>_Toc377050715</vt:lpwstr>
      </vt:variant>
      <vt:variant>
        <vt:i4>1114166</vt:i4>
      </vt:variant>
      <vt:variant>
        <vt:i4>104</vt:i4>
      </vt:variant>
      <vt:variant>
        <vt:i4>0</vt:i4>
      </vt:variant>
      <vt:variant>
        <vt:i4>5</vt:i4>
      </vt:variant>
      <vt:variant>
        <vt:lpwstr/>
      </vt:variant>
      <vt:variant>
        <vt:lpwstr>_Toc377050714</vt:lpwstr>
      </vt:variant>
      <vt:variant>
        <vt:i4>1114166</vt:i4>
      </vt:variant>
      <vt:variant>
        <vt:i4>98</vt:i4>
      </vt:variant>
      <vt:variant>
        <vt:i4>0</vt:i4>
      </vt:variant>
      <vt:variant>
        <vt:i4>5</vt:i4>
      </vt:variant>
      <vt:variant>
        <vt:lpwstr/>
      </vt:variant>
      <vt:variant>
        <vt:lpwstr>_Toc377050713</vt:lpwstr>
      </vt:variant>
      <vt:variant>
        <vt:i4>1114166</vt:i4>
      </vt:variant>
      <vt:variant>
        <vt:i4>92</vt:i4>
      </vt:variant>
      <vt:variant>
        <vt:i4>0</vt:i4>
      </vt:variant>
      <vt:variant>
        <vt:i4>5</vt:i4>
      </vt:variant>
      <vt:variant>
        <vt:lpwstr/>
      </vt:variant>
      <vt:variant>
        <vt:lpwstr>_Toc377050712</vt:lpwstr>
      </vt:variant>
      <vt:variant>
        <vt:i4>1114166</vt:i4>
      </vt:variant>
      <vt:variant>
        <vt:i4>86</vt:i4>
      </vt:variant>
      <vt:variant>
        <vt:i4>0</vt:i4>
      </vt:variant>
      <vt:variant>
        <vt:i4>5</vt:i4>
      </vt:variant>
      <vt:variant>
        <vt:lpwstr/>
      </vt:variant>
      <vt:variant>
        <vt:lpwstr>_Toc377050711</vt:lpwstr>
      </vt:variant>
      <vt:variant>
        <vt:i4>1114166</vt:i4>
      </vt:variant>
      <vt:variant>
        <vt:i4>80</vt:i4>
      </vt:variant>
      <vt:variant>
        <vt:i4>0</vt:i4>
      </vt:variant>
      <vt:variant>
        <vt:i4>5</vt:i4>
      </vt:variant>
      <vt:variant>
        <vt:lpwstr/>
      </vt:variant>
      <vt:variant>
        <vt:lpwstr>_Toc377050710</vt:lpwstr>
      </vt:variant>
      <vt:variant>
        <vt:i4>1048630</vt:i4>
      </vt:variant>
      <vt:variant>
        <vt:i4>74</vt:i4>
      </vt:variant>
      <vt:variant>
        <vt:i4>0</vt:i4>
      </vt:variant>
      <vt:variant>
        <vt:i4>5</vt:i4>
      </vt:variant>
      <vt:variant>
        <vt:lpwstr/>
      </vt:variant>
      <vt:variant>
        <vt:lpwstr>_Toc377050709</vt:lpwstr>
      </vt:variant>
      <vt:variant>
        <vt:i4>1048630</vt:i4>
      </vt:variant>
      <vt:variant>
        <vt:i4>68</vt:i4>
      </vt:variant>
      <vt:variant>
        <vt:i4>0</vt:i4>
      </vt:variant>
      <vt:variant>
        <vt:i4>5</vt:i4>
      </vt:variant>
      <vt:variant>
        <vt:lpwstr/>
      </vt:variant>
      <vt:variant>
        <vt:lpwstr>_Toc377050708</vt:lpwstr>
      </vt:variant>
      <vt:variant>
        <vt:i4>1048630</vt:i4>
      </vt:variant>
      <vt:variant>
        <vt:i4>62</vt:i4>
      </vt:variant>
      <vt:variant>
        <vt:i4>0</vt:i4>
      </vt:variant>
      <vt:variant>
        <vt:i4>5</vt:i4>
      </vt:variant>
      <vt:variant>
        <vt:lpwstr/>
      </vt:variant>
      <vt:variant>
        <vt:lpwstr>_Toc377050707</vt:lpwstr>
      </vt:variant>
      <vt:variant>
        <vt:i4>1048630</vt:i4>
      </vt:variant>
      <vt:variant>
        <vt:i4>56</vt:i4>
      </vt:variant>
      <vt:variant>
        <vt:i4>0</vt:i4>
      </vt:variant>
      <vt:variant>
        <vt:i4>5</vt:i4>
      </vt:variant>
      <vt:variant>
        <vt:lpwstr/>
      </vt:variant>
      <vt:variant>
        <vt:lpwstr>_Toc377050706</vt:lpwstr>
      </vt:variant>
      <vt:variant>
        <vt:i4>1048630</vt:i4>
      </vt:variant>
      <vt:variant>
        <vt:i4>50</vt:i4>
      </vt:variant>
      <vt:variant>
        <vt:i4>0</vt:i4>
      </vt:variant>
      <vt:variant>
        <vt:i4>5</vt:i4>
      </vt:variant>
      <vt:variant>
        <vt:lpwstr/>
      </vt:variant>
      <vt:variant>
        <vt:lpwstr>_Toc377050705</vt:lpwstr>
      </vt:variant>
      <vt:variant>
        <vt:i4>1048630</vt:i4>
      </vt:variant>
      <vt:variant>
        <vt:i4>44</vt:i4>
      </vt:variant>
      <vt:variant>
        <vt:i4>0</vt:i4>
      </vt:variant>
      <vt:variant>
        <vt:i4>5</vt:i4>
      </vt:variant>
      <vt:variant>
        <vt:lpwstr/>
      </vt:variant>
      <vt:variant>
        <vt:lpwstr>_Toc377050704</vt:lpwstr>
      </vt:variant>
      <vt:variant>
        <vt:i4>1048630</vt:i4>
      </vt:variant>
      <vt:variant>
        <vt:i4>38</vt:i4>
      </vt:variant>
      <vt:variant>
        <vt:i4>0</vt:i4>
      </vt:variant>
      <vt:variant>
        <vt:i4>5</vt:i4>
      </vt:variant>
      <vt:variant>
        <vt:lpwstr/>
      </vt:variant>
      <vt:variant>
        <vt:lpwstr>_Toc377050703</vt:lpwstr>
      </vt:variant>
      <vt:variant>
        <vt:i4>1048630</vt:i4>
      </vt:variant>
      <vt:variant>
        <vt:i4>32</vt:i4>
      </vt:variant>
      <vt:variant>
        <vt:i4>0</vt:i4>
      </vt:variant>
      <vt:variant>
        <vt:i4>5</vt:i4>
      </vt:variant>
      <vt:variant>
        <vt:lpwstr/>
      </vt:variant>
      <vt:variant>
        <vt:lpwstr>_Toc377050702</vt:lpwstr>
      </vt:variant>
      <vt:variant>
        <vt:i4>1048630</vt:i4>
      </vt:variant>
      <vt:variant>
        <vt:i4>26</vt:i4>
      </vt:variant>
      <vt:variant>
        <vt:i4>0</vt:i4>
      </vt:variant>
      <vt:variant>
        <vt:i4>5</vt:i4>
      </vt:variant>
      <vt:variant>
        <vt:lpwstr/>
      </vt:variant>
      <vt:variant>
        <vt:lpwstr>_Toc377050701</vt:lpwstr>
      </vt:variant>
      <vt:variant>
        <vt:i4>1048630</vt:i4>
      </vt:variant>
      <vt:variant>
        <vt:i4>20</vt:i4>
      </vt:variant>
      <vt:variant>
        <vt:i4>0</vt:i4>
      </vt:variant>
      <vt:variant>
        <vt:i4>5</vt:i4>
      </vt:variant>
      <vt:variant>
        <vt:lpwstr/>
      </vt:variant>
      <vt:variant>
        <vt:lpwstr>_Toc377050700</vt:lpwstr>
      </vt:variant>
      <vt:variant>
        <vt:i4>1638455</vt:i4>
      </vt:variant>
      <vt:variant>
        <vt:i4>14</vt:i4>
      </vt:variant>
      <vt:variant>
        <vt:i4>0</vt:i4>
      </vt:variant>
      <vt:variant>
        <vt:i4>5</vt:i4>
      </vt:variant>
      <vt:variant>
        <vt:lpwstr/>
      </vt:variant>
      <vt:variant>
        <vt:lpwstr>_Toc377050699</vt:lpwstr>
      </vt:variant>
      <vt:variant>
        <vt:i4>1310828</vt:i4>
      </vt:variant>
      <vt:variant>
        <vt:i4>3</vt:i4>
      </vt:variant>
      <vt:variant>
        <vt:i4>0</vt:i4>
      </vt:variant>
      <vt:variant>
        <vt:i4>5</vt:i4>
      </vt:variant>
      <vt:variant>
        <vt:lpwstr>mailto:%20mail@atmel.com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LE_NB_IOT_CONTROLLER</dc:title>
  <dc:subject>KJELLER VINDTEKNIKK</dc:subject>
  <dc:creator>jrherheim</dc:creator>
  <cp:keywords/>
  <cp:lastModifiedBy>Jan Rune Herheim</cp:lastModifiedBy>
  <cp:revision>34</cp:revision>
  <cp:lastPrinted>2017-05-31T11:59:00Z</cp:lastPrinted>
  <dcterms:created xsi:type="dcterms:W3CDTF">2017-05-31T11:58:00Z</dcterms:created>
  <dcterms:modified xsi:type="dcterms:W3CDTF">2017-08-20T17:22:00Z</dcterms:modified>
</cp:coreProperties>
</file>